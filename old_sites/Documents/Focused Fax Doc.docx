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F35" w:rsidRDefault="0026601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724025" cy="1645920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64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F35" w:rsidRDefault="0026601A">
                            <w:pPr>
                              <w:pStyle w:val="Heading1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FAX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0;width:135.75pt;height:129.6pt;z-index:25165824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20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" filled="f" stroked="f">
                <v:textbox inset="0,0,0,0">
                  <w:txbxContent>
                    <w:p w:rsidR="00FC1F35" w:rsidRDefault="0026601A">
                      <w:pPr>
                        <w:pStyle w:val="Heading1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FAX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mc:AlternateContent>
                  <mc:Choice Requires="wp14">
                    <wp:positionH relativeFrom="margin">
                      <wp14:pctPosHOffset>8000</wp14:pctPosHOffset>
                    </wp:positionH>
                  </mc:Choice>
                  <mc:Fallback>
                    <wp:positionH relativeFrom="page">
                      <wp:posOffset>1581785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20000</wp14:pctPosVOffset>
                    </wp:positionV>
                  </mc:Choice>
                  <mc:Fallback>
                    <wp:positionV relativeFrom="page">
                      <wp:posOffset>2560320</wp:posOffset>
                    </wp:positionV>
                  </mc:Fallback>
                </mc:AlternateContent>
                <wp:extent cx="3760470" cy="6507480"/>
                <wp:effectExtent l="38100" t="38100" r="41910" b="3810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0470" cy="650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right w:val="none" w:sz="0" w:space="0" w:color="auto"/>
                              </w:tblBorders>
                              <w:tblCellMar>
                                <w:top w:w="288" w:type="dxa"/>
                                <w:left w:w="0" w:type="dxa"/>
                                <w:bottom w:w="72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079"/>
                            </w:tblGrid>
                            <w:tr w:rsidR="00FC1F35">
                              <w:tc>
                                <w:tcPr>
                                  <w:tcW w:w="495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hideMark/>
                                </w:tcPr>
                                <w:p w:rsidR="00FC1F35" w:rsidRDefault="0026601A">
                                  <w:pPr>
                                    <w:rPr>
                                      <w:rFonts w:eastAsiaTheme="minorHAnsi" w:cstheme="minorBidi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To: </w:t>
                                  </w:r>
                                </w:p>
                              </w:tc>
                            </w:tr>
                            <w:tr w:rsidR="00FC1F35">
                              <w:tc>
                                <w:tcPr>
                                  <w:tcW w:w="495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hideMark/>
                                </w:tcPr>
                                <w:p w:rsidR="00FC1F35" w:rsidRDefault="0026601A">
                                  <w:pPr>
                                    <w:rPr>
                                      <w:rFonts w:eastAsiaTheme="minorHAnsi" w:cstheme="minorBidi"/>
                                    </w:rPr>
                                  </w:pPr>
                                  <w:r>
                                    <w:t xml:space="preserve">Fax: </w:t>
                                  </w:r>
                                </w:p>
                              </w:tc>
                            </w:tr>
                            <w:tr w:rsidR="00FC1F35">
                              <w:tc>
                                <w:tcPr>
                                  <w:tcW w:w="495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hideMark/>
                                </w:tcPr>
                                <w:p w:rsidR="00FC1F35" w:rsidRDefault="0026601A">
                                  <w:pPr>
                                    <w:rPr>
                                      <w:rFonts w:eastAsiaTheme="minorHAnsi" w:cstheme="minorBidi"/>
                                    </w:rPr>
                                  </w:pPr>
                                  <w:r>
                                    <w:t xml:space="preserve">Date: </w:t>
                                  </w:r>
                                  <w:sdt>
                                    <w:sdtPr>
                                      <w:id w:val="248328204"/>
                                      <w:placeholder>
                                        <w:docPart w:val="3B85ACD10E25470789F4A77789AFE88A"/>
                                      </w:placeholder>
                                      <w:showingPlcHdr/>
                                      <w:date>
                                        <w:dateFormat w:val="M/d/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rStyle w:val="PlaceholderText"/>
                                        </w:rPr>
                                        <w:t>[Pick the date]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FC1F35">
                              <w:tc>
                                <w:tcPr>
                                  <w:tcW w:w="495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hideMark/>
                                </w:tcPr>
                                <w:p w:rsidR="00FC1F35" w:rsidRDefault="0026601A">
                                  <w:pPr>
                                    <w:rPr>
                                      <w:rFonts w:eastAsiaTheme="minorHAnsi" w:cstheme="minorBidi"/>
                                    </w:rPr>
                                  </w:pPr>
                                  <w:r>
                                    <w:t xml:space="preserve">Re: </w:t>
                                  </w:r>
                                </w:p>
                              </w:tc>
                            </w:tr>
                            <w:tr w:rsidR="00FC1F35">
                              <w:tc>
                                <w:tcPr>
                                  <w:tcW w:w="4959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C1F35" w:rsidRDefault="00FC1F35">
                                  <w:pPr>
                                    <w:rPr>
                                      <w:rFonts w:eastAsiaTheme="minorHAnsi" w:cstheme="minorBidi"/>
                                    </w:rPr>
                                  </w:pPr>
                                </w:p>
                              </w:tc>
                            </w:tr>
                            <w:tr w:rsidR="00FC1F35">
                              <w:tc>
                                <w:tcPr>
                                  <w:tcW w:w="495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hideMark/>
                                </w:tcPr>
                                <w:p w:rsidR="00FC1F35" w:rsidRDefault="0026601A">
                                  <w:pPr>
                                    <w:rPr>
                                      <w:rFonts w:eastAsiaTheme="minorHAnsi" w:cstheme="minorBidi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From: </w:t>
                                  </w:r>
                                  <w:sdt>
                                    <w:sdtPr>
                                      <w:rPr>
                                        <w:b/>
                                      </w:rPr>
                                      <w:alias w:val="Author"/>
                                      <w:id w:val="85763485"/>
                                      <w:placeholder>
                                        <w:docPart w:val="1665A40CC57F4E89A7A24FAF29308D89"/>
                                      </w:placeholder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C2286">
                                        <w:rPr>
                                          <w:b/>
                                        </w:rPr>
                                        <w:t>Arthur G. Poston Jr.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FC1F35">
                              <w:tc>
                                <w:tcPr>
                                  <w:tcW w:w="495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hideMark/>
                                </w:tcPr>
                                <w:p w:rsidR="00FC1F35" w:rsidRDefault="0026601A">
                                  <w:r>
                                    <w:t xml:space="preserve">Fax: </w:t>
                                  </w:r>
                                  <w:sdt>
                                    <w:sdtPr>
                                      <w:alias w:val="Fax Number"/>
                                      <w:id w:val="90800454"/>
                                      <w:placeholder>
                                        <w:docPart w:val="7B284B129829428C834DB9C944844996"/>
                                      </w:placeholder>
                                      <w:dataBinding w:xpath="//Fax" w:storeItemID="{B86FB77A-7B75-48A7-99DF-3E368DAADD88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t>480.393.5582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FC1F35">
                              <w:tc>
                                <w:tcPr>
                                  <w:tcW w:w="495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hideMark/>
                                </w:tcPr>
                                <w:p w:rsidR="00FC1F35" w:rsidRDefault="0026601A">
                                  <w:r>
                                    <w:t xml:space="preserve">Phone: </w:t>
                                  </w:r>
                                  <w:sdt>
                                    <w:sdtPr>
                                      <w:alias w:val="Phone Number"/>
                                      <w:id w:val="90800450"/>
                                      <w:placeholder>
                                        <w:docPart w:val="5150E7D7B69F4C349C803FFA486CB154"/>
                                      </w:placeholder>
                                      <w:dataBinding w:xpath="//Phone" w:storeItemID="{B86FB77A-7B75-48A7-99DF-3E368DAADD88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t>704.763.7990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FC1F35">
                              <w:tc>
                                <w:tcPr>
                                  <w:tcW w:w="495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hideMark/>
                                </w:tcPr>
                                <w:p w:rsidR="00FC1F35" w:rsidRDefault="0026601A">
                                  <w:pPr>
                                    <w:rPr>
                                      <w:rFonts w:eastAsiaTheme="minorHAnsi" w:cstheme="minorBidi"/>
                                    </w:rPr>
                                  </w:pPr>
                                  <w:r>
                                    <w:t xml:space="preserve">Cc: </w:t>
                                  </w:r>
                                </w:p>
                              </w:tc>
                            </w:tr>
                            <w:tr w:rsidR="00FC1F35">
                              <w:tc>
                                <w:tcPr>
                                  <w:tcW w:w="4959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FC1F35" w:rsidRDefault="0026601A">
                                  <w:pPr>
                                    <w:rPr>
                                      <w:rFonts w:eastAsiaTheme="minorHAnsi" w:cstheme="minorBidi"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Comments:</w:t>
                                  </w:r>
                                </w:p>
                              </w:tc>
                            </w:tr>
                          </w:tbl>
                          <w:p w:rsidR="00FC1F35" w:rsidRDefault="00FC1F35"/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70000</wp14:pctWidth>
                </wp14:sizeRelH>
                <wp14:sizeRelV relativeFrom="margin">
                  <wp14:pctHeight>80000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0;margin-top:0;width:296.1pt;height:512.4pt;z-index:251659264;visibility:visible;mso-wrap-style:square;mso-width-percent:700;mso-height-percent:800;mso-left-percent:80;mso-top-percent:200;mso-wrap-distance-left:9pt;mso-wrap-distance-top:0;mso-wrap-distance-right:9pt;mso-wrap-distance-bottom:0;mso-position-horizontal-relative:margin;mso-position-vertical-relative:margin;mso-width-percent:700;mso-height-percent:800;mso-left-percent:80;mso-top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" o:allowoverlap="f" strokeweight="6pt">
                <v:textbox inset="21.6pt,21.6pt,21.6pt,21.6pt">
                  <w:txbxContent>
                    <w:tbl>
                      <w:tblPr>
                        <w:tblStyle w:val="TableGrid"/>
                        <w:tblW w:w="5000" w:type="pct"/>
                        <w:tblBorders>
                          <w:top w:val="none" w:sz="0" w:space="0" w:color="auto"/>
                          <w:left w:val="none" w:sz="0" w:space="0" w:color="auto"/>
                          <w:right w:val="none" w:sz="0" w:space="0" w:color="auto"/>
                        </w:tblBorders>
                        <w:tblCellMar>
                          <w:top w:w="288" w:type="dxa"/>
                          <w:left w:w="0" w:type="dxa"/>
                          <w:bottom w:w="72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079"/>
                      </w:tblGrid>
                      <w:tr w:rsidR="00FC1F35">
                        <w:tc>
                          <w:tcPr>
                            <w:tcW w:w="495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hideMark/>
                          </w:tcPr>
                          <w:p w:rsidR="00FC1F35" w:rsidRDefault="0026601A">
                            <w:pPr>
                              <w:rPr>
                                <w:rFonts w:eastAsiaTheme="minorHAnsi" w:cstheme="minorBidi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To: </w:t>
                            </w:r>
                          </w:p>
                        </w:tc>
                      </w:tr>
                      <w:tr w:rsidR="00FC1F35">
                        <w:tc>
                          <w:tcPr>
                            <w:tcW w:w="4959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hideMark/>
                          </w:tcPr>
                          <w:p w:rsidR="00FC1F35" w:rsidRDefault="0026601A">
                            <w:pPr>
                              <w:rPr>
                                <w:rFonts w:eastAsiaTheme="minorHAnsi" w:cstheme="minorBidi"/>
                              </w:rPr>
                            </w:pPr>
                            <w:r>
                              <w:t xml:space="preserve">Fax: </w:t>
                            </w:r>
                          </w:p>
                        </w:tc>
                      </w:tr>
                      <w:tr w:rsidR="00FC1F35">
                        <w:tc>
                          <w:tcPr>
                            <w:tcW w:w="4959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hideMark/>
                          </w:tcPr>
                          <w:p w:rsidR="00FC1F35" w:rsidRDefault="0026601A">
                            <w:pPr>
                              <w:rPr>
                                <w:rFonts w:eastAsiaTheme="minorHAnsi" w:cstheme="minorBidi"/>
                              </w:rPr>
                            </w:pPr>
                            <w:r>
                              <w:t xml:space="preserve">Date: </w:t>
                            </w:r>
                            <w:sdt>
                              <w:sdtPr>
                                <w:id w:val="248328204"/>
                                <w:placeholder>
                                  <w:docPart w:val="3B85ACD10E25470789F4A77789AFE88A"/>
                                </w:placeholder>
                                <w:showingPlcHdr/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>
                                  <w:rPr>
                                    <w:rStyle w:val="PlaceholderText"/>
                                  </w:rPr>
                                  <w:t>[Pick the date]</w:t>
                                </w:r>
                              </w:sdtContent>
                            </w:sdt>
                          </w:p>
                        </w:tc>
                      </w:tr>
                      <w:tr w:rsidR="00FC1F35">
                        <w:tc>
                          <w:tcPr>
                            <w:tcW w:w="4959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hideMark/>
                          </w:tcPr>
                          <w:p w:rsidR="00FC1F35" w:rsidRDefault="0026601A">
                            <w:pPr>
                              <w:rPr>
                                <w:rFonts w:eastAsiaTheme="minorHAnsi" w:cstheme="minorBidi"/>
                              </w:rPr>
                            </w:pPr>
                            <w:r>
                              <w:t xml:space="preserve">Re: </w:t>
                            </w:r>
                          </w:p>
                        </w:tc>
                      </w:tr>
                      <w:tr w:rsidR="00FC1F35">
                        <w:tc>
                          <w:tcPr>
                            <w:tcW w:w="4959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C1F35" w:rsidRDefault="00FC1F35">
                            <w:pPr>
                              <w:rPr>
                                <w:rFonts w:eastAsiaTheme="minorHAnsi" w:cstheme="minorBidi"/>
                              </w:rPr>
                            </w:pPr>
                          </w:p>
                        </w:tc>
                      </w:tr>
                      <w:tr w:rsidR="00FC1F35">
                        <w:tc>
                          <w:tcPr>
                            <w:tcW w:w="495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hideMark/>
                          </w:tcPr>
                          <w:p w:rsidR="00FC1F35" w:rsidRDefault="0026601A">
                            <w:pPr>
                              <w:rPr>
                                <w:rFonts w:eastAsiaTheme="minorHAnsi" w:cstheme="minorBidi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From: </w:t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Author"/>
                                <w:id w:val="85763485"/>
                                <w:placeholder>
                                  <w:docPart w:val="1665A40CC57F4E89A7A24FAF29308D89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C2286">
                                  <w:rPr>
                                    <w:b/>
                                  </w:rPr>
                                  <w:t>Arthur G. Poston Jr.</w:t>
                                </w:r>
                              </w:sdtContent>
                            </w:sdt>
                          </w:p>
                        </w:tc>
                      </w:tr>
                      <w:tr w:rsidR="00FC1F35">
                        <w:tc>
                          <w:tcPr>
                            <w:tcW w:w="4959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hideMark/>
                          </w:tcPr>
                          <w:p w:rsidR="00FC1F35" w:rsidRDefault="0026601A">
                            <w:r>
                              <w:t xml:space="preserve">Fax: </w:t>
                            </w:r>
                            <w:sdt>
                              <w:sdtPr>
                                <w:alias w:val="Fax Number"/>
                                <w:id w:val="90800454"/>
                                <w:placeholder>
                                  <w:docPart w:val="7B284B129829428C834DB9C944844996"/>
                                </w:placeholder>
                                <w:dataBinding w:xpath="//Fax" w:storeItemID="{B86FB77A-7B75-48A7-99DF-3E368DAADD88}"/>
                                <w:text/>
                              </w:sdtPr>
                              <w:sdtEndPr/>
                              <w:sdtContent>
                                <w:r>
                                  <w:t>480.393.5582</w:t>
                                </w:r>
                              </w:sdtContent>
                            </w:sdt>
                          </w:p>
                        </w:tc>
                      </w:tr>
                      <w:tr w:rsidR="00FC1F35">
                        <w:tc>
                          <w:tcPr>
                            <w:tcW w:w="4959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hideMark/>
                          </w:tcPr>
                          <w:p w:rsidR="00FC1F35" w:rsidRDefault="0026601A">
                            <w:r>
                              <w:t xml:space="preserve">Phone: </w:t>
                            </w:r>
                            <w:sdt>
                              <w:sdtPr>
                                <w:alias w:val="Phone Number"/>
                                <w:id w:val="90800450"/>
                                <w:placeholder>
                                  <w:docPart w:val="5150E7D7B69F4C349C803FFA486CB154"/>
                                </w:placeholder>
                                <w:dataBinding w:xpath="//Phone" w:storeItemID="{B86FB77A-7B75-48A7-99DF-3E368DAADD88}"/>
                                <w:text/>
                              </w:sdtPr>
                              <w:sdtEndPr/>
                              <w:sdtContent>
                                <w:r>
                                  <w:t>704.763.7990</w:t>
                                </w:r>
                              </w:sdtContent>
                            </w:sdt>
                          </w:p>
                        </w:tc>
                      </w:tr>
                      <w:tr w:rsidR="00FC1F35">
                        <w:tc>
                          <w:tcPr>
                            <w:tcW w:w="4959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hideMark/>
                          </w:tcPr>
                          <w:p w:rsidR="00FC1F35" w:rsidRDefault="0026601A">
                            <w:pPr>
                              <w:rPr>
                                <w:rFonts w:eastAsiaTheme="minorHAnsi" w:cstheme="minorBidi"/>
                              </w:rPr>
                            </w:pPr>
                            <w:r>
                              <w:t xml:space="preserve">Cc: </w:t>
                            </w:r>
                          </w:p>
                        </w:tc>
                      </w:tr>
                      <w:tr w:rsidR="00FC1F35">
                        <w:tc>
                          <w:tcPr>
                            <w:tcW w:w="4959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:rsidR="00FC1F35" w:rsidRDefault="0026601A">
                            <w:pPr>
                              <w:rPr>
                                <w:rFonts w:eastAsiaTheme="minorHAnsi" w:cstheme="minorBidi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Comments:</w:t>
                            </w:r>
                          </w:p>
                        </w:tc>
                      </w:tr>
                    </w:tbl>
                    <w:p w:rsidR="00FC1F35" w:rsidRDefault="00FC1F35"/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80000</wp14:pctPosHOffset>
                    </wp:positionH>
                  </mc:Choice>
                  <mc:Fallback>
                    <wp:positionH relativeFrom="page">
                      <wp:posOffset>5532120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20000</wp14:pctPosVOffset>
                    </wp:positionV>
                  </mc:Choice>
                  <mc:Fallback>
                    <wp:positionV relativeFrom="page">
                      <wp:posOffset>2560320</wp:posOffset>
                    </wp:positionV>
                  </mc:Fallback>
                </mc:AlternateContent>
                <wp:extent cx="1082040" cy="987425"/>
                <wp:effectExtent l="9525" t="9525" r="5715" b="889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98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F35" w:rsidRDefault="0026601A">
                            <w:r>
                              <w:t>Pages: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0;margin-top:0;width:85.2pt;height:77.75pt;z-index:251660288;visibility:visible;mso-wrap-style:square;mso-width-percent:200;mso-height-percent:100;mso-left-percent:800;mso-top-percent:200;mso-wrap-distance-left:9pt;mso-wrap-distance-top:0;mso-wrap-distance-right:9pt;mso-wrap-distance-bottom:0;mso-position-horizontal-relative:margin;mso-position-vertical-relative:margin;mso-width-percent:200;mso-height-percent:100;mso-left-percent:800;mso-top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">
                <v:textbox>
                  <w:txbxContent>
                    <w:p w:rsidR="00FC1F35" w:rsidRDefault="0026601A">
                      <w:r>
                        <w:t>Pages: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2739390" cy="1234440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939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Organization"/>
                              <w:id w:val="4303489"/>
                              <w:placeholder>
                                <w:docPart w:val="8119E6E08B064EBD939C86CC42A68DEA"/>
                              </w:placeholder>
                              <w:dataBinding w:xpath="//Organization" w:storeItemID="{B86FB77A-7B75-48A7-99DF-3E368DAADD88}"/>
                              <w:text/>
                            </w:sdtPr>
                            <w:sdtContent>
                              <w:p w:rsidR="00FC1F35" w:rsidRDefault="0026601A">
                                <w:pPr>
                                  <w:jc w:val="right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t>Focused Development, LLC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Address"/>
                              <w:id w:val="94734203"/>
                              <w:placeholder>
                                <w:docPart w:val="4862CB9162C24F54860E68D420B00365"/>
                              </w:placeholder>
                            </w:sdtPr>
                            <w:sdtEndPr/>
                            <w:sdtContent>
                              <w:p w:rsidR="00FC1F35" w:rsidRDefault="0026601A">
                                <w:pPr>
                                  <w:pStyle w:val="AddressInfo"/>
                                  <w:jc w:val="right"/>
                                </w:pPr>
                                <w:r>
                                  <w:t>Concord, NC 28027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Phone Number"/>
                              <w:id w:val="4303499"/>
                              <w:placeholder>
                                <w:docPart w:val="6520CD1B40AD4C9CB12AE0C9270120E6"/>
                              </w:placeholder>
                              <w:dataBinding w:xpath="//Phone" w:storeItemID="{B86FB77A-7B75-48A7-99DF-3E368DAADD88}"/>
                              <w:text/>
                            </w:sdtPr>
                            <w:sdtEndPr/>
                            <w:sdtContent>
                              <w:p w:rsidR="00FC1F35" w:rsidRDefault="0026601A">
                                <w:pPr>
                                  <w:pStyle w:val="AddressInfo"/>
                                  <w:jc w:val="right"/>
                                </w:pPr>
                                <w:r>
                                  <w:t>704.763.7990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Fax Number"/>
                              <w:id w:val="4303502"/>
                              <w:placeholder>
                                <w:docPart w:val="F6B86A2EF60A45E3BBED5465AFE2ECAB"/>
                              </w:placeholder>
                              <w:dataBinding w:xpath="//Fax" w:storeItemID="{B86FB77A-7B75-48A7-99DF-3E368DAADD88}"/>
                              <w:text/>
                            </w:sdtPr>
                            <w:sdtEndPr/>
                            <w:sdtContent>
                              <w:p w:rsidR="00FC1F35" w:rsidRDefault="0026601A">
                                <w:pPr>
                                  <w:pStyle w:val="AddressInfo"/>
                                  <w:jc w:val="right"/>
                                </w:pPr>
                                <w:r>
                                  <w:t>480.393.5582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E-mail"/>
                              <w:id w:val="4303511"/>
                              <w:placeholder>
                                <w:docPart w:val="D059F890E7494C75B828E6413B83273C"/>
                              </w:placeholder>
                              <w:dataBinding w:xpath="//Email" w:storeItemID="{B86FB77A-7B75-48A7-99DF-3E368DAADD88}"/>
                              <w:text/>
                            </w:sdtPr>
                            <w:sdtEndPr/>
                            <w:sdtContent>
                              <w:p w:rsidR="00FC1F35" w:rsidRDefault="0026601A">
                                <w:pPr>
                                  <w:pStyle w:val="AddressInfo"/>
                                  <w:jc w:val="right"/>
                                </w:pPr>
                                <w:r>
                                  <w:t>arthur.poston@focuseddevelopment.com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45720" rIns="18288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50000</wp14:pctWidth>
                </wp14:sizeRelH>
                <wp14:sizeRelV relativeFrom="margin">
                  <wp14:pctHeight>15000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164.5pt;margin-top:0;width:215.7pt;height:97.2pt;z-index:251661312;visibility:visible;mso-wrap-style:square;mso-width-percent:500;mso-height-percent:150;mso-wrap-distance-left:9pt;mso-wrap-distance-top:0;mso-wrap-distance-right:9pt;mso-wrap-distance-bottom:0;mso-position-horizontal:right;mso-position-horizontal-relative:margin;mso-position-vertical:top;mso-position-vertical-relative:margin;mso-width-percent:500;mso-height-percent:1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" filled="f" stroked="f">
                <v:textbox inset="0,,14.4pt">
                  <w:txbxContent>
                    <w:sdt>
                      <w:sdtPr>
                        <w:rPr>
                          <w:rFonts w:asciiTheme="majorHAnsi" w:hAnsiTheme="majorHAnsi"/>
                        </w:rPr>
                        <w:alias w:val="Organization"/>
                        <w:id w:val="4303489"/>
                        <w:placeholder>
                          <w:docPart w:val="8119E6E08B064EBD939C86CC42A68DEA"/>
                        </w:placeholder>
                        <w:dataBinding w:xpath="//Organization" w:storeItemID="{B86FB77A-7B75-48A7-99DF-3E368DAADD88}"/>
                        <w:text/>
                      </w:sdtPr>
                      <w:sdtContent>
                        <w:p w:rsidR="00FC1F35" w:rsidRDefault="0026601A">
                          <w:pPr>
                            <w:jc w:val="right"/>
                            <w:rPr>
                              <w:rFonts w:asciiTheme="majorHAnsi" w:hAnsiTheme="majorHAnsi"/>
                            </w:rPr>
                          </w:pPr>
                          <w:r>
                            <w:t>Focused Development, LLC</w:t>
                          </w:r>
                        </w:p>
                      </w:sdtContent>
                    </w:sdt>
                    <w:sdt>
                      <w:sdtPr>
                        <w:alias w:val="Address"/>
                        <w:id w:val="94734203"/>
                        <w:placeholder>
                          <w:docPart w:val="4862CB9162C24F54860E68D420B00365"/>
                        </w:placeholder>
                      </w:sdtPr>
                      <w:sdtEndPr/>
                      <w:sdtContent>
                        <w:p w:rsidR="00FC1F35" w:rsidRDefault="0026601A">
                          <w:pPr>
                            <w:pStyle w:val="AddressInfo"/>
                            <w:jc w:val="right"/>
                          </w:pPr>
                          <w:r>
                            <w:t>Concord, NC 28027</w:t>
                          </w:r>
                        </w:p>
                      </w:sdtContent>
                    </w:sdt>
                    <w:sdt>
                      <w:sdtPr>
                        <w:alias w:val="Phone Number"/>
                        <w:id w:val="4303499"/>
                        <w:placeholder>
                          <w:docPart w:val="6520CD1B40AD4C9CB12AE0C9270120E6"/>
                        </w:placeholder>
                        <w:dataBinding w:xpath="//Phone" w:storeItemID="{B86FB77A-7B75-48A7-99DF-3E368DAADD88}"/>
                        <w:text/>
                      </w:sdtPr>
                      <w:sdtEndPr/>
                      <w:sdtContent>
                        <w:p w:rsidR="00FC1F35" w:rsidRDefault="0026601A">
                          <w:pPr>
                            <w:pStyle w:val="AddressInfo"/>
                            <w:jc w:val="right"/>
                          </w:pPr>
                          <w:r>
                            <w:t>704.763.7990</w:t>
                          </w:r>
                        </w:p>
                      </w:sdtContent>
                    </w:sdt>
                    <w:sdt>
                      <w:sdtPr>
                        <w:alias w:val="Fax Number"/>
                        <w:id w:val="4303502"/>
                        <w:placeholder>
                          <w:docPart w:val="F6B86A2EF60A45E3BBED5465AFE2ECAB"/>
                        </w:placeholder>
                        <w:dataBinding w:xpath="//Fax" w:storeItemID="{B86FB77A-7B75-48A7-99DF-3E368DAADD88}"/>
                        <w:text/>
                      </w:sdtPr>
                      <w:sdtEndPr/>
                      <w:sdtContent>
                        <w:p w:rsidR="00FC1F35" w:rsidRDefault="0026601A">
                          <w:pPr>
                            <w:pStyle w:val="AddressInfo"/>
                            <w:jc w:val="right"/>
                          </w:pPr>
                          <w:r>
                            <w:t>480.393.5582</w:t>
                          </w:r>
                        </w:p>
                      </w:sdtContent>
                    </w:sdt>
                    <w:sdt>
                      <w:sdtPr>
                        <w:alias w:val="E-mail"/>
                        <w:id w:val="4303511"/>
                        <w:placeholder>
                          <w:docPart w:val="D059F890E7494C75B828E6413B83273C"/>
                        </w:placeholder>
                        <w:dataBinding w:xpath="//Email" w:storeItemID="{B86FB77A-7B75-48A7-99DF-3E368DAADD88}"/>
                        <w:text/>
                      </w:sdtPr>
                      <w:sdtEndPr/>
                      <w:sdtContent>
                        <w:p w:rsidR="00FC1F35" w:rsidRDefault="0026601A">
                          <w:pPr>
                            <w:pStyle w:val="AddressInfo"/>
                            <w:jc w:val="right"/>
                          </w:pPr>
                          <w:r>
                            <w:t>arthur.poston@focuseddevelopment.com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80000</wp14:pctPosHOffset>
                    </wp:positionH>
                  </mc:Choice>
                  <mc:Fallback>
                    <wp:positionH relativeFrom="page">
                      <wp:posOffset>5532120</wp:posOffset>
                    </wp:positionH>
                  </mc:Fallback>
                </mc:AlternateContent>
                <wp:positionV relativeFrom="margin">
                  <wp:align>center</wp:align>
                </wp:positionV>
                <wp:extent cx="1547495" cy="1371600"/>
                <wp:effectExtent l="3175" t="0" r="3810" b="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749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Theme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288"/>
                              <w:gridCol w:w="2070"/>
                            </w:tblGrid>
                            <w:tr w:rsidR="00FC1F35">
                              <w:tc>
                                <w:tcPr>
                                  <w:tcW w:w="2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C1F35" w:rsidRDefault="00FC1F35">
                                  <w:pPr>
                                    <w:rPr>
                                      <w:rFonts w:eastAsiaTheme="minorHAnsi" w:cstheme="minorBid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FC1F35" w:rsidRDefault="0026601A">
                                  <w:pPr>
                                    <w:rPr>
                                      <w:rFonts w:eastAsiaTheme="minorHAnsi" w:cstheme="minorBidi"/>
                                    </w:rPr>
                                  </w:pPr>
                                  <w:r>
                                    <w:t>Urgent</w:t>
                                  </w:r>
                                </w:p>
                              </w:tc>
                            </w:tr>
                            <w:tr w:rsidR="00FC1F35">
                              <w:tc>
                                <w:tcPr>
                                  <w:tcW w:w="2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C1F35" w:rsidRDefault="00FC1F35">
                                  <w:pPr>
                                    <w:rPr>
                                      <w:rFonts w:eastAsiaTheme="minorHAnsi" w:cstheme="minorBid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FC1F35" w:rsidRDefault="0026601A">
                                  <w:pPr>
                                    <w:rPr>
                                      <w:rFonts w:eastAsiaTheme="minorHAnsi" w:cstheme="minorBidi"/>
                                    </w:rPr>
                                  </w:pPr>
                                  <w:r>
                                    <w:t>For Review</w:t>
                                  </w:r>
                                </w:p>
                              </w:tc>
                            </w:tr>
                            <w:tr w:rsidR="00FC1F35">
                              <w:tc>
                                <w:tcPr>
                                  <w:tcW w:w="2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C1F35" w:rsidRDefault="00FC1F35">
                                  <w:pPr>
                                    <w:rPr>
                                      <w:rFonts w:eastAsiaTheme="minorHAnsi" w:cstheme="minorBid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FC1F35" w:rsidRDefault="0026601A">
                                  <w:pPr>
                                    <w:rPr>
                                      <w:rFonts w:eastAsiaTheme="minorHAnsi" w:cstheme="minorBidi"/>
                                    </w:rPr>
                                  </w:pPr>
                                  <w:r>
                                    <w:t>Please Comment</w:t>
                                  </w:r>
                                </w:p>
                              </w:tc>
                            </w:tr>
                            <w:tr w:rsidR="00FC1F35">
                              <w:tc>
                                <w:tcPr>
                                  <w:tcW w:w="2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C1F35" w:rsidRDefault="00FC1F35">
                                  <w:pPr>
                                    <w:rPr>
                                      <w:rFonts w:eastAsiaTheme="minorHAnsi" w:cstheme="minorBid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FC1F35" w:rsidRDefault="0026601A">
                                  <w:pPr>
                                    <w:rPr>
                                      <w:rFonts w:eastAsiaTheme="minorHAnsi" w:cstheme="minorBidi"/>
                                    </w:rPr>
                                  </w:pPr>
                                  <w:r>
                                    <w:t>Please Reply</w:t>
                                  </w:r>
                                </w:p>
                              </w:tc>
                            </w:tr>
                            <w:tr w:rsidR="00FC1F35">
                              <w:tc>
                                <w:tcPr>
                                  <w:tcW w:w="2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C1F35" w:rsidRDefault="00FC1F35">
                                  <w:pPr>
                                    <w:rPr>
                                      <w:rFonts w:eastAsiaTheme="minorHAnsi" w:cstheme="minorBid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FC1F35" w:rsidRDefault="0026601A">
                                  <w:pPr>
                                    <w:rPr>
                                      <w:rFonts w:eastAsiaTheme="minorHAnsi" w:cstheme="minorBidi"/>
                                    </w:rPr>
                                  </w:pPr>
                                  <w:r>
                                    <w:t>Please Recycle</w:t>
                                  </w:r>
                                </w:p>
                              </w:tc>
                            </w:tr>
                          </w:tbl>
                          <w:p w:rsidR="00FC1F35" w:rsidRDefault="00FC1F35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64008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20000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0;margin-top:0;width:121.85pt;height:108pt;z-index:251662336;visibility:visible;mso-wrap-style:square;mso-width-percent:200;mso-height-percent:0;mso-left-percent:800;mso-wrap-distance-left:9pt;mso-wrap-distance-top:0;mso-wrap-distance-right:9pt;mso-wrap-distance-bottom:0;mso-position-horizontal-relative:margin;mso-position-vertical:center;mso-position-vertical-relative:margin;mso-width-percent:200;mso-height-percent:0;mso-left-percent:8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" filled="f" stroked="f">
                <v:textbox inset="5.04pt,0,0,0">
                  <w:txbxContent>
                    <w:tbl>
                      <w:tblPr>
                        <w:tblStyle w:val="TableTheme"/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288"/>
                        <w:gridCol w:w="2070"/>
                      </w:tblGrid>
                      <w:tr w:rsidR="00FC1F35">
                        <w:tc>
                          <w:tcPr>
                            <w:tcW w:w="2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FC1F35" w:rsidRDefault="00FC1F35">
                            <w:pPr>
                              <w:rPr>
                                <w:rFonts w:eastAsiaTheme="minorHAnsi" w:cstheme="minorBidi"/>
                              </w:rPr>
                            </w:pPr>
                          </w:p>
                        </w:tc>
                        <w:tc>
                          <w:tcPr>
                            <w:tcW w:w="207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hideMark/>
                          </w:tcPr>
                          <w:p w:rsidR="00FC1F35" w:rsidRDefault="0026601A">
                            <w:pPr>
                              <w:rPr>
                                <w:rFonts w:eastAsiaTheme="minorHAnsi" w:cstheme="minorBidi"/>
                              </w:rPr>
                            </w:pPr>
                            <w:r>
                              <w:t>Urgent</w:t>
                            </w:r>
                          </w:p>
                        </w:tc>
                      </w:tr>
                      <w:tr w:rsidR="00FC1F35">
                        <w:tc>
                          <w:tcPr>
                            <w:tcW w:w="2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FC1F35" w:rsidRDefault="00FC1F35">
                            <w:pPr>
                              <w:rPr>
                                <w:rFonts w:eastAsiaTheme="minorHAnsi" w:cstheme="minorBidi"/>
                              </w:rPr>
                            </w:pPr>
                          </w:p>
                        </w:tc>
                        <w:tc>
                          <w:tcPr>
                            <w:tcW w:w="207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hideMark/>
                          </w:tcPr>
                          <w:p w:rsidR="00FC1F35" w:rsidRDefault="0026601A">
                            <w:pPr>
                              <w:rPr>
                                <w:rFonts w:eastAsiaTheme="minorHAnsi" w:cstheme="minorBidi"/>
                              </w:rPr>
                            </w:pPr>
                            <w:r>
                              <w:t>For Review</w:t>
                            </w:r>
                          </w:p>
                        </w:tc>
                      </w:tr>
                      <w:tr w:rsidR="00FC1F35">
                        <w:tc>
                          <w:tcPr>
                            <w:tcW w:w="2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FC1F35" w:rsidRDefault="00FC1F35">
                            <w:pPr>
                              <w:rPr>
                                <w:rFonts w:eastAsiaTheme="minorHAnsi" w:cstheme="minorBidi"/>
                              </w:rPr>
                            </w:pPr>
                          </w:p>
                        </w:tc>
                        <w:tc>
                          <w:tcPr>
                            <w:tcW w:w="207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hideMark/>
                          </w:tcPr>
                          <w:p w:rsidR="00FC1F35" w:rsidRDefault="0026601A">
                            <w:pPr>
                              <w:rPr>
                                <w:rFonts w:eastAsiaTheme="minorHAnsi" w:cstheme="minorBidi"/>
                              </w:rPr>
                            </w:pPr>
                            <w:r>
                              <w:t>Please Comment</w:t>
                            </w:r>
                          </w:p>
                        </w:tc>
                      </w:tr>
                      <w:tr w:rsidR="00FC1F35">
                        <w:tc>
                          <w:tcPr>
                            <w:tcW w:w="2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FC1F35" w:rsidRDefault="00FC1F35">
                            <w:pPr>
                              <w:rPr>
                                <w:rFonts w:eastAsiaTheme="minorHAnsi" w:cstheme="minorBidi"/>
                              </w:rPr>
                            </w:pPr>
                          </w:p>
                        </w:tc>
                        <w:tc>
                          <w:tcPr>
                            <w:tcW w:w="207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hideMark/>
                          </w:tcPr>
                          <w:p w:rsidR="00FC1F35" w:rsidRDefault="0026601A">
                            <w:pPr>
                              <w:rPr>
                                <w:rFonts w:eastAsiaTheme="minorHAnsi" w:cstheme="minorBidi"/>
                              </w:rPr>
                            </w:pPr>
                            <w:r>
                              <w:t>Please Reply</w:t>
                            </w:r>
                          </w:p>
                        </w:tc>
                      </w:tr>
                      <w:tr w:rsidR="00FC1F35">
                        <w:tc>
                          <w:tcPr>
                            <w:tcW w:w="2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FC1F35" w:rsidRDefault="00FC1F35">
                            <w:pPr>
                              <w:rPr>
                                <w:rFonts w:eastAsiaTheme="minorHAnsi" w:cstheme="minorBidi"/>
                              </w:rPr>
                            </w:pPr>
                          </w:p>
                        </w:tc>
                        <w:tc>
                          <w:tcPr>
                            <w:tcW w:w="207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hideMark/>
                          </w:tcPr>
                          <w:p w:rsidR="00FC1F35" w:rsidRDefault="0026601A">
                            <w:pPr>
                              <w:rPr>
                                <w:rFonts w:eastAsiaTheme="minorHAnsi" w:cstheme="minorBidi"/>
                              </w:rPr>
                            </w:pPr>
                            <w:r>
                              <w:t>Please Recycle</w:t>
                            </w:r>
                          </w:p>
                        </w:tc>
                      </w:tr>
                    </w:tbl>
                    <w:p w:rsidR="00FC1F35" w:rsidRDefault="00FC1F35">
                      <w:pPr>
                        <w:spacing w:line="360" w:lineRule="auto"/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-164465</wp:posOffset>
                </wp:positionH>
                <wp:positionV relativeFrom="margin">
                  <wp:posOffset>2276475</wp:posOffset>
                </wp:positionV>
                <wp:extent cx="374650" cy="374650"/>
                <wp:effectExtent l="0" t="85725" r="85090" b="8255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3500000">
                          <a:off x="0" y="0"/>
                          <a:ext cx="374650" cy="374650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4" o:spid="_x0000_s1026" type="#_x0000_t6" style="position:absolute;margin-left:-12.95pt;margin-top:179.25pt;width:29.5pt;height:29.5pt;rotation:-135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" fillcolor="black" stroked="f">
                <w10:wrap anchorx="margin" anchory="margin"/>
              </v:shape>
            </w:pict>
          </mc:Fallback>
        </mc:AlternateContent>
      </w:r>
    </w:p>
    <w:p w:rsidR="00FC1F35" w:rsidRDefault="00FC1F35">
      <w:bookmarkStart w:id="0" w:name="_GoBack"/>
      <w:bookmarkEnd w:id="0"/>
    </w:p>
    <w:sectPr w:rsidR="00FC1F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286"/>
    <w:rsid w:val="0026601A"/>
    <w:rsid w:val="009C2286"/>
    <w:rsid w:val="00FC1F3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1" w:unhideWhenUsed="0" w:qFormat="1"/>
    <w:lsdException w:name="heading 3" w:semiHidden="0" w:uiPriority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0" w:unhideWhenUsed="0" w:qFormat="1"/>
    <w:lsdException w:name="Table Theme" w:uiPriority="0" w:qFormat="1"/>
    <w:lsdException w:name="Placeholder Text" w:uiPriority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Theme="majorHAnsi" w:eastAsiaTheme="majorEastAsia" w:hAnsiTheme="majorHAnsi" w:cstheme="majorBidi"/>
      <w:b/>
      <w:bCs/>
      <w:kern w:val="32"/>
      <w:sz w:val="7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/>
      <w:spacing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kern w:val="32"/>
      <w:sz w:val="72"/>
      <w:szCs w:val="32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ddressInfoChar">
    <w:name w:val="Address Info Char"/>
    <w:basedOn w:val="DefaultParagraphFont"/>
    <w:link w:val="AddressInfo"/>
    <w:locked/>
    <w:rPr>
      <w:sz w:val="20"/>
      <w:szCs w:val="16"/>
      <w:lang w:eastAsia="ja-JP"/>
    </w:rPr>
  </w:style>
  <w:style w:type="paragraph" w:customStyle="1" w:styleId="AddressInfo">
    <w:name w:val="Address Info"/>
    <w:basedOn w:val="Normal"/>
    <w:link w:val="AddressInfoChar"/>
    <w:qFormat/>
    <w:pPr>
      <w:spacing w:line="276" w:lineRule="auto"/>
    </w:pPr>
    <w:rPr>
      <w:sz w:val="20"/>
      <w:szCs w:val="16"/>
      <w:lang w:eastAsia="ja-JP"/>
    </w:rPr>
  </w:style>
  <w:style w:type="table" w:styleId="TableGrid">
    <w:name w:val="Table Grid"/>
    <w:basedOn w:val="TableNormal"/>
    <w:semiHidden/>
    <w:unhideWhenUsed/>
    <w:qFormat/>
    <w:pPr>
      <w:spacing w:after="0" w:line="240" w:lineRule="auto"/>
    </w:pPr>
    <w:rPr>
      <w:rFonts w:eastAsia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Theme">
    <w:name w:val="Table Theme"/>
    <w:basedOn w:val="TableNormal"/>
    <w:semiHidden/>
    <w:unhideWhenUsed/>
    <w:qFormat/>
    <w:pPr>
      <w:spacing w:after="0" w:line="240" w:lineRule="auto"/>
    </w:pPr>
    <w:rPr>
      <w:rFonts w:eastAsia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semiHidden/>
    <w:qFormat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1" w:unhideWhenUsed="0" w:qFormat="1"/>
    <w:lsdException w:name="heading 3" w:semiHidden="0" w:uiPriority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0" w:unhideWhenUsed="0" w:qFormat="1"/>
    <w:lsdException w:name="Table Theme" w:uiPriority="0" w:qFormat="1"/>
    <w:lsdException w:name="Placeholder Text" w:uiPriority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Theme="majorHAnsi" w:eastAsiaTheme="majorEastAsia" w:hAnsiTheme="majorHAnsi" w:cstheme="majorBidi"/>
      <w:b/>
      <w:bCs/>
      <w:kern w:val="32"/>
      <w:sz w:val="7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/>
      <w:spacing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kern w:val="32"/>
      <w:sz w:val="72"/>
      <w:szCs w:val="32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ddressInfoChar">
    <w:name w:val="Address Info Char"/>
    <w:basedOn w:val="DefaultParagraphFont"/>
    <w:link w:val="AddressInfo"/>
    <w:locked/>
    <w:rPr>
      <w:sz w:val="20"/>
      <w:szCs w:val="16"/>
      <w:lang w:eastAsia="ja-JP"/>
    </w:rPr>
  </w:style>
  <w:style w:type="paragraph" w:customStyle="1" w:styleId="AddressInfo">
    <w:name w:val="Address Info"/>
    <w:basedOn w:val="Normal"/>
    <w:link w:val="AddressInfoChar"/>
    <w:qFormat/>
    <w:pPr>
      <w:spacing w:line="276" w:lineRule="auto"/>
    </w:pPr>
    <w:rPr>
      <w:sz w:val="20"/>
      <w:szCs w:val="16"/>
      <w:lang w:eastAsia="ja-JP"/>
    </w:rPr>
  </w:style>
  <w:style w:type="table" w:styleId="TableGrid">
    <w:name w:val="Table Grid"/>
    <w:basedOn w:val="TableNormal"/>
    <w:semiHidden/>
    <w:unhideWhenUsed/>
    <w:qFormat/>
    <w:pPr>
      <w:spacing w:after="0" w:line="240" w:lineRule="auto"/>
    </w:pPr>
    <w:rPr>
      <w:rFonts w:eastAsia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Theme">
    <w:name w:val="Table Theme"/>
    <w:basedOn w:val="TableNormal"/>
    <w:semiHidden/>
    <w:unhideWhenUsed/>
    <w:qFormat/>
    <w:pPr>
      <w:spacing w:after="0" w:line="240" w:lineRule="auto"/>
    </w:pPr>
    <w:rPr>
      <w:rFonts w:eastAsia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semiHidden/>
    <w:qFormat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hur.poston\AppData\Roaming\Microsoft\Templates\TechnologyFa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B85ACD10E25470789F4A77789AFE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F269F-E4CA-45BC-A802-E7F17F98B7D2}"/>
      </w:docPartPr>
      <w:docPartBody>
        <w:p w:rsidR="00000000" w:rsidRDefault="0068445A">
          <w:pPr>
            <w:pStyle w:val="3B85ACD10E25470789F4A77789AFE88A"/>
          </w:pPr>
          <w:r>
            <w:rPr>
              <w:rStyle w:val="PlaceholderText"/>
            </w:rPr>
            <w:t>[Pick the date]</w:t>
          </w:r>
        </w:p>
      </w:docPartBody>
    </w:docPart>
    <w:docPart>
      <w:docPartPr>
        <w:name w:val="1665A40CC57F4E89A7A24FAF29308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0B277-6D43-4D90-9D2A-FFA4B010B154}"/>
      </w:docPartPr>
      <w:docPartBody>
        <w:p w:rsidR="00000000" w:rsidRDefault="0068445A">
          <w:pPr>
            <w:pStyle w:val="1665A40CC57F4E89A7A24FAF29308D89"/>
          </w:pPr>
          <w:r>
            <w:rPr>
              <w:b/>
            </w:rPr>
            <w:t>[Your name]</w:t>
          </w:r>
        </w:p>
      </w:docPartBody>
    </w:docPart>
    <w:docPart>
      <w:docPartPr>
        <w:name w:val="7B284B129829428C834DB9C944844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4037A-D0AD-427F-AF45-554AEFE6EE36}"/>
      </w:docPartPr>
      <w:docPartBody>
        <w:p w:rsidR="00000000" w:rsidRDefault="0068445A">
          <w:pPr>
            <w:pStyle w:val="7B284B129829428C834DB9C944844996"/>
          </w:pPr>
          <w:r>
            <w:rPr>
              <w:rStyle w:val="PlaceholderText"/>
            </w:rPr>
            <w:t>[555.555.555]</w:t>
          </w:r>
        </w:p>
      </w:docPartBody>
    </w:docPart>
    <w:docPart>
      <w:docPartPr>
        <w:name w:val="5150E7D7B69F4C349C803FFA486CB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D6633-0934-4002-B666-08D5AE5C9A54}"/>
      </w:docPartPr>
      <w:docPartBody>
        <w:p w:rsidR="00000000" w:rsidRDefault="0068445A">
          <w:pPr>
            <w:pStyle w:val="5150E7D7B69F4C349C803FFA486CB154"/>
          </w:pPr>
          <w:r>
            <w:rPr>
              <w:rStyle w:val="PlaceholderText"/>
            </w:rPr>
            <w:t>[555.555.555]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45A"/>
    <w:rsid w:val="0068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qFormat/>
  </w:style>
  <w:style w:type="paragraph" w:customStyle="1" w:styleId="3B85ACD10E25470789F4A77789AFE88A">
    <w:name w:val="3B85ACD10E25470789F4A77789AFE88A"/>
  </w:style>
  <w:style w:type="paragraph" w:customStyle="1" w:styleId="1665A40CC57F4E89A7A24FAF29308D89">
    <w:name w:val="1665A40CC57F4E89A7A24FAF29308D89"/>
  </w:style>
  <w:style w:type="paragraph" w:customStyle="1" w:styleId="7B284B129829428C834DB9C944844996">
    <w:name w:val="7B284B129829428C834DB9C944844996"/>
  </w:style>
  <w:style w:type="paragraph" w:customStyle="1" w:styleId="5150E7D7B69F4C349C803FFA486CB154">
    <w:name w:val="5150E7D7B69F4C349C803FFA486CB154"/>
  </w:style>
  <w:style w:type="paragraph" w:customStyle="1" w:styleId="8119E6E08B064EBD939C86CC42A68DEA">
    <w:name w:val="8119E6E08B064EBD939C86CC42A68DEA"/>
  </w:style>
  <w:style w:type="paragraph" w:customStyle="1" w:styleId="4862CB9162C24F54860E68D420B00365">
    <w:name w:val="4862CB9162C24F54860E68D420B00365"/>
  </w:style>
  <w:style w:type="paragraph" w:customStyle="1" w:styleId="6520CD1B40AD4C9CB12AE0C9270120E6">
    <w:name w:val="6520CD1B40AD4C9CB12AE0C9270120E6"/>
  </w:style>
  <w:style w:type="paragraph" w:customStyle="1" w:styleId="F6B86A2EF60A45E3BBED5465AFE2ECAB">
    <w:name w:val="F6B86A2EF60A45E3BBED5465AFE2ECAB"/>
  </w:style>
  <w:style w:type="paragraph" w:customStyle="1" w:styleId="D059F890E7494C75B828E6413B83273C">
    <w:name w:val="D059F890E7494C75B828E6413B83273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qFormat/>
  </w:style>
  <w:style w:type="paragraph" w:customStyle="1" w:styleId="3B85ACD10E25470789F4A77789AFE88A">
    <w:name w:val="3B85ACD10E25470789F4A77789AFE88A"/>
  </w:style>
  <w:style w:type="paragraph" w:customStyle="1" w:styleId="1665A40CC57F4E89A7A24FAF29308D89">
    <w:name w:val="1665A40CC57F4E89A7A24FAF29308D89"/>
  </w:style>
  <w:style w:type="paragraph" w:customStyle="1" w:styleId="7B284B129829428C834DB9C944844996">
    <w:name w:val="7B284B129829428C834DB9C944844996"/>
  </w:style>
  <w:style w:type="paragraph" w:customStyle="1" w:styleId="5150E7D7B69F4C349C803FFA486CB154">
    <w:name w:val="5150E7D7B69F4C349C803FFA486CB154"/>
  </w:style>
  <w:style w:type="paragraph" w:customStyle="1" w:styleId="8119E6E08B064EBD939C86CC42A68DEA">
    <w:name w:val="8119E6E08B064EBD939C86CC42A68DEA"/>
  </w:style>
  <w:style w:type="paragraph" w:customStyle="1" w:styleId="4862CB9162C24F54860E68D420B00365">
    <w:name w:val="4862CB9162C24F54860E68D420B00365"/>
  </w:style>
  <w:style w:type="paragraph" w:customStyle="1" w:styleId="6520CD1B40AD4C9CB12AE0C9270120E6">
    <w:name w:val="6520CD1B40AD4C9CB12AE0C9270120E6"/>
  </w:style>
  <w:style w:type="paragraph" w:customStyle="1" w:styleId="F6B86A2EF60A45E3BBED5465AFE2ECAB">
    <w:name w:val="F6B86A2EF60A45E3BBED5465AFE2ECAB"/>
  </w:style>
  <w:style w:type="paragraph" w:customStyle="1" w:styleId="D059F890E7494C75B828E6413B83273C">
    <w:name w:val="D059F890E7494C75B828E6413B8327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Office Fonts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ustomProps>
  <Organization>Focused Development, LLC</Organization>
  <Fax>480.393.5582</Fax>
  <Phone>704.763.7990</Phone>
  <Email>arthur.poston@focuseddevelopment.com</Email>
</CustomProp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86FB77A-7B75-48A7-99DF-3E368DAADD88}">
  <ds:schemaRefs/>
</ds:datastoreItem>
</file>

<file path=customXml/itemProps2.xml><?xml version="1.0" encoding="utf-8"?>
<ds:datastoreItem xmlns:ds="http://schemas.openxmlformats.org/officeDocument/2006/customXml" ds:itemID="{83666575-F59C-4FC0-A388-D9FD4F2EFA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TechnologyFax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Focused Development, LLC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G. Poston Jr.</dc:creator>
  <cp:lastModifiedBy>Arthur G. Poston Jr.</cp:lastModifiedBy>
  <cp:revision>1</cp:revision>
  <cp:lastPrinted>2006-08-01T17:47:00Z</cp:lastPrinted>
  <dcterms:created xsi:type="dcterms:W3CDTF">2012-03-23T16:31:00Z</dcterms:created>
  <dcterms:modified xsi:type="dcterms:W3CDTF">2012-03-24T01:02:00Z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TC100670419990</vt:lpwstr>
  </property>
</Properties>
</file>