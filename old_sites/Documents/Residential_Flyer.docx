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E4" w:rsidRDefault="000310E5" w:rsidP="0099707A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30592" behindDoc="0" locked="0" layoutInCell="1" allowOverlap="1" wp14:anchorId="50B3F629" wp14:editId="22F77310">
            <wp:simplePos x="0" y="0"/>
            <wp:positionH relativeFrom="column">
              <wp:posOffset>-12700</wp:posOffset>
            </wp:positionH>
            <wp:positionV relativeFrom="page">
              <wp:posOffset>1475105</wp:posOffset>
            </wp:positionV>
            <wp:extent cx="5486400" cy="2781958"/>
            <wp:effectExtent l="0" t="0" r="0" b="0"/>
            <wp:wrapNone/>
            <wp:docPr id="60" name="Picture 3" descr="C:\Documents and Settings\tamic\Desktop\TC999D\TC9990201D-WD\TC9990201-IM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201D-WD\TC9990201-IMG0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6" t="40231" r="6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06036F" wp14:editId="23BE6BE7">
                <wp:simplePos x="0" y="0"/>
                <wp:positionH relativeFrom="column">
                  <wp:posOffset>0</wp:posOffset>
                </wp:positionH>
                <wp:positionV relativeFrom="paragraph">
                  <wp:posOffset>6108065</wp:posOffset>
                </wp:positionV>
                <wp:extent cx="5486400" cy="539750"/>
                <wp:effectExtent l="9525" t="12065" r="9525" b="10160"/>
                <wp:wrapNone/>
                <wp:docPr id="4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539750"/>
                          <a:chOff x="1800" y="11779"/>
                          <a:chExt cx="8640" cy="850"/>
                        </a:xfrm>
                      </wpg:grpSpPr>
                      <wps:wsp>
                        <wps:cNvPr id="49" name="Freeform 46"/>
                        <wps:cNvSpPr>
                          <a:spLocks/>
                        </wps:cNvSpPr>
                        <wps:spPr bwMode="auto">
                          <a:xfrm>
                            <a:off x="1800" y="12087"/>
                            <a:ext cx="8640" cy="542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62 h 108"/>
                              <a:gd name="T2" fmla="*/ 0 w 1728"/>
                              <a:gd name="T3" fmla="*/ 108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108">
                                <a:moveTo>
                                  <a:pt x="1728" y="62"/>
                                </a:moveTo>
                                <a:cubicBezTo>
                                  <a:pt x="1025" y="0"/>
                                  <a:pt x="408" y="50"/>
                                  <a:pt x="0" y="108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7"/>
                        <wps:cNvSpPr>
                          <a:spLocks/>
                        </wps:cNvSpPr>
                        <wps:spPr bwMode="auto">
                          <a:xfrm>
                            <a:off x="1800" y="11779"/>
                            <a:ext cx="8640" cy="427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79 h 85"/>
                              <a:gd name="T2" fmla="*/ 0 w 1728"/>
                              <a:gd name="T3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85">
                                <a:moveTo>
                                  <a:pt x="1728" y="79"/>
                                </a:moveTo>
                                <a:cubicBezTo>
                                  <a:pt x="1015" y="0"/>
                                  <a:pt x="394" y="39"/>
                                  <a:pt x="0" y="85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8"/>
                        <wps:cNvSpPr>
                          <a:spLocks/>
                        </wps:cNvSpPr>
                        <wps:spPr bwMode="auto">
                          <a:xfrm>
                            <a:off x="1800" y="11849"/>
                            <a:ext cx="8640" cy="483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71 h 96"/>
                              <a:gd name="T2" fmla="*/ 0 w 1728"/>
                              <a:gd name="T3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96">
                                <a:moveTo>
                                  <a:pt x="1728" y="71"/>
                                </a:moveTo>
                                <a:cubicBezTo>
                                  <a:pt x="1016" y="0"/>
                                  <a:pt x="395" y="45"/>
                                  <a:pt x="0" y="96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6767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9"/>
                        <wps:cNvSpPr>
                          <a:spLocks/>
                        </wps:cNvSpPr>
                        <wps:spPr bwMode="auto">
                          <a:xfrm>
                            <a:off x="1800" y="11961"/>
                            <a:ext cx="8640" cy="507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67 h 101"/>
                              <a:gd name="T2" fmla="*/ 0 w 1728"/>
                              <a:gd name="T3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101">
                                <a:moveTo>
                                  <a:pt x="1728" y="67"/>
                                </a:moveTo>
                                <a:cubicBezTo>
                                  <a:pt x="1011" y="0"/>
                                  <a:pt x="390" y="49"/>
                                  <a:pt x="0" y="101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0"/>
                        <wps:cNvSpPr>
                          <a:spLocks/>
                        </wps:cNvSpPr>
                        <wps:spPr bwMode="auto">
                          <a:xfrm>
                            <a:off x="1800" y="12016"/>
                            <a:ext cx="8640" cy="478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71 h 95"/>
                              <a:gd name="T2" fmla="*/ 0 w 1728"/>
                              <a:gd name="T3" fmla="*/ 9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95">
                                <a:moveTo>
                                  <a:pt x="1728" y="71"/>
                                </a:moveTo>
                                <a:cubicBezTo>
                                  <a:pt x="1017" y="0"/>
                                  <a:pt x="396" y="45"/>
                                  <a:pt x="0" y="95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6767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70"/>
                        <wps:cNvSpPr>
                          <a:spLocks/>
                        </wps:cNvSpPr>
                        <wps:spPr bwMode="auto">
                          <a:xfrm>
                            <a:off x="1800" y="12087"/>
                            <a:ext cx="8640" cy="542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62 h 108"/>
                              <a:gd name="T2" fmla="*/ 0 w 1728"/>
                              <a:gd name="T3" fmla="*/ 108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108">
                                <a:moveTo>
                                  <a:pt x="1728" y="62"/>
                                </a:moveTo>
                                <a:cubicBezTo>
                                  <a:pt x="1025" y="0"/>
                                  <a:pt x="408" y="50"/>
                                  <a:pt x="0" y="108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71"/>
                        <wps:cNvSpPr>
                          <a:spLocks/>
                        </wps:cNvSpPr>
                        <wps:spPr bwMode="auto">
                          <a:xfrm>
                            <a:off x="1800" y="11779"/>
                            <a:ext cx="8640" cy="427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79 h 85"/>
                              <a:gd name="T2" fmla="*/ 0 w 1728"/>
                              <a:gd name="T3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85">
                                <a:moveTo>
                                  <a:pt x="1728" y="79"/>
                                </a:moveTo>
                                <a:cubicBezTo>
                                  <a:pt x="1015" y="0"/>
                                  <a:pt x="394" y="39"/>
                                  <a:pt x="0" y="85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72"/>
                        <wps:cNvSpPr>
                          <a:spLocks/>
                        </wps:cNvSpPr>
                        <wps:spPr bwMode="auto">
                          <a:xfrm>
                            <a:off x="1800" y="11849"/>
                            <a:ext cx="8640" cy="483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71 h 96"/>
                              <a:gd name="T2" fmla="*/ 0 w 1728"/>
                              <a:gd name="T3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96">
                                <a:moveTo>
                                  <a:pt x="1728" y="71"/>
                                </a:moveTo>
                                <a:cubicBezTo>
                                  <a:pt x="1016" y="0"/>
                                  <a:pt x="395" y="45"/>
                                  <a:pt x="0" y="96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6767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73"/>
                        <wps:cNvSpPr>
                          <a:spLocks/>
                        </wps:cNvSpPr>
                        <wps:spPr bwMode="auto">
                          <a:xfrm>
                            <a:off x="1800" y="11961"/>
                            <a:ext cx="8640" cy="507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67 h 101"/>
                              <a:gd name="T2" fmla="*/ 0 w 1728"/>
                              <a:gd name="T3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101">
                                <a:moveTo>
                                  <a:pt x="1728" y="67"/>
                                </a:moveTo>
                                <a:cubicBezTo>
                                  <a:pt x="1011" y="0"/>
                                  <a:pt x="390" y="49"/>
                                  <a:pt x="0" y="101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74"/>
                        <wps:cNvSpPr>
                          <a:spLocks/>
                        </wps:cNvSpPr>
                        <wps:spPr bwMode="auto">
                          <a:xfrm>
                            <a:off x="1800" y="12016"/>
                            <a:ext cx="8640" cy="478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71 h 95"/>
                              <a:gd name="T2" fmla="*/ 0 w 1728"/>
                              <a:gd name="T3" fmla="*/ 9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95">
                                <a:moveTo>
                                  <a:pt x="1728" y="71"/>
                                </a:moveTo>
                                <a:cubicBezTo>
                                  <a:pt x="1017" y="0"/>
                                  <a:pt x="396" y="45"/>
                                  <a:pt x="0" y="95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6767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0;margin-top:480.95pt;width:6in;height:42.5pt;z-index:251662336" coordorigin="1800,11779" coordsize="8640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">
                <v:shape id="Freeform 46" o:spid="_x0000_s1027" style="position:absolute;left:1800;top:12087;width:8640;height:542;visibility:visible;mso-wrap-style:square;v-text-anchor:top" coordsize="1728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MFcEA&#10;AADbAAAADwAAAGRycy9kb3ducmV2LnhtbESP0YrCMBRE3wX/IVzBF9FEkUWrUUQQRNmHrX7Apbm2&#10;1eamNFHr3xtB2MdhZs4wy3VrK/GgxpeONYxHCgRx5kzJuYbzaTecgfAB2WDlmDS8yMN61e0sMTHu&#10;yX/0SEMuIoR9ghqKEOpESp8VZNGPXE0cvYtrLIYom1yaBp8Rbis5UepHWiw5LhRY07ag7JberYat&#10;ScfXw4ZUujcHdVSD6vU722nd77WbBYhAbfgPf9t7o2E6h8+X+AP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8jBXBAAAA2wAAAA8AAAAAAAAAAAAAAAAAmAIAAGRycy9kb3du&#10;cmV2LnhtbFBLBQYAAAAABAAEAPUAAACGAwAAAAA=&#10;" path="m1728,62c1025,,408,50,,108e" filled="f" fillcolor="#fffffe" strokecolor="#fffffe" strokeweight=".17722mm">
                  <v:stroke joinstyle="miter"/>
                  <v:shadow color="#8c8682"/>
                  <v:path arrowok="t" o:connecttype="custom" o:connectlocs="8640,311;0,542" o:connectangles="0,0"/>
                </v:shape>
                <v:shape id="Freeform 47" o:spid="_x0000_s1028" style="position:absolute;left:1800;top:11779;width:8640;height:427;visibility:visible;mso-wrap-style:square;v-text-anchor:top" coordsize="1728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TRw8QA&#10;AADbAAAADwAAAGRycy9kb3ducmV2LnhtbERPz2vCMBS+D/wfwhN2GWvqYEOqqYg62KEK1iHu9mje&#10;2mLzUpJMu/315jDw+PH9ni8G04kLOd9aVjBJUhDEldUt1wo+D+/PUxA+IGvsLJOCX/KwyEcPc8y0&#10;vfKeLmWoRQxhn6GCJoQ+k9JXDRn0ie2JI/dtncEQoauldniN4aaTL2n6Jg22HBsa7GnVUHUuf4yC&#10;UBT7SfG3OW3dMl0/fZnjrt0dlXocD8sZiEBDuIv/3R9awWtcH7/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0cPEAAAA2wAAAA8AAAAAAAAAAAAAAAAAmAIAAGRycy9k&#10;b3ducmV2LnhtbFBLBQYAAAAABAAEAPUAAACJAwAAAAA=&#10;" path="m1728,79c1015,,394,39,,85e" filled="f" fillcolor="#fffffe" strokecolor="#fffffe" strokeweight=".17722mm">
                  <v:stroke joinstyle="miter"/>
                  <v:shadow color="#8c8682"/>
                  <v:path arrowok="t" o:connecttype="custom" o:connectlocs="8640,397;0,427" o:connectangles="0,0"/>
                </v:shape>
                <v:shape id="Freeform 48" o:spid="_x0000_s1029" style="position:absolute;left:1800;top:11849;width:8640;height:483;visibility:visible;mso-wrap-style:square;v-text-anchor:top" coordsize="172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fP8IA&#10;AADbAAAADwAAAGRycy9kb3ducmV2LnhtbESPQWvCQBSE74L/YXmF3nRTS0VSN0EEofTQYpSeH9ln&#10;Esy+jbtPTf99t1DocZiZb5h1Obpe3SjEzrOBp3kGirj2tuPGwPGwm61ARUG22HsmA98UoSymkzXm&#10;1t95T7dKGpUgHHM00IoMudaxbslhnPuBOHknHxxKkqHRNuA9wV2vF1m21A47TgstDrRtqT5XV2fg&#10;0of3+IWfz/vdx8YjBllKZY15fBg3r6CERvkP/7XfrIGXBfx+ST9A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4F8/wgAAANsAAAAPAAAAAAAAAAAAAAAAAJgCAABkcnMvZG93&#10;bnJldi54bWxQSwUGAAAAAAQABAD1AAAAhwMAAAAA&#10;" path="m1728,71c1016,,395,45,,96e" filled="f" fillcolor="#fffffe" strokecolor="#676767" strokeweight=".17722mm">
                  <v:stroke joinstyle="miter"/>
                  <v:shadow color="#8c8682"/>
                  <v:path arrowok="t" o:connecttype="custom" o:connectlocs="8640,357;0,483" o:connectangles="0,0"/>
                </v:shape>
                <v:shape id="Freeform 49" o:spid="_x0000_s1030" style="position:absolute;left:1800;top:11961;width:8640;height:507;visibility:visible;mso-wrap-style:square;v-text-anchor:top" coordsize="1728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9xncYA&#10;AADbAAAADwAAAGRycy9kb3ducmV2LnhtbESPQWsCMRSE7wX/Q3iCF9Gs2kpZjaKCxYMXbSnr7bF5&#10;7i5uXtYk1fXfN0Khx2FmvmHmy9bU4kbOV5YVjIYJCOLc6ooLBV+f28E7CB+QNdaWScGDPCwXnZc5&#10;ptre+UC3YyhEhLBPUUEZQpNK6fOSDPqhbYijd7bOYIjSFVI7vEe4qeU4SabSYMVxocSGNiXll+OP&#10;UXDd9Efrj/Wpbrfj731/n7267JIp1eu2qxmIQG34D/+1d1rB2wSeX+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9xncYAAADbAAAADwAAAAAAAAAAAAAAAACYAgAAZHJz&#10;L2Rvd25yZXYueG1sUEsFBgAAAAAEAAQA9QAAAIsDAAAAAA==&#10;" path="m1728,67c1011,,390,49,,101e" filled="f" fillcolor="#fffffe" strokecolor="#fffffe" strokeweight=".17722mm">
                  <v:stroke joinstyle="miter"/>
                  <v:shadow color="#8c8682"/>
                  <v:path arrowok="t" o:connecttype="custom" o:connectlocs="8640,336;0,507" o:connectangles="0,0"/>
                </v:shape>
                <v:shape id="Freeform 50" o:spid="_x0000_s1031" style="position:absolute;left:1800;top:12016;width:8640;height:478;visibility:visible;mso-wrap-style:square;v-text-anchor:top" coordsize="172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dpNMQA&#10;AADbAAAADwAAAGRycy9kb3ducmV2LnhtbESP3WrCQBSE7wt9h+UUvNNNjYqkriIFpRQvavQBTrPH&#10;JJo9G7KbH9/eFQq9HGbmG2a1GUwlOmpcaVnB+yQCQZxZXXKu4HzajZcgnEfWWFkmBXdysFm/vqww&#10;0bbnI3Wpz0WAsEtQQeF9nUjpsoIMuomtiYN3sY1BH2STS91gH+CmktMoWkiDJYeFAmv6LCi7pa1R&#10;8P17/cG8Te/b5TU+1KdY743TSo3ehu0HCE+D/w//tb+0gvkMnl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naTTEAAAA2wAAAA8AAAAAAAAAAAAAAAAAmAIAAGRycy9k&#10;b3ducmV2LnhtbFBLBQYAAAAABAAEAPUAAACJAwAAAAA=&#10;" path="m1728,71c1017,,396,45,,95e" filled="f" fillcolor="#fffffe" strokecolor="#676767" strokeweight=".17722mm">
                  <v:stroke joinstyle="miter"/>
                  <v:shadow color="#8c8682"/>
                  <v:path arrowok="t" o:connecttype="custom" o:connectlocs="8640,357;0,478" o:connectangles="0,0"/>
                </v:shape>
                <v:shape id="Freeform 70" o:spid="_x0000_s1032" style="position:absolute;left:1800;top:12087;width:8640;height:542;visibility:visible;mso-wrap-style:square;v-text-anchor:top" coordsize="1728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QzcEA&#10;AADbAAAADwAAAGRycy9kb3ducmV2LnhtbESP0YrCMBRE3wX/IVzBF9FEwaVUo4ggiOLDVj/g0txt&#10;uzY3pYla/94Igo/DzJxhluvO1uJOra8ca5hOFAji3JmKCw2X826cgPAB2WDtmDQ8ycN61e8tMTXu&#10;wb90z0IhIoR9ihrKEJpUSp+XZNFPXEMcvT/XWgxRtoU0LT4i3NZyptSPtFhxXCixoW1J+TW7WQ1b&#10;k03/DxtS2d4c1FGN6ucp2Wk9HHSbBYhAXfiGP+290TCfw/tL/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oEM3BAAAA2wAAAA8AAAAAAAAAAAAAAAAAmAIAAGRycy9kb3du&#10;cmV2LnhtbFBLBQYAAAAABAAEAPUAAACGAwAAAAA=&#10;" path="m1728,62c1025,,408,50,,108e" filled="f" fillcolor="#fffffe" strokecolor="#fffffe" strokeweight=".17722mm">
                  <v:stroke joinstyle="miter"/>
                  <v:shadow color="#8c8682"/>
                  <v:path arrowok="t" o:connecttype="custom" o:connectlocs="8640,311;0,542" o:connectangles="0,0"/>
                </v:shape>
                <v:shape id="Freeform 71" o:spid="_x0000_s1033" style="position:absolute;left:1800;top:11779;width:8640;height:427;visibility:visible;mso-wrap-style:square;v-text-anchor:top" coordsize="1728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HsLMYA&#10;AADbAAAADwAAAGRycy9kb3ducmV2LnhtbESPT2sCMRTE7wW/Q3iCl1KzChVZjSLaQg9bwT9IvT02&#10;z93FzcuSpLr10zeC4HGYmd8w03lranEh5yvLCgb9BARxbnXFhYL97vNtDMIHZI21ZVLwRx7ms87L&#10;FFNtr7yhyzYUIkLYp6igDKFJpfR5SQZ93zbE0TtZZzBE6QqpHV4j3NRymCQjabDiuFBiQ8uS8vP2&#10;1ygIWbYZZLePn2+3SFavR3NYV+uDUr1uu5iACNSGZ/jR/tIK3kdw/xJ/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HsLMYAAADbAAAADwAAAAAAAAAAAAAAAACYAgAAZHJz&#10;L2Rvd25yZXYueG1sUEsFBgAAAAAEAAQA9QAAAIsDAAAAAA==&#10;" path="m1728,79c1015,,394,39,,85e" filled="f" fillcolor="#fffffe" strokecolor="#fffffe" strokeweight=".17722mm">
                  <v:stroke joinstyle="miter"/>
                  <v:shadow color="#8c8682"/>
                  <v:path arrowok="t" o:connecttype="custom" o:connectlocs="8640,397;0,427" o:connectangles="0,0"/>
                </v:shape>
                <v:shape id="Freeform 72" o:spid="_x0000_s1034" style="position:absolute;left:1800;top:11849;width:8640;height:483;visibility:visible;mso-wrap-style:square;v-text-anchor:top" coordsize="172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8p8IA&#10;AADbAAAADwAAAGRycy9kb3ducmV2LnhtbESPQWvCQBSE7wX/w/IEb3VTRVuiq4ggiAeLsfT8yD6T&#10;0OzbuPvU9N93C4Ueh5n5hlmue9eqO4XYeDbwMs5AEZfeNlwZ+Djvnt9ARUG22HomA98UYb0aPC0x&#10;t/7BJ7oXUqkE4ZijgVqky7WOZU0O49h3xMm7+OBQkgyVtgEfCe5aPcmyuXbYcFqosaNtTeVXcXMG&#10;rm04xE98n552x41HDDKXwhozGvabBSihXv7Df+29NTB7hd8v6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/ynwgAAANsAAAAPAAAAAAAAAAAAAAAAAJgCAABkcnMvZG93&#10;bnJldi54bWxQSwUGAAAAAAQABAD1AAAAhwMAAAAA&#10;" path="m1728,71c1016,,395,45,,96e" filled="f" fillcolor="#fffffe" strokecolor="#676767" strokeweight=".17722mm">
                  <v:stroke joinstyle="miter"/>
                  <v:shadow color="#8c8682"/>
                  <v:path arrowok="t" o:connecttype="custom" o:connectlocs="8640,357;0,483" o:connectangles="0,0"/>
                </v:shape>
                <v:shape id="Freeform 73" o:spid="_x0000_s1035" style="position:absolute;left:1800;top:11961;width:8640;height:507;visibility:visible;mso-wrap-style:square;v-text-anchor:top" coordsize="1728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vj7MQA&#10;AADbAAAADwAAAGRycy9kb3ducmV2LnhtbERPz2vCMBS+D/wfwhvsIjO1bDI6o6jQsYMXdYzu9mje&#10;2mLz0iVZW/97cxA8fny/l+vRtKIn5xvLCuazBARxaXXDlYKvU/78BsIHZI2tZVJwIQ/r1eRhiZm2&#10;Ax+oP4ZKxBD2GSqoQ+gyKX1Zk0E/sx1x5H6tMxgidJXUDocYblqZJslCGmw4NtTY0a6m8nz8Nwr+&#10;dtP59mP70455+r2f7osXV5wLpZ4ex807iEBjuItv7k+t4DWOjV/iD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74+zEAAAA2wAAAA8AAAAAAAAAAAAAAAAAmAIAAGRycy9k&#10;b3ducmV2LnhtbFBLBQYAAAAABAAEAPUAAACJAwAAAAA=&#10;" path="m1728,67c1011,,390,49,,101e" filled="f" fillcolor="#fffffe" strokecolor="#fffffe" strokeweight=".17722mm">
                  <v:stroke joinstyle="miter"/>
                  <v:shadow color="#8c8682"/>
                  <v:path arrowok="t" o:connecttype="custom" o:connectlocs="8640,336;0,507" o:connectangles="0,0"/>
                </v:shape>
                <v:shape id="Freeform 74" o:spid="_x0000_s1036" style="position:absolute;left:1800;top:12016;width:8640;height:478;visibility:visible;mso-wrap-style:square;v-text-anchor:top" coordsize="172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GqsQA&#10;AADbAAAADwAAAGRycy9kb3ducmV2LnhtbESP3WrCQBSE7wXfYTlC78ymlYqNWUUKLaX0wiZ9gNPs&#10;MT/Nng27q8a37wqCl8PMfMPk29H04kTOt5YVPCYpCOLK6pZrBT/l23wFwgdkjb1lUnAhD9vNdJJj&#10;pu2Zv+lUhFpECPsMFTQhDJmUvmrIoE/sQBy9g3UGQ5SultrhOcJNL5/SdCkNthwXGhzotaHqrzga&#10;BZ+/3R7rY3HZrbrF11Au9LvxWqmH2bhbgwg0hnv41v7QCp5f4Pol/g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mxqrEAAAA2wAAAA8AAAAAAAAAAAAAAAAAmAIAAGRycy9k&#10;b3ducmV2LnhtbFBLBQYAAAAABAAEAPUAAACJAwAAAAA=&#10;" path="m1728,71c1017,,396,45,,95e" filled="f" fillcolor="#fffffe" strokecolor="#676767" strokeweight=".17722mm">
                  <v:stroke joinstyle="miter"/>
                  <v:shadow color="#8c8682"/>
                  <v:path arrowok="t" o:connecttype="custom" o:connectlocs="8640,357;0,478" o:connectangles="0,0"/>
                </v:shape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3E47B2" wp14:editId="7F515C24">
                <wp:simplePos x="0" y="0"/>
                <wp:positionH relativeFrom="column">
                  <wp:posOffset>806450</wp:posOffset>
                </wp:positionH>
                <wp:positionV relativeFrom="page">
                  <wp:posOffset>5962015</wp:posOffset>
                </wp:positionV>
                <wp:extent cx="116205" cy="154940"/>
                <wp:effectExtent l="6350" t="8890" r="10795" b="7620"/>
                <wp:wrapNone/>
                <wp:docPr id="4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54940"/>
                          <a:chOff x="107612995" y="109216689"/>
                          <a:chExt cx="128827" cy="171183"/>
                        </a:xfrm>
                      </wpg:grpSpPr>
                      <wps:wsp>
                        <wps:cNvPr id="42" name="Freeform 66"/>
                        <wps:cNvSpPr>
                          <a:spLocks/>
                        </wps:cNvSpPr>
                        <wps:spPr bwMode="auto">
                          <a:xfrm>
                            <a:off x="107612995" y="109238235"/>
                            <a:ext cx="128827" cy="32453"/>
                          </a:xfrm>
                          <a:custGeom>
                            <a:avLst/>
                            <a:gdLst>
                              <a:gd name="T0" fmla="*/ 128827 w 128827"/>
                              <a:gd name="T1" fmla="*/ 19987 h 32453"/>
                              <a:gd name="T2" fmla="*/ 128666 w 128827"/>
                              <a:gd name="T3" fmla="*/ 17462 h 32453"/>
                              <a:gd name="T4" fmla="*/ 128236 w 128827"/>
                              <a:gd name="T5" fmla="*/ 15098 h 32453"/>
                              <a:gd name="T6" fmla="*/ 127484 w 128827"/>
                              <a:gd name="T7" fmla="*/ 12788 h 32453"/>
                              <a:gd name="T8" fmla="*/ 126517 w 128827"/>
                              <a:gd name="T9" fmla="*/ 10585 h 32453"/>
                              <a:gd name="T10" fmla="*/ 125281 w 128827"/>
                              <a:gd name="T11" fmla="*/ 8597 h 32453"/>
                              <a:gd name="T12" fmla="*/ 123777 w 128827"/>
                              <a:gd name="T13" fmla="*/ 6716 h 32453"/>
                              <a:gd name="T14" fmla="*/ 122111 w 128827"/>
                              <a:gd name="T15" fmla="*/ 5051 h 32453"/>
                              <a:gd name="T16" fmla="*/ 120285 w 128827"/>
                              <a:gd name="T17" fmla="*/ 3600 h 32453"/>
                              <a:gd name="T18" fmla="*/ 118243 w 128827"/>
                              <a:gd name="T19" fmla="*/ 2364 h 32453"/>
                              <a:gd name="T20" fmla="*/ 116094 w 128827"/>
                              <a:gd name="T21" fmla="*/ 1343 h 32453"/>
                              <a:gd name="T22" fmla="*/ 113784 w 128827"/>
                              <a:gd name="T23" fmla="*/ 591 h 32453"/>
                              <a:gd name="T24" fmla="*/ 111367 w 128827"/>
                              <a:gd name="T25" fmla="*/ 161 h 32453"/>
                              <a:gd name="T26" fmla="*/ 108842 w 128827"/>
                              <a:gd name="T27" fmla="*/ 0 h 32453"/>
                              <a:gd name="T28" fmla="*/ 19985 w 128827"/>
                              <a:gd name="T29" fmla="*/ 0 h 32453"/>
                              <a:gd name="T30" fmla="*/ 17460 w 128827"/>
                              <a:gd name="T31" fmla="*/ 161 h 32453"/>
                              <a:gd name="T32" fmla="*/ 15096 w 128827"/>
                              <a:gd name="T33" fmla="*/ 591 h 32453"/>
                              <a:gd name="T34" fmla="*/ 12786 w 128827"/>
                              <a:gd name="T35" fmla="*/ 1343 h 32453"/>
                              <a:gd name="T36" fmla="*/ 10583 w 128827"/>
                              <a:gd name="T37" fmla="*/ 2364 h 32453"/>
                              <a:gd name="T38" fmla="*/ 8596 w 128827"/>
                              <a:gd name="T39" fmla="*/ 3600 h 32453"/>
                              <a:gd name="T40" fmla="*/ 6715 w 128827"/>
                              <a:gd name="T41" fmla="*/ 5051 h 32453"/>
                              <a:gd name="T42" fmla="*/ 5050 w 128827"/>
                              <a:gd name="T43" fmla="*/ 6716 h 32453"/>
                              <a:gd name="T44" fmla="*/ 3599 w 128827"/>
                              <a:gd name="T45" fmla="*/ 8597 h 32453"/>
                              <a:gd name="T46" fmla="*/ 2364 w 128827"/>
                              <a:gd name="T47" fmla="*/ 10585 h 32453"/>
                              <a:gd name="T48" fmla="*/ 1343 w 128827"/>
                              <a:gd name="T49" fmla="*/ 12788 h 32453"/>
                              <a:gd name="T50" fmla="*/ 591 w 128827"/>
                              <a:gd name="T51" fmla="*/ 15098 h 32453"/>
                              <a:gd name="T52" fmla="*/ 161 w 128827"/>
                              <a:gd name="T53" fmla="*/ 17462 h 32453"/>
                              <a:gd name="T54" fmla="*/ 0 w 128827"/>
                              <a:gd name="T55" fmla="*/ 19987 h 32453"/>
                              <a:gd name="T56" fmla="*/ 0 w 128827"/>
                              <a:gd name="T57" fmla="*/ 32453 h 32453"/>
                              <a:gd name="T58" fmla="*/ 128827 w 128827"/>
                              <a:gd name="T59" fmla="*/ 32453 h 32453"/>
                              <a:gd name="T60" fmla="*/ 128827 w 128827"/>
                              <a:gd name="T61" fmla="*/ 19987 h 32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28827" h="32453">
                                <a:moveTo>
                                  <a:pt x="128827" y="19987"/>
                                </a:moveTo>
                                <a:lnTo>
                                  <a:pt x="128666" y="17462"/>
                                </a:lnTo>
                                <a:lnTo>
                                  <a:pt x="128236" y="15098"/>
                                </a:lnTo>
                                <a:lnTo>
                                  <a:pt x="127484" y="12788"/>
                                </a:lnTo>
                                <a:lnTo>
                                  <a:pt x="126517" y="10585"/>
                                </a:lnTo>
                                <a:lnTo>
                                  <a:pt x="125281" y="8597"/>
                                </a:lnTo>
                                <a:lnTo>
                                  <a:pt x="123777" y="6716"/>
                                </a:lnTo>
                                <a:lnTo>
                                  <a:pt x="122111" y="5051"/>
                                </a:lnTo>
                                <a:lnTo>
                                  <a:pt x="120285" y="3600"/>
                                </a:lnTo>
                                <a:lnTo>
                                  <a:pt x="118243" y="2364"/>
                                </a:lnTo>
                                <a:lnTo>
                                  <a:pt x="116094" y="1343"/>
                                </a:lnTo>
                                <a:lnTo>
                                  <a:pt x="113784" y="591"/>
                                </a:lnTo>
                                <a:lnTo>
                                  <a:pt x="111367" y="161"/>
                                </a:lnTo>
                                <a:lnTo>
                                  <a:pt x="108842" y="0"/>
                                </a:lnTo>
                                <a:lnTo>
                                  <a:pt x="19985" y="0"/>
                                </a:lnTo>
                                <a:lnTo>
                                  <a:pt x="17460" y="161"/>
                                </a:lnTo>
                                <a:lnTo>
                                  <a:pt x="15096" y="591"/>
                                </a:lnTo>
                                <a:lnTo>
                                  <a:pt x="12786" y="1343"/>
                                </a:lnTo>
                                <a:lnTo>
                                  <a:pt x="10583" y="2364"/>
                                </a:lnTo>
                                <a:lnTo>
                                  <a:pt x="8596" y="3600"/>
                                </a:lnTo>
                                <a:lnTo>
                                  <a:pt x="6715" y="5051"/>
                                </a:lnTo>
                                <a:lnTo>
                                  <a:pt x="5050" y="6716"/>
                                </a:lnTo>
                                <a:lnTo>
                                  <a:pt x="3599" y="8597"/>
                                </a:lnTo>
                                <a:lnTo>
                                  <a:pt x="2364" y="10585"/>
                                </a:lnTo>
                                <a:lnTo>
                                  <a:pt x="1343" y="12788"/>
                                </a:lnTo>
                                <a:lnTo>
                                  <a:pt x="591" y="15098"/>
                                </a:lnTo>
                                <a:lnTo>
                                  <a:pt x="161" y="17462"/>
                                </a:lnTo>
                                <a:lnTo>
                                  <a:pt x="0" y="19987"/>
                                </a:lnTo>
                                <a:lnTo>
                                  <a:pt x="0" y="32453"/>
                                </a:lnTo>
                                <a:lnTo>
                                  <a:pt x="128827" y="32453"/>
                                </a:lnTo>
                                <a:lnTo>
                                  <a:pt x="128827" y="19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  <a:ln w="0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7"/>
                        <wps:cNvSpPr>
                          <a:spLocks/>
                        </wps:cNvSpPr>
                        <wps:spPr bwMode="auto">
                          <a:xfrm>
                            <a:off x="107652481" y="109216689"/>
                            <a:ext cx="49855" cy="13863"/>
                          </a:xfrm>
                          <a:custGeom>
                            <a:avLst/>
                            <a:gdLst>
                              <a:gd name="T0" fmla="*/ 0 w 49855"/>
                              <a:gd name="T1" fmla="*/ 13863 h 13863"/>
                              <a:gd name="T2" fmla="*/ 161 w 49855"/>
                              <a:gd name="T3" fmla="*/ 11821 h 13863"/>
                              <a:gd name="T4" fmla="*/ 591 w 49855"/>
                              <a:gd name="T5" fmla="*/ 9833 h 13863"/>
                              <a:gd name="T6" fmla="*/ 1289 w 49855"/>
                              <a:gd name="T7" fmla="*/ 8006 h 13863"/>
                              <a:gd name="T8" fmla="*/ 2203 w 49855"/>
                              <a:gd name="T9" fmla="*/ 6287 h 13863"/>
                              <a:gd name="T10" fmla="*/ 3385 w 49855"/>
                              <a:gd name="T11" fmla="*/ 4782 h 13863"/>
                              <a:gd name="T12" fmla="*/ 4781 w 49855"/>
                              <a:gd name="T13" fmla="*/ 3385 h 13863"/>
                              <a:gd name="T14" fmla="*/ 6286 w 49855"/>
                              <a:gd name="T15" fmla="*/ 2203 h 13863"/>
                              <a:gd name="T16" fmla="*/ 8005 w 49855"/>
                              <a:gd name="T17" fmla="*/ 1290 h 13863"/>
                              <a:gd name="T18" fmla="*/ 9831 w 49855"/>
                              <a:gd name="T19" fmla="*/ 591 h 13863"/>
                              <a:gd name="T20" fmla="*/ 11819 w 49855"/>
                              <a:gd name="T21" fmla="*/ 162 h 13863"/>
                              <a:gd name="T22" fmla="*/ 13861 w 49855"/>
                              <a:gd name="T23" fmla="*/ 0 h 13863"/>
                              <a:gd name="T24" fmla="*/ 35994 w 49855"/>
                              <a:gd name="T25" fmla="*/ 0 h 13863"/>
                              <a:gd name="T26" fmla="*/ 38036 w 49855"/>
                              <a:gd name="T27" fmla="*/ 162 h 13863"/>
                              <a:gd name="T28" fmla="*/ 40023 w 49855"/>
                              <a:gd name="T29" fmla="*/ 591 h 13863"/>
                              <a:gd name="T30" fmla="*/ 41850 w 49855"/>
                              <a:gd name="T31" fmla="*/ 1290 h 13863"/>
                              <a:gd name="T32" fmla="*/ 43569 w 49855"/>
                              <a:gd name="T33" fmla="*/ 2203 h 13863"/>
                              <a:gd name="T34" fmla="*/ 45073 w 49855"/>
                              <a:gd name="T35" fmla="*/ 3385 h 13863"/>
                              <a:gd name="T36" fmla="*/ 46470 w 49855"/>
                              <a:gd name="T37" fmla="*/ 4782 h 13863"/>
                              <a:gd name="T38" fmla="*/ 47652 w 49855"/>
                              <a:gd name="T39" fmla="*/ 6287 h 13863"/>
                              <a:gd name="T40" fmla="*/ 48565 w 49855"/>
                              <a:gd name="T41" fmla="*/ 8006 h 13863"/>
                              <a:gd name="T42" fmla="*/ 49264 w 49855"/>
                              <a:gd name="T43" fmla="*/ 9833 h 13863"/>
                              <a:gd name="T44" fmla="*/ 49693 w 49855"/>
                              <a:gd name="T45" fmla="*/ 11821 h 13863"/>
                              <a:gd name="T46" fmla="*/ 49855 w 49855"/>
                              <a:gd name="T47" fmla="*/ 13863 h 13863"/>
                              <a:gd name="T48" fmla="*/ 0 w 49855"/>
                              <a:gd name="T49" fmla="*/ 13863 h 13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49855" h="13863">
                                <a:moveTo>
                                  <a:pt x="0" y="13863"/>
                                </a:moveTo>
                                <a:lnTo>
                                  <a:pt x="161" y="11821"/>
                                </a:lnTo>
                                <a:lnTo>
                                  <a:pt x="591" y="9833"/>
                                </a:lnTo>
                                <a:lnTo>
                                  <a:pt x="1289" y="8006"/>
                                </a:lnTo>
                                <a:lnTo>
                                  <a:pt x="2203" y="6287"/>
                                </a:lnTo>
                                <a:lnTo>
                                  <a:pt x="3385" y="4782"/>
                                </a:lnTo>
                                <a:lnTo>
                                  <a:pt x="4781" y="3385"/>
                                </a:lnTo>
                                <a:lnTo>
                                  <a:pt x="6286" y="2203"/>
                                </a:lnTo>
                                <a:lnTo>
                                  <a:pt x="8005" y="1290"/>
                                </a:lnTo>
                                <a:lnTo>
                                  <a:pt x="9831" y="591"/>
                                </a:lnTo>
                                <a:lnTo>
                                  <a:pt x="11819" y="162"/>
                                </a:lnTo>
                                <a:lnTo>
                                  <a:pt x="13861" y="0"/>
                                </a:lnTo>
                                <a:lnTo>
                                  <a:pt x="35994" y="0"/>
                                </a:lnTo>
                                <a:lnTo>
                                  <a:pt x="38036" y="162"/>
                                </a:lnTo>
                                <a:lnTo>
                                  <a:pt x="40023" y="591"/>
                                </a:lnTo>
                                <a:lnTo>
                                  <a:pt x="41850" y="1290"/>
                                </a:lnTo>
                                <a:lnTo>
                                  <a:pt x="43569" y="2203"/>
                                </a:lnTo>
                                <a:lnTo>
                                  <a:pt x="45073" y="3385"/>
                                </a:lnTo>
                                <a:lnTo>
                                  <a:pt x="46470" y="4782"/>
                                </a:lnTo>
                                <a:lnTo>
                                  <a:pt x="47652" y="6287"/>
                                </a:lnTo>
                                <a:lnTo>
                                  <a:pt x="48565" y="8006"/>
                                </a:lnTo>
                                <a:lnTo>
                                  <a:pt x="49264" y="9833"/>
                                </a:lnTo>
                                <a:lnTo>
                                  <a:pt x="49693" y="11821"/>
                                </a:lnTo>
                                <a:lnTo>
                                  <a:pt x="49855" y="13863"/>
                                </a:lnTo>
                                <a:lnTo>
                                  <a:pt x="0" y="13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  <a:ln w="0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8"/>
                        <wps:cNvSpPr>
                          <a:spLocks noEditPoints="1"/>
                        </wps:cNvSpPr>
                        <wps:spPr bwMode="auto">
                          <a:xfrm>
                            <a:off x="107621322" y="109279016"/>
                            <a:ext cx="112173" cy="108856"/>
                          </a:xfrm>
                          <a:custGeom>
                            <a:avLst/>
                            <a:gdLst>
                              <a:gd name="T0" fmla="*/ 161 w 112173"/>
                              <a:gd name="T1" fmla="*/ 91394 h 108856"/>
                              <a:gd name="T2" fmla="*/ 2310 w 112173"/>
                              <a:gd name="T3" fmla="*/ 98271 h 108856"/>
                              <a:gd name="T4" fmla="*/ 6715 w 112173"/>
                              <a:gd name="T5" fmla="*/ 103805 h 108856"/>
                              <a:gd name="T6" fmla="*/ 12732 w 112173"/>
                              <a:gd name="T7" fmla="*/ 107513 h 108856"/>
                              <a:gd name="T8" fmla="*/ 19985 w 112173"/>
                              <a:gd name="T9" fmla="*/ 108856 h 108856"/>
                              <a:gd name="T10" fmla="*/ 97130 w 112173"/>
                              <a:gd name="T11" fmla="*/ 108265 h 108856"/>
                              <a:gd name="T12" fmla="*/ 103631 w 112173"/>
                              <a:gd name="T13" fmla="*/ 105256 h 108856"/>
                              <a:gd name="T14" fmla="*/ 108627 w 112173"/>
                              <a:gd name="T15" fmla="*/ 100259 h 108856"/>
                              <a:gd name="T16" fmla="*/ 111582 w 112173"/>
                              <a:gd name="T17" fmla="*/ 93758 h 108856"/>
                              <a:gd name="T18" fmla="*/ 112173 w 112173"/>
                              <a:gd name="T19" fmla="*/ 0 h 108856"/>
                              <a:gd name="T20" fmla="*/ 29494 w 112173"/>
                              <a:gd name="T21" fmla="*/ 88385 h 108856"/>
                              <a:gd name="T22" fmla="*/ 27936 w 112173"/>
                              <a:gd name="T23" fmla="*/ 90803 h 108856"/>
                              <a:gd name="T24" fmla="*/ 25411 w 112173"/>
                              <a:gd name="T25" fmla="*/ 91770 h 108856"/>
                              <a:gd name="T26" fmla="*/ 22671 w 112173"/>
                              <a:gd name="T27" fmla="*/ 91286 h 108856"/>
                              <a:gd name="T28" fmla="*/ 20683 w 112173"/>
                              <a:gd name="T29" fmla="*/ 89352 h 108856"/>
                              <a:gd name="T30" fmla="*/ 20253 w 112173"/>
                              <a:gd name="T31" fmla="*/ 12465 h 108856"/>
                              <a:gd name="T32" fmla="*/ 21220 w 112173"/>
                              <a:gd name="T33" fmla="*/ 9564 h 108856"/>
                              <a:gd name="T34" fmla="*/ 23530 w 112173"/>
                              <a:gd name="T35" fmla="*/ 8113 h 108856"/>
                              <a:gd name="T36" fmla="*/ 26324 w 112173"/>
                              <a:gd name="T37" fmla="*/ 8113 h 108856"/>
                              <a:gd name="T38" fmla="*/ 28634 w 112173"/>
                              <a:gd name="T39" fmla="*/ 9564 h 108856"/>
                              <a:gd name="T40" fmla="*/ 29601 w 112173"/>
                              <a:gd name="T41" fmla="*/ 12465 h 108856"/>
                              <a:gd name="T42" fmla="*/ 60653 w 112173"/>
                              <a:gd name="T43" fmla="*/ 88385 h 108856"/>
                              <a:gd name="T44" fmla="*/ 59095 w 112173"/>
                              <a:gd name="T45" fmla="*/ 90803 h 108856"/>
                              <a:gd name="T46" fmla="*/ 56570 w 112173"/>
                              <a:gd name="T47" fmla="*/ 91770 h 108856"/>
                              <a:gd name="T48" fmla="*/ 53830 w 112173"/>
                              <a:gd name="T49" fmla="*/ 91286 h 108856"/>
                              <a:gd name="T50" fmla="*/ 51842 w 112173"/>
                              <a:gd name="T51" fmla="*/ 89352 h 108856"/>
                              <a:gd name="T52" fmla="*/ 51412 w 112173"/>
                              <a:gd name="T53" fmla="*/ 12465 h 108856"/>
                              <a:gd name="T54" fmla="*/ 52379 w 112173"/>
                              <a:gd name="T55" fmla="*/ 9564 h 108856"/>
                              <a:gd name="T56" fmla="*/ 54690 w 112173"/>
                              <a:gd name="T57" fmla="*/ 8113 h 108856"/>
                              <a:gd name="T58" fmla="*/ 57429 w 112173"/>
                              <a:gd name="T59" fmla="*/ 8113 h 108856"/>
                              <a:gd name="T60" fmla="*/ 59793 w 112173"/>
                              <a:gd name="T61" fmla="*/ 9564 h 108856"/>
                              <a:gd name="T62" fmla="*/ 60760 w 112173"/>
                              <a:gd name="T63" fmla="*/ 12465 h 108856"/>
                              <a:gd name="T64" fmla="*/ 91812 w 112173"/>
                              <a:gd name="T65" fmla="*/ 88385 h 108856"/>
                              <a:gd name="T66" fmla="*/ 90254 w 112173"/>
                              <a:gd name="T67" fmla="*/ 90803 h 108856"/>
                              <a:gd name="T68" fmla="*/ 87729 w 112173"/>
                              <a:gd name="T69" fmla="*/ 91770 h 108856"/>
                              <a:gd name="T70" fmla="*/ 84989 w 112173"/>
                              <a:gd name="T71" fmla="*/ 91286 h 108856"/>
                              <a:gd name="T72" fmla="*/ 83001 w 112173"/>
                              <a:gd name="T73" fmla="*/ 89352 h 108856"/>
                              <a:gd name="T74" fmla="*/ 82572 w 112173"/>
                              <a:gd name="T75" fmla="*/ 12465 h 108856"/>
                              <a:gd name="T76" fmla="*/ 83539 w 112173"/>
                              <a:gd name="T77" fmla="*/ 9564 h 108856"/>
                              <a:gd name="T78" fmla="*/ 85849 w 112173"/>
                              <a:gd name="T79" fmla="*/ 8113 h 108856"/>
                              <a:gd name="T80" fmla="*/ 88642 w 112173"/>
                              <a:gd name="T81" fmla="*/ 8113 h 108856"/>
                              <a:gd name="T82" fmla="*/ 90952 w 112173"/>
                              <a:gd name="T83" fmla="*/ 9564 h 108856"/>
                              <a:gd name="T84" fmla="*/ 91919 w 112173"/>
                              <a:gd name="T85" fmla="*/ 12465 h 1088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2173" h="108856">
                                <a:moveTo>
                                  <a:pt x="0" y="0"/>
                                </a:moveTo>
                                <a:lnTo>
                                  <a:pt x="0" y="88869"/>
                                </a:lnTo>
                                <a:lnTo>
                                  <a:pt x="161" y="91394"/>
                                </a:lnTo>
                                <a:lnTo>
                                  <a:pt x="591" y="93758"/>
                                </a:lnTo>
                                <a:lnTo>
                                  <a:pt x="1343" y="96068"/>
                                </a:lnTo>
                                <a:lnTo>
                                  <a:pt x="2310" y="98271"/>
                                </a:lnTo>
                                <a:lnTo>
                                  <a:pt x="3546" y="100259"/>
                                </a:lnTo>
                                <a:lnTo>
                                  <a:pt x="5050" y="102140"/>
                                </a:lnTo>
                                <a:lnTo>
                                  <a:pt x="6715" y="103805"/>
                                </a:lnTo>
                                <a:lnTo>
                                  <a:pt x="8542" y="105256"/>
                                </a:lnTo>
                                <a:lnTo>
                                  <a:pt x="10583" y="106492"/>
                                </a:lnTo>
                                <a:lnTo>
                                  <a:pt x="12732" y="107513"/>
                                </a:lnTo>
                                <a:lnTo>
                                  <a:pt x="15042" y="108265"/>
                                </a:lnTo>
                                <a:lnTo>
                                  <a:pt x="17460" y="108695"/>
                                </a:lnTo>
                                <a:lnTo>
                                  <a:pt x="19985" y="108856"/>
                                </a:lnTo>
                                <a:lnTo>
                                  <a:pt x="92188" y="108856"/>
                                </a:lnTo>
                                <a:lnTo>
                                  <a:pt x="94713" y="108695"/>
                                </a:lnTo>
                                <a:lnTo>
                                  <a:pt x="97130" y="108265"/>
                                </a:lnTo>
                                <a:lnTo>
                                  <a:pt x="99440" y="107513"/>
                                </a:lnTo>
                                <a:lnTo>
                                  <a:pt x="101589" y="106492"/>
                                </a:lnTo>
                                <a:lnTo>
                                  <a:pt x="103631" y="105256"/>
                                </a:lnTo>
                                <a:lnTo>
                                  <a:pt x="105457" y="103805"/>
                                </a:lnTo>
                                <a:lnTo>
                                  <a:pt x="107123" y="102140"/>
                                </a:lnTo>
                                <a:lnTo>
                                  <a:pt x="108627" y="100259"/>
                                </a:lnTo>
                                <a:lnTo>
                                  <a:pt x="109863" y="98271"/>
                                </a:lnTo>
                                <a:lnTo>
                                  <a:pt x="110830" y="96068"/>
                                </a:lnTo>
                                <a:lnTo>
                                  <a:pt x="111582" y="93758"/>
                                </a:lnTo>
                                <a:lnTo>
                                  <a:pt x="112012" y="91394"/>
                                </a:lnTo>
                                <a:lnTo>
                                  <a:pt x="112173" y="88869"/>
                                </a:lnTo>
                                <a:lnTo>
                                  <a:pt x="112173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9601" y="87257"/>
                                </a:moveTo>
                                <a:lnTo>
                                  <a:pt x="29494" y="88385"/>
                                </a:lnTo>
                                <a:lnTo>
                                  <a:pt x="29171" y="89352"/>
                                </a:lnTo>
                                <a:lnTo>
                                  <a:pt x="28634" y="90158"/>
                                </a:lnTo>
                                <a:lnTo>
                                  <a:pt x="27936" y="90803"/>
                                </a:lnTo>
                                <a:lnTo>
                                  <a:pt x="27184" y="91286"/>
                                </a:lnTo>
                                <a:lnTo>
                                  <a:pt x="26324" y="91609"/>
                                </a:lnTo>
                                <a:lnTo>
                                  <a:pt x="25411" y="91770"/>
                                </a:lnTo>
                                <a:lnTo>
                                  <a:pt x="24444" y="91770"/>
                                </a:lnTo>
                                <a:lnTo>
                                  <a:pt x="23530" y="91609"/>
                                </a:lnTo>
                                <a:lnTo>
                                  <a:pt x="22671" y="91286"/>
                                </a:lnTo>
                                <a:lnTo>
                                  <a:pt x="21919" y="90803"/>
                                </a:lnTo>
                                <a:lnTo>
                                  <a:pt x="21220" y="90158"/>
                                </a:lnTo>
                                <a:lnTo>
                                  <a:pt x="20683" y="89352"/>
                                </a:lnTo>
                                <a:lnTo>
                                  <a:pt x="20361" y="88385"/>
                                </a:lnTo>
                                <a:lnTo>
                                  <a:pt x="20253" y="87257"/>
                                </a:lnTo>
                                <a:lnTo>
                                  <a:pt x="20253" y="12465"/>
                                </a:lnTo>
                                <a:lnTo>
                                  <a:pt x="20361" y="11337"/>
                                </a:lnTo>
                                <a:lnTo>
                                  <a:pt x="20683" y="10370"/>
                                </a:lnTo>
                                <a:lnTo>
                                  <a:pt x="21220" y="9564"/>
                                </a:lnTo>
                                <a:lnTo>
                                  <a:pt x="21919" y="8919"/>
                                </a:lnTo>
                                <a:lnTo>
                                  <a:pt x="22671" y="8435"/>
                                </a:lnTo>
                                <a:lnTo>
                                  <a:pt x="23530" y="8113"/>
                                </a:lnTo>
                                <a:lnTo>
                                  <a:pt x="24444" y="7952"/>
                                </a:lnTo>
                                <a:lnTo>
                                  <a:pt x="25411" y="7952"/>
                                </a:lnTo>
                                <a:lnTo>
                                  <a:pt x="26324" y="8113"/>
                                </a:lnTo>
                                <a:lnTo>
                                  <a:pt x="27184" y="8435"/>
                                </a:lnTo>
                                <a:lnTo>
                                  <a:pt x="27936" y="8919"/>
                                </a:lnTo>
                                <a:lnTo>
                                  <a:pt x="28634" y="9564"/>
                                </a:lnTo>
                                <a:lnTo>
                                  <a:pt x="29171" y="10370"/>
                                </a:lnTo>
                                <a:lnTo>
                                  <a:pt x="29494" y="11337"/>
                                </a:lnTo>
                                <a:lnTo>
                                  <a:pt x="29601" y="12465"/>
                                </a:lnTo>
                                <a:lnTo>
                                  <a:pt x="29601" y="87257"/>
                                </a:lnTo>
                                <a:close/>
                                <a:moveTo>
                                  <a:pt x="60760" y="87257"/>
                                </a:moveTo>
                                <a:lnTo>
                                  <a:pt x="60653" y="88385"/>
                                </a:lnTo>
                                <a:lnTo>
                                  <a:pt x="60330" y="89352"/>
                                </a:lnTo>
                                <a:lnTo>
                                  <a:pt x="59793" y="90158"/>
                                </a:lnTo>
                                <a:lnTo>
                                  <a:pt x="59095" y="90803"/>
                                </a:lnTo>
                                <a:lnTo>
                                  <a:pt x="58343" y="91286"/>
                                </a:lnTo>
                                <a:lnTo>
                                  <a:pt x="57429" y="91609"/>
                                </a:lnTo>
                                <a:lnTo>
                                  <a:pt x="56570" y="91770"/>
                                </a:lnTo>
                                <a:lnTo>
                                  <a:pt x="55603" y="91770"/>
                                </a:lnTo>
                                <a:lnTo>
                                  <a:pt x="54690" y="91609"/>
                                </a:lnTo>
                                <a:lnTo>
                                  <a:pt x="53830" y="91286"/>
                                </a:lnTo>
                                <a:lnTo>
                                  <a:pt x="53078" y="90803"/>
                                </a:lnTo>
                                <a:lnTo>
                                  <a:pt x="52379" y="90158"/>
                                </a:lnTo>
                                <a:lnTo>
                                  <a:pt x="51842" y="89352"/>
                                </a:lnTo>
                                <a:lnTo>
                                  <a:pt x="51520" y="88385"/>
                                </a:lnTo>
                                <a:lnTo>
                                  <a:pt x="51412" y="87257"/>
                                </a:lnTo>
                                <a:lnTo>
                                  <a:pt x="51412" y="12465"/>
                                </a:lnTo>
                                <a:lnTo>
                                  <a:pt x="51520" y="11337"/>
                                </a:lnTo>
                                <a:lnTo>
                                  <a:pt x="51842" y="10370"/>
                                </a:lnTo>
                                <a:lnTo>
                                  <a:pt x="52379" y="9564"/>
                                </a:lnTo>
                                <a:lnTo>
                                  <a:pt x="53078" y="8919"/>
                                </a:lnTo>
                                <a:lnTo>
                                  <a:pt x="53830" y="8435"/>
                                </a:lnTo>
                                <a:lnTo>
                                  <a:pt x="54690" y="8113"/>
                                </a:lnTo>
                                <a:lnTo>
                                  <a:pt x="55603" y="7952"/>
                                </a:lnTo>
                                <a:lnTo>
                                  <a:pt x="56570" y="7952"/>
                                </a:lnTo>
                                <a:lnTo>
                                  <a:pt x="57429" y="8113"/>
                                </a:lnTo>
                                <a:lnTo>
                                  <a:pt x="58343" y="8435"/>
                                </a:lnTo>
                                <a:lnTo>
                                  <a:pt x="59095" y="8919"/>
                                </a:lnTo>
                                <a:lnTo>
                                  <a:pt x="59793" y="9564"/>
                                </a:lnTo>
                                <a:lnTo>
                                  <a:pt x="60330" y="10370"/>
                                </a:lnTo>
                                <a:lnTo>
                                  <a:pt x="60653" y="11337"/>
                                </a:lnTo>
                                <a:lnTo>
                                  <a:pt x="60760" y="12465"/>
                                </a:lnTo>
                                <a:lnTo>
                                  <a:pt x="60760" y="87257"/>
                                </a:lnTo>
                                <a:close/>
                                <a:moveTo>
                                  <a:pt x="91919" y="87257"/>
                                </a:moveTo>
                                <a:lnTo>
                                  <a:pt x="91812" y="88385"/>
                                </a:lnTo>
                                <a:lnTo>
                                  <a:pt x="91490" y="89352"/>
                                </a:lnTo>
                                <a:lnTo>
                                  <a:pt x="90952" y="90158"/>
                                </a:lnTo>
                                <a:lnTo>
                                  <a:pt x="90254" y="90803"/>
                                </a:lnTo>
                                <a:lnTo>
                                  <a:pt x="89502" y="91286"/>
                                </a:lnTo>
                                <a:lnTo>
                                  <a:pt x="88642" y="91609"/>
                                </a:lnTo>
                                <a:lnTo>
                                  <a:pt x="87729" y="91770"/>
                                </a:lnTo>
                                <a:lnTo>
                                  <a:pt x="86762" y="91770"/>
                                </a:lnTo>
                                <a:lnTo>
                                  <a:pt x="85849" y="91609"/>
                                </a:lnTo>
                                <a:lnTo>
                                  <a:pt x="84989" y="91286"/>
                                </a:lnTo>
                                <a:lnTo>
                                  <a:pt x="84237" y="90803"/>
                                </a:lnTo>
                                <a:lnTo>
                                  <a:pt x="83539" y="90158"/>
                                </a:lnTo>
                                <a:lnTo>
                                  <a:pt x="83001" y="89352"/>
                                </a:lnTo>
                                <a:lnTo>
                                  <a:pt x="82679" y="88385"/>
                                </a:lnTo>
                                <a:lnTo>
                                  <a:pt x="82572" y="87257"/>
                                </a:lnTo>
                                <a:lnTo>
                                  <a:pt x="82572" y="12465"/>
                                </a:lnTo>
                                <a:lnTo>
                                  <a:pt x="82679" y="11337"/>
                                </a:lnTo>
                                <a:lnTo>
                                  <a:pt x="83001" y="10370"/>
                                </a:lnTo>
                                <a:lnTo>
                                  <a:pt x="83539" y="9564"/>
                                </a:lnTo>
                                <a:lnTo>
                                  <a:pt x="84237" y="8919"/>
                                </a:lnTo>
                                <a:lnTo>
                                  <a:pt x="84989" y="8435"/>
                                </a:lnTo>
                                <a:lnTo>
                                  <a:pt x="85849" y="8113"/>
                                </a:lnTo>
                                <a:lnTo>
                                  <a:pt x="86762" y="7952"/>
                                </a:lnTo>
                                <a:lnTo>
                                  <a:pt x="87729" y="7952"/>
                                </a:lnTo>
                                <a:lnTo>
                                  <a:pt x="88642" y="8113"/>
                                </a:lnTo>
                                <a:lnTo>
                                  <a:pt x="89502" y="8435"/>
                                </a:lnTo>
                                <a:lnTo>
                                  <a:pt x="90254" y="8919"/>
                                </a:lnTo>
                                <a:lnTo>
                                  <a:pt x="90952" y="9564"/>
                                </a:lnTo>
                                <a:lnTo>
                                  <a:pt x="91490" y="10370"/>
                                </a:lnTo>
                                <a:lnTo>
                                  <a:pt x="91812" y="11337"/>
                                </a:lnTo>
                                <a:lnTo>
                                  <a:pt x="91919" y="12465"/>
                                </a:lnTo>
                                <a:lnTo>
                                  <a:pt x="91919" y="87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  <a:ln w="0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63.5pt;margin-top:469.45pt;width:9.15pt;height:12.2pt;z-index:251660288;mso-position-vertical-relative:page" coordorigin="1076129,1092166" coordsize="1288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">
                <v:shape id="Freeform 66" o:spid="_x0000_s1027" style="position:absolute;left:1076129;top:1092382;width:1289;height:324;visibility:visible;mso-wrap-style:square;v-text-anchor:top" coordsize="128827,32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F+NMYA&#10;AADbAAAADwAAAGRycy9kb3ducmV2LnhtbESPQWvCQBSE74L/YXmCl1I3WpESXaVULFUCxbQi3h7Z&#10;ZxLMvo3ZrcZ/3xUKHoeZ+YaZLVpTiQs1rrSsYDiIQBBnVpecK/j5Xj2/gnAeWWNlmRTcyMFi3u3M&#10;MNb2ylu6pD4XAcIuRgWF93UspcsKMugGtiYO3tE2Bn2QTS51g9cAN5UcRdFEGiw5LBRY03tB2Sn9&#10;NQrWu499mcrkdmiXw/wrwc1L8nRWqt9r36YgPLX+Ef5vf2oF4xHc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F+NMYAAADbAAAADwAAAAAAAAAAAAAAAACYAgAAZHJz&#10;L2Rvd25yZXYueG1sUEsFBgAAAAAEAAQA9QAAAIsDAAAAAA==&#10;" path="m128827,19987r-161,-2525l128236,15098r-752,-2310l126517,10585,125281,8597,123777,6716,122111,5051,120285,3600,118243,2364,116094,1343,113784,591,111367,161,108842,,19985,,17460,161,15096,591r-2310,752l10583,2364,8596,3600,6715,5051,5050,6716,3599,8597,2364,10585,1343,12788,591,15098,161,17462,,19987,,32453r128827,l128827,19987xe" fillcolor="#676767" strokecolor="#676767" strokeweight="0">
                  <v:shadow color="#8c8682"/>
                  <v:path arrowok="t" o:connecttype="custom" o:connectlocs="128827,19987;128666,17462;128236,15098;127484,12788;126517,10585;125281,8597;123777,6716;122111,5051;120285,3600;118243,2364;116094,1343;113784,591;111367,161;108842,0;19985,0;17460,161;15096,591;12786,1343;10583,2364;8596,3600;6715,5051;5050,6716;3599,8597;2364,10585;1343,12788;591,15098;161,17462;0,19987;0,32453;128827,32453;128827,19987" o:connectangles="0,0,0,0,0,0,0,0,0,0,0,0,0,0,0,0,0,0,0,0,0,0,0,0,0,0,0,0,0,0,0"/>
                </v:shape>
                <v:shape id="Freeform 67" o:spid="_x0000_s1028" style="position:absolute;left:1076524;top:1092166;width:499;height:139;visibility:visible;mso-wrap-style:square;v-text-anchor:top" coordsize="49855,1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KacYA&#10;AADbAAAADwAAAGRycy9kb3ducmV2LnhtbESPQWvCQBSE7wX/w/IEb3VjlVpiNlIERdAKWi09PrLP&#10;JJp9G7Krxv76bqHgcZiZb5hk2ppKXKlxpWUFg34EgjizuuRcwf5z/vwGwnlkjZVlUnAnB9O085Rg&#10;rO2Nt3Td+VwECLsYFRTe17GULivIoOvbmjh4R9sY9EE2udQN3gLcVPIlil6lwZLDQoE1zQrKzruL&#10;UVD/nNbtbFXdafM1zj8O35ftebFRqtdt3ycgPLX+Ef5vL7WC0RD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YKacYAAADbAAAADwAAAAAAAAAAAAAAAACYAgAAZHJz&#10;L2Rvd25yZXYueG1sUEsFBgAAAAAEAAQA9QAAAIsDAAAAAA==&#10;" path="m,13863l161,11821,591,9833,1289,8006,2203,6287,3385,4782,4781,3385,6286,2203,8005,1290,9831,591,11819,162,13861,,35994,r2042,162l40023,591r1827,699l43569,2203r1504,1182l46470,4782r1182,1505l48565,8006r699,1827l49693,11821r162,2042l,13863xe" fillcolor="#676767" strokecolor="#676767" strokeweight="0">
                  <v:shadow color="#8c8682"/>
                  <v:path arrowok="t" o:connecttype="custom" o:connectlocs="0,13863;161,11821;591,9833;1289,8006;2203,6287;3385,4782;4781,3385;6286,2203;8005,1290;9831,591;11819,162;13861,0;35994,0;38036,162;40023,591;41850,1290;43569,2203;45073,3385;46470,4782;47652,6287;48565,8006;49264,9833;49693,11821;49855,13863;0,13863" o:connectangles="0,0,0,0,0,0,0,0,0,0,0,0,0,0,0,0,0,0,0,0,0,0,0,0,0"/>
                </v:shape>
                <v:shape id="Freeform 68" o:spid="_x0000_s1029" style="position:absolute;left:1076213;top:1092790;width:1121;height:1088;visibility:visible;mso-wrap-style:square;v-text-anchor:top" coordsize="112173,108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T+cMA&#10;AADbAAAADwAAAGRycy9kb3ducmV2LnhtbESPT4vCMBTE7wt+h/AEb2vqH9alGkUEQREP2xV2j2+b&#10;ZxtsXkqTav32RhD2OMzMb5jFqrOVuFLjjWMFo2ECgjh32nCh4PS9ff8E4QOyxsoxKbiTh9Wy97bA&#10;VLsbf9E1C4WIEPYpKihDqFMpfV6SRT90NXH0zq6xGKJsCqkbvEW4reQ4ST6kRcNxocSaNiXll6y1&#10;Cg6z4/nHZJlJ/vRvu9lrbgs7UWrQ79ZzEIG68B9+tXdawXQK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RT+cMAAADbAAAADwAAAAAAAAAAAAAAAACYAgAAZHJzL2Rv&#10;d25yZXYueG1sUEsFBgAAAAAEAAQA9QAAAIgDAAAAAA==&#10;" path="m,l,88869r161,2525l591,93758r752,2310l2310,98271r1236,1988l5050,102140r1665,1665l8542,105256r2041,1236l12732,107513r2310,752l17460,108695r2525,161l92188,108856r2525,-161l97130,108265r2310,-752l101589,106492r2042,-1236l105457,103805r1666,-1665l108627,100259r1236,-1988l110830,96068r752,-2310l112012,91394r161,-2525l112173,,,xm29601,87257r-107,1128l29171,89352r-537,806l27936,90803r-752,483l26324,91609r-913,161l24444,91770r-914,-161l22671,91286r-752,-483l21220,90158r-537,-806l20361,88385r-108,-1128l20253,12465r108,-1128l20683,10370r537,-806l21919,8919r752,-484l23530,8113r914,-161l25411,7952r913,161l27184,8435r752,484l28634,9564r537,806l29494,11337r107,1128l29601,87257xm60760,87257r-107,1128l60330,89352r-537,806l59095,90803r-752,483l57429,91609r-859,161l55603,91770r-913,-161l53830,91286r-752,-483l52379,90158r-537,-806l51520,88385r-108,-1128l51412,12465r108,-1128l51842,10370r537,-806l53078,8919r752,-484l54690,8113r913,-161l56570,7952r859,161l58343,8435r752,484l59793,9564r537,806l60653,11337r107,1128l60760,87257xm91919,87257r-107,1128l91490,89352r-538,806l90254,90803r-752,483l88642,91609r-913,161l86762,91770r-913,-161l84989,91286r-752,-483l83539,90158r-538,-806l82679,88385r-107,-1128l82572,12465r107,-1128l83001,10370r538,-806l84237,8919r752,-484l85849,8113r913,-161l87729,7952r913,161l89502,8435r752,484l90952,9564r538,806l91812,11337r107,1128l91919,87257xe" fillcolor="#676767" strokecolor="#676767" strokeweight="0">
                  <v:shadow color="#8c8682"/>
                  <v:path arrowok="t" o:connecttype="custom" o:connectlocs="161,91394;2310,98271;6715,103805;12732,107513;19985,108856;97130,108265;103631,105256;108627,100259;111582,93758;112173,0;29494,88385;27936,90803;25411,91770;22671,91286;20683,89352;20253,12465;21220,9564;23530,8113;26324,8113;28634,9564;29601,12465;60653,88385;59095,90803;56570,91770;53830,91286;51842,89352;51412,12465;52379,9564;54690,8113;57429,8113;59793,9564;60760,12465;91812,88385;90254,90803;87729,91770;84989,91286;83001,89352;82572,12465;83539,9564;85849,8113;88642,8113;90952,9564;91919,12465" o:connectangles="0,0,0,0,0,0,0,0,0,0,0,0,0,0,0,0,0,0,0,0,0,0,0,0,0,0,0,0,0,0,0,0,0,0,0,0,0,0,0,0,0,0,0"/>
                  <o:lock v:ext="edit" verticies="t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F48C12B" wp14:editId="552784A2">
                <wp:simplePos x="0" y="0"/>
                <wp:positionH relativeFrom="column">
                  <wp:posOffset>1231900</wp:posOffset>
                </wp:positionH>
                <wp:positionV relativeFrom="page">
                  <wp:posOffset>8122920</wp:posOffset>
                </wp:positionV>
                <wp:extent cx="0" cy="252730"/>
                <wp:effectExtent l="12700" t="7620" r="6350" b="6350"/>
                <wp:wrapNone/>
                <wp:docPr id="3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7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67676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97pt,639.6pt" to="97pt,6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" strokecolor="#676767" strokeweight=".5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681817FC" wp14:editId="7F5D1647">
                <wp:simplePos x="0" y="0"/>
                <wp:positionH relativeFrom="column">
                  <wp:posOffset>1310005</wp:posOffset>
                </wp:positionH>
                <wp:positionV relativeFrom="page">
                  <wp:posOffset>8071485</wp:posOffset>
                </wp:positionV>
                <wp:extent cx="2286000" cy="342900"/>
                <wp:effectExtent l="0" t="3810" r="4445" b="0"/>
                <wp:wrapNone/>
                <wp:docPr id="3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379D" w:rsidRDefault="00D0379D" w:rsidP="00D0379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sz w:val="12"/>
                                <w:szCs w:val="12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103.15pt;margin-top:635.55pt;width:180pt;height:27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" filled="f" fillcolor="#fffffe" stroked="f" strokecolor="#212120" insetpen="t">
                <v:textbox inset="2.88pt,2.88pt,2.88pt,2.88pt">
                  <w:txbxContent>
                    <w:p w:rsidR="00D0379D" w:rsidRDefault="00D0379D" w:rsidP="00D0379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sz w:val="12"/>
                          <w:szCs w:val="12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12CAC09" wp14:editId="19D0B40E">
                <wp:simplePos x="0" y="0"/>
                <wp:positionH relativeFrom="column">
                  <wp:posOffset>3934460</wp:posOffset>
                </wp:positionH>
                <wp:positionV relativeFrom="page">
                  <wp:posOffset>8156575</wp:posOffset>
                </wp:positionV>
                <wp:extent cx="284480" cy="307340"/>
                <wp:effectExtent l="635" t="3175" r="635" b="3810"/>
                <wp:wrapNone/>
                <wp:docPr id="12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307340"/>
                          <a:chOff x="114379548" y="106280986"/>
                          <a:chExt cx="450000" cy="487500"/>
                        </a:xfrm>
                      </wpg:grpSpPr>
                      <wps:wsp>
                        <wps:cNvPr id="32" name="Freeform 54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5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6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7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8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9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309.8pt;margin-top:642.25pt;width:22.4pt;height:24.2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">
                <v:shape id="Freeform 54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T3fMQA&#10;AADbAAAADwAAAGRycy9kb3ducmV2LnhtbESPQWuDQBSE74X8h+UFeilxjZYSTDYhKS148RBTcn64&#10;Lypx34q7Vdtf3y0Uehxm5htmd5hNJ0YaXGtZwTqKQRBXVrdcK/i4vK82IJxH1thZJgVf5OCwXzzs&#10;MNN24jONpa9FgLDLUEHjfZ9J6aqGDLrI9sTBu9nBoA9yqKUecApw08kkjl+kwZbDQoM9vTZU3ctP&#10;o+A7N0VyLfr4NB3fntJzyuNzlSr1uJyPWxCeZv8f/mvnWkGawO+X8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k93zEAAAA2wAAAA8AAAAAAAAAAAAAAAAAmAIAAGRycy9k&#10;b3ducmV2LnhtbFBLBQYAAAAABAAEAPUAAACJAwAAAAA=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55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bNMQA&#10;AADbAAAADwAAAGRycy9kb3ducmV2LnhtbESPQWvCQBSE74L/YXlCb7pRscTUTZCCtEUQmhbPj+xr&#10;Npp9m2a3mv57Vyj0OMzMN8ymGGwrLtT7xrGC+SwBQVw53XCt4PNjN01B+ICssXVMCn7JQ5GPRxvM&#10;tLvyO13KUIsIYZ+hAhNCl0npK0MW/cx1xNH7cr3FEGVfS93jNcJtKxdJ8igtNhwXDHb0bKg6lz9W&#10;weHNmDTZ0ao8LtL1yu2/y9MLKvUwGbZPIAIN4T/8137VCpZLuH+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GzTEAAAA2wAAAA8AAAAAAAAAAAAAAAAAmAIAAGRycy9k&#10;b3ducmV2LnhtbFBLBQYAAAAABAAEAPUAAACJAwAAAAA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56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LtfsQA&#10;AADbAAAADwAAAGRycy9kb3ducmV2LnhtbESPQWvCQBSE7wX/w/KE3uqmGkKJrlIKlXqyjenB22P3&#10;mQSzb0N2a2J/vVsoeBxm5htmtRltKy7U+8axgudZAoJYO9NwpaA8vD+9gPAB2WDrmBRcycNmPXlY&#10;YW7cwF90KUIlIoR9jgrqELpcSq9rsuhnriOO3sn1FkOUfSVNj0OE21bOkySTFhuOCzV29FaTPhc/&#10;VsHnrz7iFtPsmg1yt9iNsiy/90o9TsfXJYhAY7iH/9sfRsEihb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i7X7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57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RtsUA&#10;AADbAAAADwAAAGRycy9kb3ducmV2LnhtbESPT2sCMRTE7wW/Q3hCbzVrS4usxmWVSi1FxD8Xb4/k&#10;ubu4eQmbVNdv3xQKPQ4z8xtmVvS2FVfqQuNYwXiUgSDWzjRcKTgeVk8TECEiG2wdk4I7BSjmg4cZ&#10;5sbdeEfXfaxEgnDIUUEdo8+lDLomi2HkPHHyzq6zGJPsKmk6vCW4beVzlr1Jiw2nhRo9LWvSl/23&#10;VbD4MG3m9Wr5edfb8ftmfWq+Sq/U47AvpyAi9fE//NdeGwUvr/D7Jf0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+JG2xQAAANsAAAAPAAAAAAAAAAAAAAAAAJgCAABkcnMv&#10;ZG93bnJldi54bWxQSwUGAAAAAAQABAD1AAAAigMAAAAA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58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l8gMQA&#10;AADbAAAADwAAAGRycy9kb3ducmV2LnhtbESPQWvCQBSE7wX/w/IEL0U3qRBK6iqlxaIFDzWK10f2&#10;NQnNvg3Zp8Z/7xYKPQ4z8w2zWA2uVRfqQ+PZQDpLQBGX3jZcGTgU6+kzqCDIFlvPZOBGAVbL0cMC&#10;c+uv/EWXvVQqQjjkaKAW6XKtQ1mTwzDzHXH0vn3vUKLsK217vEa4a/VTkmTaYcNxocaO3moqf/Zn&#10;ZyB5PxW7j0Fsdiwe07D93KUkYsxkPLy+gBIa5D/8195YA/MM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5fIDEAAAA2wAAAA8AAAAAAAAAAAAAAAAAmAIAAGRycy9k&#10;b3ducmV2LnhtbFBLBQYAAAAABAAEAPUAAACJAwAAAAA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59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AYt8YA&#10;AADbAAAADwAAAGRycy9kb3ducmV2LnhtbESP3WrCQBSE7wt9h+UI3tWNCq2kWSUVpaV64U8e4JA9&#10;zabNng3ZVWOfvisUvBxm5hsmW/S2EWfqfO1YwXiUgCAuna65UlAc108zED4ga2wck4IreVjMHx8y&#10;TLW78J7Oh1CJCGGfogITQptK6UtDFv3ItcTR+3KdxRBlV0nd4SXCbSMnSfIsLdYcFwy2tDRU/hxO&#10;VsGn33wfV7utq97rlbm+/ea7Yp8rNRz0+SuIQH24h//bH1rB9AVu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AYt8YAAADbAAAADwAAAAAAAAAAAAAAAACYAgAAZHJz&#10;L2Rvd25yZXYueG1sUEsFBgAAAAAEAAQA9QAAAIsDAAAAAA=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984E4E" wp14:editId="4C0102A4">
                <wp:simplePos x="0" y="0"/>
                <wp:positionH relativeFrom="column">
                  <wp:posOffset>0</wp:posOffset>
                </wp:positionH>
                <wp:positionV relativeFrom="page">
                  <wp:posOffset>7650480</wp:posOffset>
                </wp:positionV>
                <wp:extent cx="5486400" cy="1038860"/>
                <wp:effectExtent l="0" t="1905" r="0" b="6985"/>
                <wp:wrapNone/>
                <wp:docPr id="126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038860"/>
                        </a:xfrm>
                        <a:custGeom>
                          <a:avLst/>
                          <a:gdLst>
                            <a:gd name="T0" fmla="*/ 1728 w 1728"/>
                            <a:gd name="T1" fmla="*/ 326 h 326"/>
                            <a:gd name="T2" fmla="*/ 1728 w 1728"/>
                            <a:gd name="T3" fmla="*/ 63 h 326"/>
                            <a:gd name="T4" fmla="*/ 0 w 1728"/>
                            <a:gd name="T5" fmla="*/ 73 h 326"/>
                            <a:gd name="T6" fmla="*/ 0 w 1728"/>
                            <a:gd name="T7" fmla="*/ 326 h 326"/>
                            <a:gd name="T8" fmla="*/ 1728 w 1728"/>
                            <a:gd name="T9" fmla="*/ 326 h 3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8" h="326">
                              <a:moveTo>
                                <a:pt x="1728" y="326"/>
                              </a:moveTo>
                              <a:cubicBezTo>
                                <a:pt x="1728" y="63"/>
                                <a:pt x="1728" y="63"/>
                                <a:pt x="1728" y="63"/>
                              </a:cubicBezTo>
                              <a:cubicBezTo>
                                <a:pt x="968" y="0"/>
                                <a:pt x="391" y="30"/>
                                <a:pt x="0" y="73"/>
                              </a:cubicBezTo>
                              <a:cubicBezTo>
                                <a:pt x="0" y="326"/>
                                <a:pt x="0" y="326"/>
                                <a:pt x="0" y="326"/>
                              </a:cubicBezTo>
                              <a:lnTo>
                                <a:pt x="1728" y="3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0;margin-top:602.4pt;width:6in;height:81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728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" path="m1728,326v,-263,,-263,,-263c968,,391,30,,73,,326,,326,,326r1728,xe" fillcolor="#fffffe" stroked="f" strokecolor="#212120">
                <v:shadow color="#8c8682"/>
                <v:path arrowok="t" o:connecttype="custom" o:connectlocs="5486400,1038860;5486400,200761;0,232628;0,1038860;5486400,1038860" o:connectangles="0,0,0,0,0"/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2096" behindDoc="0" locked="0" layoutInCell="1" allowOverlap="1" wp14:anchorId="5DCF349A" wp14:editId="7121EEC7">
            <wp:simplePos x="0" y="0"/>
            <wp:positionH relativeFrom="column">
              <wp:posOffset>0</wp:posOffset>
            </wp:positionH>
            <wp:positionV relativeFrom="page">
              <wp:posOffset>5029200</wp:posOffset>
            </wp:positionV>
            <wp:extent cx="5486400" cy="3168650"/>
            <wp:effectExtent l="0" t="0" r="0" b="0"/>
            <wp:wrapNone/>
            <wp:docPr id="51" name="Picture 51" descr="C:\Documents and Settings\tamic\Desktop\TC999D\TC9990201D-WD\TC9990201-IM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Documents and Settings\tamic\Desktop\TC999D\TC9990201D-WD\TC9990201-IMG0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6" t="40231" r="6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DD24BA5" wp14:editId="47ACBC74">
                <wp:simplePos x="0" y="0"/>
                <wp:positionH relativeFrom="column">
                  <wp:posOffset>961390</wp:posOffset>
                </wp:positionH>
                <wp:positionV relativeFrom="page">
                  <wp:posOffset>5953125</wp:posOffset>
                </wp:positionV>
                <wp:extent cx="2057400" cy="228600"/>
                <wp:effectExtent l="0" t="0" r="635" b="0"/>
                <wp:wrapNone/>
                <wp:docPr id="12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379D" w:rsidRDefault="00D0379D" w:rsidP="00D0379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COMPUTER PROBLEMS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75.7pt;margin-top:468.75pt;width:162pt;height:1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D0379D" w:rsidRDefault="00D0379D" w:rsidP="00D0379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b/>
                          <w:bCs/>
                          <w:color w:val="676767"/>
                          <w:w w:val="90"/>
                          <w:sz w:val="16"/>
                          <w:szCs w:val="16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YOUR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 COMPUTER PROBLEMS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8C67ADE" wp14:editId="0164707E">
                <wp:simplePos x="0" y="0"/>
                <wp:positionH relativeFrom="column">
                  <wp:posOffset>806450</wp:posOffset>
                </wp:positionH>
                <wp:positionV relativeFrom="page">
                  <wp:posOffset>5962015</wp:posOffset>
                </wp:positionV>
                <wp:extent cx="116205" cy="154940"/>
                <wp:effectExtent l="6350" t="8890" r="10795" b="7620"/>
                <wp:wrapNone/>
                <wp:docPr id="12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54940"/>
                          <a:chOff x="107612995" y="109216689"/>
                          <a:chExt cx="128827" cy="171183"/>
                        </a:xfrm>
                      </wpg:grpSpPr>
                      <wps:wsp>
                        <wps:cNvPr id="122" name="Freeform 42"/>
                        <wps:cNvSpPr>
                          <a:spLocks/>
                        </wps:cNvSpPr>
                        <wps:spPr bwMode="auto">
                          <a:xfrm>
                            <a:off x="107612995" y="109238235"/>
                            <a:ext cx="128827" cy="32453"/>
                          </a:xfrm>
                          <a:custGeom>
                            <a:avLst/>
                            <a:gdLst>
                              <a:gd name="T0" fmla="*/ 128827 w 128827"/>
                              <a:gd name="T1" fmla="*/ 19987 h 32453"/>
                              <a:gd name="T2" fmla="*/ 128666 w 128827"/>
                              <a:gd name="T3" fmla="*/ 17462 h 32453"/>
                              <a:gd name="T4" fmla="*/ 128236 w 128827"/>
                              <a:gd name="T5" fmla="*/ 15098 h 32453"/>
                              <a:gd name="T6" fmla="*/ 127484 w 128827"/>
                              <a:gd name="T7" fmla="*/ 12788 h 32453"/>
                              <a:gd name="T8" fmla="*/ 126517 w 128827"/>
                              <a:gd name="T9" fmla="*/ 10585 h 32453"/>
                              <a:gd name="T10" fmla="*/ 125281 w 128827"/>
                              <a:gd name="T11" fmla="*/ 8597 h 32453"/>
                              <a:gd name="T12" fmla="*/ 123777 w 128827"/>
                              <a:gd name="T13" fmla="*/ 6716 h 32453"/>
                              <a:gd name="T14" fmla="*/ 122111 w 128827"/>
                              <a:gd name="T15" fmla="*/ 5051 h 32453"/>
                              <a:gd name="T16" fmla="*/ 120285 w 128827"/>
                              <a:gd name="T17" fmla="*/ 3600 h 32453"/>
                              <a:gd name="T18" fmla="*/ 118243 w 128827"/>
                              <a:gd name="T19" fmla="*/ 2364 h 32453"/>
                              <a:gd name="T20" fmla="*/ 116094 w 128827"/>
                              <a:gd name="T21" fmla="*/ 1343 h 32453"/>
                              <a:gd name="T22" fmla="*/ 113784 w 128827"/>
                              <a:gd name="T23" fmla="*/ 591 h 32453"/>
                              <a:gd name="T24" fmla="*/ 111367 w 128827"/>
                              <a:gd name="T25" fmla="*/ 161 h 32453"/>
                              <a:gd name="T26" fmla="*/ 108842 w 128827"/>
                              <a:gd name="T27" fmla="*/ 0 h 32453"/>
                              <a:gd name="T28" fmla="*/ 19985 w 128827"/>
                              <a:gd name="T29" fmla="*/ 0 h 32453"/>
                              <a:gd name="T30" fmla="*/ 17460 w 128827"/>
                              <a:gd name="T31" fmla="*/ 161 h 32453"/>
                              <a:gd name="T32" fmla="*/ 15096 w 128827"/>
                              <a:gd name="T33" fmla="*/ 591 h 32453"/>
                              <a:gd name="T34" fmla="*/ 12786 w 128827"/>
                              <a:gd name="T35" fmla="*/ 1343 h 32453"/>
                              <a:gd name="T36" fmla="*/ 10583 w 128827"/>
                              <a:gd name="T37" fmla="*/ 2364 h 32453"/>
                              <a:gd name="T38" fmla="*/ 8596 w 128827"/>
                              <a:gd name="T39" fmla="*/ 3600 h 32453"/>
                              <a:gd name="T40" fmla="*/ 6715 w 128827"/>
                              <a:gd name="T41" fmla="*/ 5051 h 32453"/>
                              <a:gd name="T42" fmla="*/ 5050 w 128827"/>
                              <a:gd name="T43" fmla="*/ 6716 h 32453"/>
                              <a:gd name="T44" fmla="*/ 3599 w 128827"/>
                              <a:gd name="T45" fmla="*/ 8597 h 32453"/>
                              <a:gd name="T46" fmla="*/ 2364 w 128827"/>
                              <a:gd name="T47" fmla="*/ 10585 h 32453"/>
                              <a:gd name="T48" fmla="*/ 1343 w 128827"/>
                              <a:gd name="T49" fmla="*/ 12788 h 32453"/>
                              <a:gd name="T50" fmla="*/ 591 w 128827"/>
                              <a:gd name="T51" fmla="*/ 15098 h 32453"/>
                              <a:gd name="T52" fmla="*/ 161 w 128827"/>
                              <a:gd name="T53" fmla="*/ 17462 h 32453"/>
                              <a:gd name="T54" fmla="*/ 0 w 128827"/>
                              <a:gd name="T55" fmla="*/ 19987 h 32453"/>
                              <a:gd name="T56" fmla="*/ 0 w 128827"/>
                              <a:gd name="T57" fmla="*/ 32453 h 32453"/>
                              <a:gd name="T58" fmla="*/ 128827 w 128827"/>
                              <a:gd name="T59" fmla="*/ 32453 h 32453"/>
                              <a:gd name="T60" fmla="*/ 128827 w 128827"/>
                              <a:gd name="T61" fmla="*/ 19987 h 32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28827" h="32453">
                                <a:moveTo>
                                  <a:pt x="128827" y="19987"/>
                                </a:moveTo>
                                <a:lnTo>
                                  <a:pt x="128666" y="17462"/>
                                </a:lnTo>
                                <a:lnTo>
                                  <a:pt x="128236" y="15098"/>
                                </a:lnTo>
                                <a:lnTo>
                                  <a:pt x="127484" y="12788"/>
                                </a:lnTo>
                                <a:lnTo>
                                  <a:pt x="126517" y="10585"/>
                                </a:lnTo>
                                <a:lnTo>
                                  <a:pt x="125281" y="8597"/>
                                </a:lnTo>
                                <a:lnTo>
                                  <a:pt x="123777" y="6716"/>
                                </a:lnTo>
                                <a:lnTo>
                                  <a:pt x="122111" y="5051"/>
                                </a:lnTo>
                                <a:lnTo>
                                  <a:pt x="120285" y="3600"/>
                                </a:lnTo>
                                <a:lnTo>
                                  <a:pt x="118243" y="2364"/>
                                </a:lnTo>
                                <a:lnTo>
                                  <a:pt x="116094" y="1343"/>
                                </a:lnTo>
                                <a:lnTo>
                                  <a:pt x="113784" y="591"/>
                                </a:lnTo>
                                <a:lnTo>
                                  <a:pt x="111367" y="161"/>
                                </a:lnTo>
                                <a:lnTo>
                                  <a:pt x="108842" y="0"/>
                                </a:lnTo>
                                <a:lnTo>
                                  <a:pt x="19985" y="0"/>
                                </a:lnTo>
                                <a:lnTo>
                                  <a:pt x="17460" y="161"/>
                                </a:lnTo>
                                <a:lnTo>
                                  <a:pt x="15096" y="591"/>
                                </a:lnTo>
                                <a:lnTo>
                                  <a:pt x="12786" y="1343"/>
                                </a:lnTo>
                                <a:lnTo>
                                  <a:pt x="10583" y="2364"/>
                                </a:lnTo>
                                <a:lnTo>
                                  <a:pt x="8596" y="3600"/>
                                </a:lnTo>
                                <a:lnTo>
                                  <a:pt x="6715" y="5051"/>
                                </a:lnTo>
                                <a:lnTo>
                                  <a:pt x="5050" y="6716"/>
                                </a:lnTo>
                                <a:lnTo>
                                  <a:pt x="3599" y="8597"/>
                                </a:lnTo>
                                <a:lnTo>
                                  <a:pt x="2364" y="10585"/>
                                </a:lnTo>
                                <a:lnTo>
                                  <a:pt x="1343" y="12788"/>
                                </a:lnTo>
                                <a:lnTo>
                                  <a:pt x="591" y="15098"/>
                                </a:lnTo>
                                <a:lnTo>
                                  <a:pt x="161" y="17462"/>
                                </a:lnTo>
                                <a:lnTo>
                                  <a:pt x="0" y="19987"/>
                                </a:lnTo>
                                <a:lnTo>
                                  <a:pt x="0" y="32453"/>
                                </a:lnTo>
                                <a:lnTo>
                                  <a:pt x="128827" y="32453"/>
                                </a:lnTo>
                                <a:lnTo>
                                  <a:pt x="128827" y="19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  <a:ln w="0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43"/>
                        <wps:cNvSpPr>
                          <a:spLocks/>
                        </wps:cNvSpPr>
                        <wps:spPr bwMode="auto">
                          <a:xfrm>
                            <a:off x="107652481" y="109216689"/>
                            <a:ext cx="49855" cy="13863"/>
                          </a:xfrm>
                          <a:custGeom>
                            <a:avLst/>
                            <a:gdLst>
                              <a:gd name="T0" fmla="*/ 0 w 49855"/>
                              <a:gd name="T1" fmla="*/ 13863 h 13863"/>
                              <a:gd name="T2" fmla="*/ 161 w 49855"/>
                              <a:gd name="T3" fmla="*/ 11821 h 13863"/>
                              <a:gd name="T4" fmla="*/ 591 w 49855"/>
                              <a:gd name="T5" fmla="*/ 9833 h 13863"/>
                              <a:gd name="T6" fmla="*/ 1289 w 49855"/>
                              <a:gd name="T7" fmla="*/ 8006 h 13863"/>
                              <a:gd name="T8" fmla="*/ 2203 w 49855"/>
                              <a:gd name="T9" fmla="*/ 6287 h 13863"/>
                              <a:gd name="T10" fmla="*/ 3385 w 49855"/>
                              <a:gd name="T11" fmla="*/ 4782 h 13863"/>
                              <a:gd name="T12" fmla="*/ 4781 w 49855"/>
                              <a:gd name="T13" fmla="*/ 3385 h 13863"/>
                              <a:gd name="T14" fmla="*/ 6286 w 49855"/>
                              <a:gd name="T15" fmla="*/ 2203 h 13863"/>
                              <a:gd name="T16" fmla="*/ 8005 w 49855"/>
                              <a:gd name="T17" fmla="*/ 1290 h 13863"/>
                              <a:gd name="T18" fmla="*/ 9831 w 49855"/>
                              <a:gd name="T19" fmla="*/ 591 h 13863"/>
                              <a:gd name="T20" fmla="*/ 11819 w 49855"/>
                              <a:gd name="T21" fmla="*/ 162 h 13863"/>
                              <a:gd name="T22" fmla="*/ 13861 w 49855"/>
                              <a:gd name="T23" fmla="*/ 0 h 13863"/>
                              <a:gd name="T24" fmla="*/ 35994 w 49855"/>
                              <a:gd name="T25" fmla="*/ 0 h 13863"/>
                              <a:gd name="T26" fmla="*/ 38036 w 49855"/>
                              <a:gd name="T27" fmla="*/ 162 h 13863"/>
                              <a:gd name="T28" fmla="*/ 40023 w 49855"/>
                              <a:gd name="T29" fmla="*/ 591 h 13863"/>
                              <a:gd name="T30" fmla="*/ 41850 w 49855"/>
                              <a:gd name="T31" fmla="*/ 1290 h 13863"/>
                              <a:gd name="T32" fmla="*/ 43569 w 49855"/>
                              <a:gd name="T33" fmla="*/ 2203 h 13863"/>
                              <a:gd name="T34" fmla="*/ 45073 w 49855"/>
                              <a:gd name="T35" fmla="*/ 3385 h 13863"/>
                              <a:gd name="T36" fmla="*/ 46470 w 49855"/>
                              <a:gd name="T37" fmla="*/ 4782 h 13863"/>
                              <a:gd name="T38" fmla="*/ 47652 w 49855"/>
                              <a:gd name="T39" fmla="*/ 6287 h 13863"/>
                              <a:gd name="T40" fmla="*/ 48565 w 49855"/>
                              <a:gd name="T41" fmla="*/ 8006 h 13863"/>
                              <a:gd name="T42" fmla="*/ 49264 w 49855"/>
                              <a:gd name="T43" fmla="*/ 9833 h 13863"/>
                              <a:gd name="T44" fmla="*/ 49693 w 49855"/>
                              <a:gd name="T45" fmla="*/ 11821 h 13863"/>
                              <a:gd name="T46" fmla="*/ 49855 w 49855"/>
                              <a:gd name="T47" fmla="*/ 13863 h 13863"/>
                              <a:gd name="T48" fmla="*/ 0 w 49855"/>
                              <a:gd name="T49" fmla="*/ 13863 h 13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49855" h="13863">
                                <a:moveTo>
                                  <a:pt x="0" y="13863"/>
                                </a:moveTo>
                                <a:lnTo>
                                  <a:pt x="161" y="11821"/>
                                </a:lnTo>
                                <a:lnTo>
                                  <a:pt x="591" y="9833"/>
                                </a:lnTo>
                                <a:lnTo>
                                  <a:pt x="1289" y="8006"/>
                                </a:lnTo>
                                <a:lnTo>
                                  <a:pt x="2203" y="6287"/>
                                </a:lnTo>
                                <a:lnTo>
                                  <a:pt x="3385" y="4782"/>
                                </a:lnTo>
                                <a:lnTo>
                                  <a:pt x="4781" y="3385"/>
                                </a:lnTo>
                                <a:lnTo>
                                  <a:pt x="6286" y="2203"/>
                                </a:lnTo>
                                <a:lnTo>
                                  <a:pt x="8005" y="1290"/>
                                </a:lnTo>
                                <a:lnTo>
                                  <a:pt x="9831" y="591"/>
                                </a:lnTo>
                                <a:lnTo>
                                  <a:pt x="11819" y="162"/>
                                </a:lnTo>
                                <a:lnTo>
                                  <a:pt x="13861" y="0"/>
                                </a:lnTo>
                                <a:lnTo>
                                  <a:pt x="35994" y="0"/>
                                </a:lnTo>
                                <a:lnTo>
                                  <a:pt x="38036" y="162"/>
                                </a:lnTo>
                                <a:lnTo>
                                  <a:pt x="40023" y="591"/>
                                </a:lnTo>
                                <a:lnTo>
                                  <a:pt x="41850" y="1290"/>
                                </a:lnTo>
                                <a:lnTo>
                                  <a:pt x="43569" y="2203"/>
                                </a:lnTo>
                                <a:lnTo>
                                  <a:pt x="45073" y="3385"/>
                                </a:lnTo>
                                <a:lnTo>
                                  <a:pt x="46470" y="4782"/>
                                </a:lnTo>
                                <a:lnTo>
                                  <a:pt x="47652" y="6287"/>
                                </a:lnTo>
                                <a:lnTo>
                                  <a:pt x="48565" y="8006"/>
                                </a:lnTo>
                                <a:lnTo>
                                  <a:pt x="49264" y="9833"/>
                                </a:lnTo>
                                <a:lnTo>
                                  <a:pt x="49693" y="11821"/>
                                </a:lnTo>
                                <a:lnTo>
                                  <a:pt x="49855" y="13863"/>
                                </a:lnTo>
                                <a:lnTo>
                                  <a:pt x="0" y="13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  <a:ln w="0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44"/>
                        <wps:cNvSpPr>
                          <a:spLocks noEditPoints="1"/>
                        </wps:cNvSpPr>
                        <wps:spPr bwMode="auto">
                          <a:xfrm>
                            <a:off x="107621322" y="109279016"/>
                            <a:ext cx="112173" cy="108856"/>
                          </a:xfrm>
                          <a:custGeom>
                            <a:avLst/>
                            <a:gdLst>
                              <a:gd name="T0" fmla="*/ 161 w 112173"/>
                              <a:gd name="T1" fmla="*/ 91394 h 108856"/>
                              <a:gd name="T2" fmla="*/ 2310 w 112173"/>
                              <a:gd name="T3" fmla="*/ 98271 h 108856"/>
                              <a:gd name="T4" fmla="*/ 6715 w 112173"/>
                              <a:gd name="T5" fmla="*/ 103805 h 108856"/>
                              <a:gd name="T6" fmla="*/ 12732 w 112173"/>
                              <a:gd name="T7" fmla="*/ 107513 h 108856"/>
                              <a:gd name="T8" fmla="*/ 19985 w 112173"/>
                              <a:gd name="T9" fmla="*/ 108856 h 108856"/>
                              <a:gd name="T10" fmla="*/ 97130 w 112173"/>
                              <a:gd name="T11" fmla="*/ 108265 h 108856"/>
                              <a:gd name="T12" fmla="*/ 103631 w 112173"/>
                              <a:gd name="T13" fmla="*/ 105256 h 108856"/>
                              <a:gd name="T14" fmla="*/ 108627 w 112173"/>
                              <a:gd name="T15" fmla="*/ 100259 h 108856"/>
                              <a:gd name="T16" fmla="*/ 111582 w 112173"/>
                              <a:gd name="T17" fmla="*/ 93758 h 108856"/>
                              <a:gd name="T18" fmla="*/ 112173 w 112173"/>
                              <a:gd name="T19" fmla="*/ 0 h 108856"/>
                              <a:gd name="T20" fmla="*/ 29494 w 112173"/>
                              <a:gd name="T21" fmla="*/ 88385 h 108856"/>
                              <a:gd name="T22" fmla="*/ 27936 w 112173"/>
                              <a:gd name="T23" fmla="*/ 90803 h 108856"/>
                              <a:gd name="T24" fmla="*/ 25411 w 112173"/>
                              <a:gd name="T25" fmla="*/ 91770 h 108856"/>
                              <a:gd name="T26" fmla="*/ 22671 w 112173"/>
                              <a:gd name="T27" fmla="*/ 91286 h 108856"/>
                              <a:gd name="T28" fmla="*/ 20683 w 112173"/>
                              <a:gd name="T29" fmla="*/ 89352 h 108856"/>
                              <a:gd name="T30" fmla="*/ 20253 w 112173"/>
                              <a:gd name="T31" fmla="*/ 12465 h 108856"/>
                              <a:gd name="T32" fmla="*/ 21220 w 112173"/>
                              <a:gd name="T33" fmla="*/ 9564 h 108856"/>
                              <a:gd name="T34" fmla="*/ 23530 w 112173"/>
                              <a:gd name="T35" fmla="*/ 8113 h 108856"/>
                              <a:gd name="T36" fmla="*/ 26324 w 112173"/>
                              <a:gd name="T37" fmla="*/ 8113 h 108856"/>
                              <a:gd name="T38" fmla="*/ 28634 w 112173"/>
                              <a:gd name="T39" fmla="*/ 9564 h 108856"/>
                              <a:gd name="T40" fmla="*/ 29601 w 112173"/>
                              <a:gd name="T41" fmla="*/ 12465 h 108856"/>
                              <a:gd name="T42" fmla="*/ 60653 w 112173"/>
                              <a:gd name="T43" fmla="*/ 88385 h 108856"/>
                              <a:gd name="T44" fmla="*/ 59095 w 112173"/>
                              <a:gd name="T45" fmla="*/ 90803 h 108856"/>
                              <a:gd name="T46" fmla="*/ 56570 w 112173"/>
                              <a:gd name="T47" fmla="*/ 91770 h 108856"/>
                              <a:gd name="T48" fmla="*/ 53830 w 112173"/>
                              <a:gd name="T49" fmla="*/ 91286 h 108856"/>
                              <a:gd name="T50" fmla="*/ 51842 w 112173"/>
                              <a:gd name="T51" fmla="*/ 89352 h 108856"/>
                              <a:gd name="T52" fmla="*/ 51412 w 112173"/>
                              <a:gd name="T53" fmla="*/ 12465 h 108856"/>
                              <a:gd name="T54" fmla="*/ 52379 w 112173"/>
                              <a:gd name="T55" fmla="*/ 9564 h 108856"/>
                              <a:gd name="T56" fmla="*/ 54690 w 112173"/>
                              <a:gd name="T57" fmla="*/ 8113 h 108856"/>
                              <a:gd name="T58" fmla="*/ 57429 w 112173"/>
                              <a:gd name="T59" fmla="*/ 8113 h 108856"/>
                              <a:gd name="T60" fmla="*/ 59793 w 112173"/>
                              <a:gd name="T61" fmla="*/ 9564 h 108856"/>
                              <a:gd name="T62" fmla="*/ 60760 w 112173"/>
                              <a:gd name="T63" fmla="*/ 12465 h 108856"/>
                              <a:gd name="T64" fmla="*/ 91812 w 112173"/>
                              <a:gd name="T65" fmla="*/ 88385 h 108856"/>
                              <a:gd name="T66" fmla="*/ 90254 w 112173"/>
                              <a:gd name="T67" fmla="*/ 90803 h 108856"/>
                              <a:gd name="T68" fmla="*/ 87729 w 112173"/>
                              <a:gd name="T69" fmla="*/ 91770 h 108856"/>
                              <a:gd name="T70" fmla="*/ 84989 w 112173"/>
                              <a:gd name="T71" fmla="*/ 91286 h 108856"/>
                              <a:gd name="T72" fmla="*/ 83001 w 112173"/>
                              <a:gd name="T73" fmla="*/ 89352 h 108856"/>
                              <a:gd name="T74" fmla="*/ 82572 w 112173"/>
                              <a:gd name="T75" fmla="*/ 12465 h 108856"/>
                              <a:gd name="T76" fmla="*/ 83539 w 112173"/>
                              <a:gd name="T77" fmla="*/ 9564 h 108856"/>
                              <a:gd name="T78" fmla="*/ 85849 w 112173"/>
                              <a:gd name="T79" fmla="*/ 8113 h 108856"/>
                              <a:gd name="T80" fmla="*/ 88642 w 112173"/>
                              <a:gd name="T81" fmla="*/ 8113 h 108856"/>
                              <a:gd name="T82" fmla="*/ 90952 w 112173"/>
                              <a:gd name="T83" fmla="*/ 9564 h 108856"/>
                              <a:gd name="T84" fmla="*/ 91919 w 112173"/>
                              <a:gd name="T85" fmla="*/ 12465 h 1088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2173" h="108856">
                                <a:moveTo>
                                  <a:pt x="0" y="0"/>
                                </a:moveTo>
                                <a:lnTo>
                                  <a:pt x="0" y="88869"/>
                                </a:lnTo>
                                <a:lnTo>
                                  <a:pt x="161" y="91394"/>
                                </a:lnTo>
                                <a:lnTo>
                                  <a:pt x="591" y="93758"/>
                                </a:lnTo>
                                <a:lnTo>
                                  <a:pt x="1343" y="96068"/>
                                </a:lnTo>
                                <a:lnTo>
                                  <a:pt x="2310" y="98271"/>
                                </a:lnTo>
                                <a:lnTo>
                                  <a:pt x="3546" y="100259"/>
                                </a:lnTo>
                                <a:lnTo>
                                  <a:pt x="5050" y="102140"/>
                                </a:lnTo>
                                <a:lnTo>
                                  <a:pt x="6715" y="103805"/>
                                </a:lnTo>
                                <a:lnTo>
                                  <a:pt x="8542" y="105256"/>
                                </a:lnTo>
                                <a:lnTo>
                                  <a:pt x="10583" y="106492"/>
                                </a:lnTo>
                                <a:lnTo>
                                  <a:pt x="12732" y="107513"/>
                                </a:lnTo>
                                <a:lnTo>
                                  <a:pt x="15042" y="108265"/>
                                </a:lnTo>
                                <a:lnTo>
                                  <a:pt x="17460" y="108695"/>
                                </a:lnTo>
                                <a:lnTo>
                                  <a:pt x="19985" y="108856"/>
                                </a:lnTo>
                                <a:lnTo>
                                  <a:pt x="92188" y="108856"/>
                                </a:lnTo>
                                <a:lnTo>
                                  <a:pt x="94713" y="108695"/>
                                </a:lnTo>
                                <a:lnTo>
                                  <a:pt x="97130" y="108265"/>
                                </a:lnTo>
                                <a:lnTo>
                                  <a:pt x="99440" y="107513"/>
                                </a:lnTo>
                                <a:lnTo>
                                  <a:pt x="101589" y="106492"/>
                                </a:lnTo>
                                <a:lnTo>
                                  <a:pt x="103631" y="105256"/>
                                </a:lnTo>
                                <a:lnTo>
                                  <a:pt x="105457" y="103805"/>
                                </a:lnTo>
                                <a:lnTo>
                                  <a:pt x="107123" y="102140"/>
                                </a:lnTo>
                                <a:lnTo>
                                  <a:pt x="108627" y="100259"/>
                                </a:lnTo>
                                <a:lnTo>
                                  <a:pt x="109863" y="98271"/>
                                </a:lnTo>
                                <a:lnTo>
                                  <a:pt x="110830" y="96068"/>
                                </a:lnTo>
                                <a:lnTo>
                                  <a:pt x="111582" y="93758"/>
                                </a:lnTo>
                                <a:lnTo>
                                  <a:pt x="112012" y="91394"/>
                                </a:lnTo>
                                <a:lnTo>
                                  <a:pt x="112173" y="88869"/>
                                </a:lnTo>
                                <a:lnTo>
                                  <a:pt x="112173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9601" y="87257"/>
                                </a:moveTo>
                                <a:lnTo>
                                  <a:pt x="29494" y="88385"/>
                                </a:lnTo>
                                <a:lnTo>
                                  <a:pt x="29171" y="89352"/>
                                </a:lnTo>
                                <a:lnTo>
                                  <a:pt x="28634" y="90158"/>
                                </a:lnTo>
                                <a:lnTo>
                                  <a:pt x="27936" y="90803"/>
                                </a:lnTo>
                                <a:lnTo>
                                  <a:pt x="27184" y="91286"/>
                                </a:lnTo>
                                <a:lnTo>
                                  <a:pt x="26324" y="91609"/>
                                </a:lnTo>
                                <a:lnTo>
                                  <a:pt x="25411" y="91770"/>
                                </a:lnTo>
                                <a:lnTo>
                                  <a:pt x="24444" y="91770"/>
                                </a:lnTo>
                                <a:lnTo>
                                  <a:pt x="23530" y="91609"/>
                                </a:lnTo>
                                <a:lnTo>
                                  <a:pt x="22671" y="91286"/>
                                </a:lnTo>
                                <a:lnTo>
                                  <a:pt x="21919" y="90803"/>
                                </a:lnTo>
                                <a:lnTo>
                                  <a:pt x="21220" y="90158"/>
                                </a:lnTo>
                                <a:lnTo>
                                  <a:pt x="20683" y="89352"/>
                                </a:lnTo>
                                <a:lnTo>
                                  <a:pt x="20361" y="88385"/>
                                </a:lnTo>
                                <a:lnTo>
                                  <a:pt x="20253" y="87257"/>
                                </a:lnTo>
                                <a:lnTo>
                                  <a:pt x="20253" y="12465"/>
                                </a:lnTo>
                                <a:lnTo>
                                  <a:pt x="20361" y="11337"/>
                                </a:lnTo>
                                <a:lnTo>
                                  <a:pt x="20683" y="10370"/>
                                </a:lnTo>
                                <a:lnTo>
                                  <a:pt x="21220" y="9564"/>
                                </a:lnTo>
                                <a:lnTo>
                                  <a:pt x="21919" y="8919"/>
                                </a:lnTo>
                                <a:lnTo>
                                  <a:pt x="22671" y="8435"/>
                                </a:lnTo>
                                <a:lnTo>
                                  <a:pt x="23530" y="8113"/>
                                </a:lnTo>
                                <a:lnTo>
                                  <a:pt x="24444" y="7952"/>
                                </a:lnTo>
                                <a:lnTo>
                                  <a:pt x="25411" y="7952"/>
                                </a:lnTo>
                                <a:lnTo>
                                  <a:pt x="26324" y="8113"/>
                                </a:lnTo>
                                <a:lnTo>
                                  <a:pt x="27184" y="8435"/>
                                </a:lnTo>
                                <a:lnTo>
                                  <a:pt x="27936" y="8919"/>
                                </a:lnTo>
                                <a:lnTo>
                                  <a:pt x="28634" y="9564"/>
                                </a:lnTo>
                                <a:lnTo>
                                  <a:pt x="29171" y="10370"/>
                                </a:lnTo>
                                <a:lnTo>
                                  <a:pt x="29494" y="11337"/>
                                </a:lnTo>
                                <a:lnTo>
                                  <a:pt x="29601" y="12465"/>
                                </a:lnTo>
                                <a:lnTo>
                                  <a:pt x="29601" y="87257"/>
                                </a:lnTo>
                                <a:close/>
                                <a:moveTo>
                                  <a:pt x="60760" y="87257"/>
                                </a:moveTo>
                                <a:lnTo>
                                  <a:pt x="60653" y="88385"/>
                                </a:lnTo>
                                <a:lnTo>
                                  <a:pt x="60330" y="89352"/>
                                </a:lnTo>
                                <a:lnTo>
                                  <a:pt x="59793" y="90158"/>
                                </a:lnTo>
                                <a:lnTo>
                                  <a:pt x="59095" y="90803"/>
                                </a:lnTo>
                                <a:lnTo>
                                  <a:pt x="58343" y="91286"/>
                                </a:lnTo>
                                <a:lnTo>
                                  <a:pt x="57429" y="91609"/>
                                </a:lnTo>
                                <a:lnTo>
                                  <a:pt x="56570" y="91770"/>
                                </a:lnTo>
                                <a:lnTo>
                                  <a:pt x="55603" y="91770"/>
                                </a:lnTo>
                                <a:lnTo>
                                  <a:pt x="54690" y="91609"/>
                                </a:lnTo>
                                <a:lnTo>
                                  <a:pt x="53830" y="91286"/>
                                </a:lnTo>
                                <a:lnTo>
                                  <a:pt x="53078" y="90803"/>
                                </a:lnTo>
                                <a:lnTo>
                                  <a:pt x="52379" y="90158"/>
                                </a:lnTo>
                                <a:lnTo>
                                  <a:pt x="51842" y="89352"/>
                                </a:lnTo>
                                <a:lnTo>
                                  <a:pt x="51520" y="88385"/>
                                </a:lnTo>
                                <a:lnTo>
                                  <a:pt x="51412" y="87257"/>
                                </a:lnTo>
                                <a:lnTo>
                                  <a:pt x="51412" y="12465"/>
                                </a:lnTo>
                                <a:lnTo>
                                  <a:pt x="51520" y="11337"/>
                                </a:lnTo>
                                <a:lnTo>
                                  <a:pt x="51842" y="10370"/>
                                </a:lnTo>
                                <a:lnTo>
                                  <a:pt x="52379" y="9564"/>
                                </a:lnTo>
                                <a:lnTo>
                                  <a:pt x="53078" y="8919"/>
                                </a:lnTo>
                                <a:lnTo>
                                  <a:pt x="53830" y="8435"/>
                                </a:lnTo>
                                <a:lnTo>
                                  <a:pt x="54690" y="8113"/>
                                </a:lnTo>
                                <a:lnTo>
                                  <a:pt x="55603" y="7952"/>
                                </a:lnTo>
                                <a:lnTo>
                                  <a:pt x="56570" y="7952"/>
                                </a:lnTo>
                                <a:lnTo>
                                  <a:pt x="57429" y="8113"/>
                                </a:lnTo>
                                <a:lnTo>
                                  <a:pt x="58343" y="8435"/>
                                </a:lnTo>
                                <a:lnTo>
                                  <a:pt x="59095" y="8919"/>
                                </a:lnTo>
                                <a:lnTo>
                                  <a:pt x="59793" y="9564"/>
                                </a:lnTo>
                                <a:lnTo>
                                  <a:pt x="60330" y="10370"/>
                                </a:lnTo>
                                <a:lnTo>
                                  <a:pt x="60653" y="11337"/>
                                </a:lnTo>
                                <a:lnTo>
                                  <a:pt x="60760" y="12465"/>
                                </a:lnTo>
                                <a:lnTo>
                                  <a:pt x="60760" y="87257"/>
                                </a:lnTo>
                                <a:close/>
                                <a:moveTo>
                                  <a:pt x="91919" y="87257"/>
                                </a:moveTo>
                                <a:lnTo>
                                  <a:pt x="91812" y="88385"/>
                                </a:lnTo>
                                <a:lnTo>
                                  <a:pt x="91490" y="89352"/>
                                </a:lnTo>
                                <a:lnTo>
                                  <a:pt x="90952" y="90158"/>
                                </a:lnTo>
                                <a:lnTo>
                                  <a:pt x="90254" y="90803"/>
                                </a:lnTo>
                                <a:lnTo>
                                  <a:pt x="89502" y="91286"/>
                                </a:lnTo>
                                <a:lnTo>
                                  <a:pt x="88642" y="91609"/>
                                </a:lnTo>
                                <a:lnTo>
                                  <a:pt x="87729" y="91770"/>
                                </a:lnTo>
                                <a:lnTo>
                                  <a:pt x="86762" y="91770"/>
                                </a:lnTo>
                                <a:lnTo>
                                  <a:pt x="85849" y="91609"/>
                                </a:lnTo>
                                <a:lnTo>
                                  <a:pt x="84989" y="91286"/>
                                </a:lnTo>
                                <a:lnTo>
                                  <a:pt x="84237" y="90803"/>
                                </a:lnTo>
                                <a:lnTo>
                                  <a:pt x="83539" y="90158"/>
                                </a:lnTo>
                                <a:lnTo>
                                  <a:pt x="83001" y="89352"/>
                                </a:lnTo>
                                <a:lnTo>
                                  <a:pt x="82679" y="88385"/>
                                </a:lnTo>
                                <a:lnTo>
                                  <a:pt x="82572" y="87257"/>
                                </a:lnTo>
                                <a:lnTo>
                                  <a:pt x="82572" y="12465"/>
                                </a:lnTo>
                                <a:lnTo>
                                  <a:pt x="82679" y="11337"/>
                                </a:lnTo>
                                <a:lnTo>
                                  <a:pt x="83001" y="10370"/>
                                </a:lnTo>
                                <a:lnTo>
                                  <a:pt x="83539" y="9564"/>
                                </a:lnTo>
                                <a:lnTo>
                                  <a:pt x="84237" y="8919"/>
                                </a:lnTo>
                                <a:lnTo>
                                  <a:pt x="84989" y="8435"/>
                                </a:lnTo>
                                <a:lnTo>
                                  <a:pt x="85849" y="8113"/>
                                </a:lnTo>
                                <a:lnTo>
                                  <a:pt x="86762" y="7952"/>
                                </a:lnTo>
                                <a:lnTo>
                                  <a:pt x="87729" y="7952"/>
                                </a:lnTo>
                                <a:lnTo>
                                  <a:pt x="88642" y="8113"/>
                                </a:lnTo>
                                <a:lnTo>
                                  <a:pt x="89502" y="8435"/>
                                </a:lnTo>
                                <a:lnTo>
                                  <a:pt x="90254" y="8919"/>
                                </a:lnTo>
                                <a:lnTo>
                                  <a:pt x="90952" y="9564"/>
                                </a:lnTo>
                                <a:lnTo>
                                  <a:pt x="91490" y="10370"/>
                                </a:lnTo>
                                <a:lnTo>
                                  <a:pt x="91812" y="11337"/>
                                </a:lnTo>
                                <a:lnTo>
                                  <a:pt x="91919" y="12465"/>
                                </a:lnTo>
                                <a:lnTo>
                                  <a:pt x="91919" y="87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  <a:ln w="0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63.5pt;margin-top:469.45pt;width:9.15pt;height:12.2pt;z-index:251650048;mso-position-vertical-relative:page" coordorigin="1076129,1092166" coordsize="1288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">
                <v:shape id="Freeform 42" o:spid="_x0000_s1027" style="position:absolute;left:1076129;top:1092382;width:1289;height:324;visibility:visible;mso-wrap-style:square;v-text-anchor:top" coordsize="128827,32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HUMQA&#10;AADcAAAADwAAAGRycy9kb3ducmV2LnhtbERPTWvCQBC9C/6HZQQvRTemUCS6irRU2hIQoyLehuyY&#10;BLOzaXar8d93CwVv83ifM192phZXal1lWcFkHIEgzq2uuFCw372PpiCcR9ZYWyYFd3KwXPR7c0y0&#10;vfGWrpkvRAhhl6CC0vsmkdLlJRl0Y9sQB+5sW4M+wLaQusVbCDe1jKPoRRqsODSU2NBrSfkl+zEK&#10;Pg/rY5XJ9H7q3ibFJsWv5/TpW6nhoFvNQHjq/EP87/7QYX4cw98z4QK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R1DEAAAA3AAAAA8AAAAAAAAAAAAAAAAAmAIAAGRycy9k&#10;b3ducmV2LnhtbFBLBQYAAAAABAAEAPUAAACJAwAAAAA=&#10;" path="m128827,19987r-161,-2525l128236,15098r-752,-2310l126517,10585,125281,8597,123777,6716,122111,5051,120285,3600,118243,2364,116094,1343,113784,591,111367,161,108842,,19985,,17460,161,15096,591r-2310,752l10583,2364,8596,3600,6715,5051,5050,6716,3599,8597,2364,10585,1343,12788,591,15098,161,17462,,19987,,32453r128827,l128827,19987xe" fillcolor="#676767" strokecolor="#676767" strokeweight="0">
                  <v:shadow color="#8c8682"/>
                  <v:path arrowok="t" o:connecttype="custom" o:connectlocs="128827,19987;128666,17462;128236,15098;127484,12788;126517,10585;125281,8597;123777,6716;122111,5051;120285,3600;118243,2364;116094,1343;113784,591;111367,161;108842,0;19985,0;17460,161;15096,591;12786,1343;10583,2364;8596,3600;6715,5051;5050,6716;3599,8597;2364,10585;1343,12788;591,15098;161,17462;0,19987;0,32453;128827,32453;128827,19987" o:connectangles="0,0,0,0,0,0,0,0,0,0,0,0,0,0,0,0,0,0,0,0,0,0,0,0,0,0,0,0,0,0,0"/>
                </v:shape>
                <v:shape id="Freeform 43" o:spid="_x0000_s1028" style="position:absolute;left:1076524;top:1092166;width:499;height:139;visibility:visible;mso-wrap-style:square;v-text-anchor:top" coordsize="49855,1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+Vv8UA&#10;AADcAAAADwAAAGRycy9kb3ducmV2LnhtbERP22rCQBB9L/Qflin4VjeNYEt0lRJoKXiB2FZ8HLJj&#10;kpqdDdlVE7/eFQq+zeFcZzrvTC1O1LrKsoKXYQSCOLe64kLBz/fH8xsI55E11pZJQU8O5rPHhykm&#10;2p45o9PGFyKEsEtQQel9k0jp8pIMuqFtiAO3t61BH2BbSN3iOYSbWsZRNJYGKw4NJTaUlpQfNkej&#10;oLn8Lbt0Ufe03r4Wq9/dMTt8rpUaPHXvExCeOn8X/7u/dJgfj+D2TLh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5W/xQAAANwAAAAPAAAAAAAAAAAAAAAAAJgCAABkcnMv&#10;ZG93bnJldi54bWxQSwUGAAAAAAQABAD1AAAAigMAAAAA&#10;" path="m,13863l161,11821,591,9833,1289,8006,2203,6287,3385,4782,4781,3385,6286,2203,8005,1290,9831,591,11819,162,13861,,35994,r2042,162l40023,591r1827,699l43569,2203r1504,1182l46470,4782r1182,1505l48565,8006r699,1827l49693,11821r162,2042l,13863xe" fillcolor="#676767" strokecolor="#676767" strokeweight="0">
                  <v:shadow color="#8c8682"/>
                  <v:path arrowok="t" o:connecttype="custom" o:connectlocs="0,13863;161,11821;591,9833;1289,8006;2203,6287;3385,4782;4781,3385;6286,2203;8005,1290;9831,591;11819,162;13861,0;35994,0;38036,162;40023,591;41850,1290;43569,2203;45073,3385;46470,4782;47652,6287;48565,8006;49264,9833;49693,11821;49855,13863;0,13863" o:connectangles="0,0,0,0,0,0,0,0,0,0,0,0,0,0,0,0,0,0,0,0,0,0,0,0,0"/>
                </v:shape>
                <v:shape id="Freeform 44" o:spid="_x0000_s1029" style="position:absolute;left:1076213;top:1092790;width:1121;height:1088;visibility:visible;mso-wrap-style:square;v-text-anchor:top" coordsize="112173,108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5SEMMA&#10;AADcAAAADwAAAGRycy9kb3ducmV2LnhtbERPTWvCQBC9C/6HZYTezMa0WEldRQKFltKDsaDHMTsm&#10;S7OzIbvR9N93CwVv83ifs96OthVX6r1xrGCRpCCIK6cN1wq+Dq/zFQgfkDW2jknBD3nYbqaTNeba&#10;3XhP1zLUIoawz1FBE0KXS+mrhiz6xHXEkbu43mKIsK+l7vEWw20rszRdSouGY0ODHRUNVd/lYBV8&#10;PH9ejqYsTXrWp6F41zzU9lGph9m4ewERaAx38b/7Tcf52RP8PRM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5SEMMAAADcAAAADwAAAAAAAAAAAAAAAACYAgAAZHJzL2Rv&#10;d25yZXYueG1sUEsFBgAAAAAEAAQA9QAAAIgDAAAAAA==&#10;" path="m,l,88869r161,2525l591,93758r752,2310l2310,98271r1236,1988l5050,102140r1665,1665l8542,105256r2041,1236l12732,107513r2310,752l17460,108695r2525,161l92188,108856r2525,-161l97130,108265r2310,-752l101589,106492r2042,-1236l105457,103805r1666,-1665l108627,100259r1236,-1988l110830,96068r752,-2310l112012,91394r161,-2525l112173,,,xm29601,87257r-107,1128l29171,89352r-537,806l27936,90803r-752,483l26324,91609r-913,161l24444,91770r-914,-161l22671,91286r-752,-483l21220,90158r-537,-806l20361,88385r-108,-1128l20253,12465r108,-1128l20683,10370r537,-806l21919,8919r752,-484l23530,8113r914,-161l25411,7952r913,161l27184,8435r752,484l28634,9564r537,806l29494,11337r107,1128l29601,87257xm60760,87257r-107,1128l60330,89352r-537,806l59095,90803r-752,483l57429,91609r-859,161l55603,91770r-913,-161l53830,91286r-752,-483l52379,90158r-537,-806l51520,88385r-108,-1128l51412,12465r108,-1128l51842,10370r537,-806l53078,8919r752,-484l54690,8113r913,-161l56570,7952r859,161l58343,8435r752,484l59793,9564r537,806l60653,11337r107,1128l60760,87257xm91919,87257r-107,1128l91490,89352r-538,806l90254,90803r-752,483l88642,91609r-913,161l86762,91770r-913,-161l84989,91286r-752,-483l83539,90158r-538,-806l82679,88385r-107,-1128l82572,12465r107,-1128l83001,10370r538,-806l84237,8919r752,-484l85849,8113r913,-161l87729,7952r913,161l89502,8435r752,484l90952,9564r538,806l91812,11337r107,1128l91919,87257xe" fillcolor="#676767" strokecolor="#676767" strokeweight="0">
                  <v:shadow color="#8c8682"/>
                  <v:path arrowok="t" o:connecttype="custom" o:connectlocs="161,91394;2310,98271;6715,103805;12732,107513;19985,108856;97130,108265;103631,105256;108627,100259;111582,93758;112173,0;29494,88385;27936,90803;25411,91770;22671,91286;20683,89352;20253,12465;21220,9564;23530,8113;26324,8113;28634,9564;29601,12465;60653,88385;59095,90803;56570,91770;53830,91286;51842,89352;51412,12465;52379,9564;54690,8113;57429,8113;59793,9564;60760,12465;91812,88385;90254,90803;87729,91770;84989,91286;83001,89352;82572,12465;83539,9564;85849,8113;88642,8113;90952,9564;91919,12465" o:connectangles="0,0,0,0,0,0,0,0,0,0,0,0,0,0,0,0,0,0,0,0,0,0,0,0,0,0,0,0,0,0,0,0,0,0,0,0,0,0,0,0,0,0,0"/>
                  <o:lock v:ext="edit" verticies="t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 wp14:anchorId="053C3D16" wp14:editId="73002804">
                <wp:simplePos x="0" y="0"/>
                <wp:positionH relativeFrom="column">
                  <wp:posOffset>236220</wp:posOffset>
                </wp:positionH>
                <wp:positionV relativeFrom="page">
                  <wp:posOffset>8133080</wp:posOffset>
                </wp:positionV>
                <wp:extent cx="821690" cy="232410"/>
                <wp:effectExtent l="0" t="0" r="0" b="0"/>
                <wp:wrapNone/>
                <wp:docPr id="12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379D" w:rsidRDefault="00D0379D" w:rsidP="00D0379D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simplifying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18.6pt;margin-top:640.4pt;width:64.7pt;height:18.3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D0379D" w:rsidRDefault="00D0379D" w:rsidP="00D0379D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  <w:t>simplifying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  <w:t>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680C218A" wp14:editId="346FABF0">
                <wp:simplePos x="0" y="0"/>
                <wp:positionH relativeFrom="column">
                  <wp:posOffset>1231900</wp:posOffset>
                </wp:positionH>
                <wp:positionV relativeFrom="page">
                  <wp:posOffset>8122920</wp:posOffset>
                </wp:positionV>
                <wp:extent cx="0" cy="252730"/>
                <wp:effectExtent l="12700" t="7620" r="6350" b="6350"/>
                <wp:wrapNone/>
                <wp:docPr id="11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7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67676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97pt,639.6pt" to="97pt,6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" strokecolor="#676767" strokeweight=".5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3B23D2E1" wp14:editId="685DE085">
                <wp:simplePos x="0" y="0"/>
                <wp:positionH relativeFrom="column">
                  <wp:posOffset>1310005</wp:posOffset>
                </wp:positionH>
                <wp:positionV relativeFrom="page">
                  <wp:posOffset>8071485</wp:posOffset>
                </wp:positionV>
                <wp:extent cx="2286000" cy="342900"/>
                <wp:effectExtent l="0" t="3810" r="4445" b="0"/>
                <wp:wrapNone/>
                <wp:docPr id="1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379D" w:rsidRDefault="00D0379D" w:rsidP="00D0379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2"/>
                                <w:szCs w:val="12"/>
                                <w:lang w:val="en"/>
                              </w:rPr>
                              <w:t xml:space="preserve">Lorem ipsum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2"/>
                                <w:szCs w:val="12"/>
                                <w:lang w:val="en"/>
                              </w:rPr>
                              <w:t>dolor sit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2"/>
                                <w:szCs w:val="12"/>
                                <w:lang w:val="en"/>
                              </w:rPr>
                              <w:t xml:space="preserve"> amet, consec tetuer adipiscing elit, sed diam nonummy nibh euismod tincidunt ut laoreet.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103.15pt;margin-top:635.55pt;width:180pt;height:27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D0379D" w:rsidRDefault="00D0379D" w:rsidP="00D0379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2"/>
                          <w:szCs w:val="12"/>
                          <w:lang w:val="en"/>
                        </w:rPr>
                        <w:t xml:space="preserve">Lorem ipsum </w:t>
                      </w: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2"/>
                          <w:szCs w:val="12"/>
                          <w:lang w:val="en"/>
                        </w:rPr>
                        <w:t>dolor sit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2"/>
                          <w:szCs w:val="12"/>
                          <w:lang w:val="en"/>
                        </w:rPr>
                        <w:t xml:space="preserve"> amet, consec tetuer adipiscing elit, sed diam nonummy nibh euismod tincidunt ut laoreet.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5952" behindDoc="0" locked="0" layoutInCell="1" allowOverlap="1" wp14:anchorId="747B45E6" wp14:editId="383584DD">
                <wp:simplePos x="0" y="0"/>
                <wp:positionH relativeFrom="column">
                  <wp:posOffset>4424045</wp:posOffset>
                </wp:positionH>
                <wp:positionV relativeFrom="page">
                  <wp:posOffset>8362315</wp:posOffset>
                </wp:positionV>
                <wp:extent cx="544830" cy="198120"/>
                <wp:effectExtent l="4445" t="0" r="3175" b="2540"/>
                <wp:wrapNone/>
                <wp:docPr id="11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379D" w:rsidRDefault="00D0379D" w:rsidP="00D0379D">
                            <w:pPr>
                              <w:widowControl w:val="0"/>
                              <w:spacing w:line="14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1"/>
                                <w:szCs w:val="11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1"/>
                                <w:szCs w:val="11"/>
                                <w:lang w:val="en"/>
                              </w:rPr>
                              <w:t>consulting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348.35pt;margin-top:658.45pt;width:42.9pt;height:15.6pt;z-index:251645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D0379D" w:rsidRDefault="00D0379D" w:rsidP="00D0379D">
                      <w:pPr>
                        <w:widowControl w:val="0"/>
                        <w:spacing w:line="140" w:lineRule="exact"/>
                        <w:rPr>
                          <w:rFonts w:ascii="Arial" w:hAnsi="Arial" w:cs="Arial"/>
                          <w:color w:val="EF792F"/>
                          <w:w w:val="90"/>
                          <w:sz w:val="11"/>
                          <w:szCs w:val="11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1"/>
                          <w:szCs w:val="11"/>
                          <w:lang w:val="en"/>
                        </w:rPr>
                        <w:t>consulting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4928" behindDoc="0" locked="0" layoutInCell="1" allowOverlap="1" wp14:anchorId="7836D2F2" wp14:editId="6A4784C0">
                <wp:simplePos x="0" y="0"/>
                <wp:positionH relativeFrom="column">
                  <wp:posOffset>4242435</wp:posOffset>
                </wp:positionH>
                <wp:positionV relativeFrom="page">
                  <wp:posOffset>8221980</wp:posOffset>
                </wp:positionV>
                <wp:extent cx="960755" cy="258445"/>
                <wp:effectExtent l="3810" t="1905" r="0" b="0"/>
                <wp:wrapNone/>
                <wp:docPr id="11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379D" w:rsidRDefault="00D0379D" w:rsidP="00D0379D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9"/>
                                <w:szCs w:val="19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technology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334.05pt;margin-top:647.4pt;width:75.65pt;height:20.35pt;z-index:251644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D0379D" w:rsidRDefault="00D0379D" w:rsidP="00D0379D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w w:val="90"/>
                          <w:sz w:val="19"/>
                          <w:szCs w:val="19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technology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4BC96BC" wp14:editId="61EF9418">
                <wp:simplePos x="0" y="0"/>
                <wp:positionH relativeFrom="column">
                  <wp:posOffset>3934460</wp:posOffset>
                </wp:positionH>
                <wp:positionV relativeFrom="page">
                  <wp:posOffset>8156575</wp:posOffset>
                </wp:positionV>
                <wp:extent cx="284480" cy="307340"/>
                <wp:effectExtent l="635" t="3175" r="635" b="3810"/>
                <wp:wrapNone/>
                <wp:docPr id="10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307340"/>
                          <a:chOff x="114379548" y="106280986"/>
                          <a:chExt cx="450000" cy="487500"/>
                        </a:xfrm>
                      </wpg:grpSpPr>
                      <wps:wsp>
                        <wps:cNvPr id="110" name="Freeform 30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1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2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3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34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5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09.8pt;margin-top:642.25pt;width:22.4pt;height:24.2pt;z-index:25164390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">
                <v:shape id="Freeform 30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BKcYA&#10;AADcAAAADwAAAGRycy9kb3ducmV2LnhtbESPT2vCQBDF7wW/wzKCl1I3miIldRUtFbx48A89D9kx&#10;CWZnQ3ZNop++cyj0NsN7895vluvB1aqjNlSeDcymCSji3NuKCwOX8+7tA1SIyBZrz2TgQQHWq9HL&#10;EjPrez5Sd4qFkhAOGRooY2wyrUNeksMw9Q2xaFffOoyytoW2LfYS7mo9T5KFdlixNJTY0FdJ+e10&#10;dwaee3eY/xyaZNtvvl/TY8rde54aMxkPm09QkYb4b/673lvBnwm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CBKcYAAADcAAAADwAAAAAAAAAAAAAAAACYAgAAZHJz&#10;L2Rvd25yZXYueG1sUEsFBgAAAAAEAAQA9QAAAIsDAAAAAA==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31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n6b8IA&#10;AADcAAAADwAAAGRycy9kb3ducmV2LnhtbERP32vCMBB+H+x/CCf4NtMKSu1MiwxkymCwKj4fza3p&#10;1ly6Jmr335vBwLf7+H7euhxtJy40+NaxgnSWgCCunW65UXA8bJ8yED4ga+wck4Jf8lAWjw9rzLW7&#10;8gddqtCIGMI+RwUmhD6X0teGLPqZ64kj9+kGiyHCoZF6wGsMt52cJ8lSWmw5Nhjs6cVQ/V2drYL3&#10;vTFZsqVFdZpnq4V7+6m+XlGp6WTcPIMINIa7+N+903F+msLfM/ECW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6fpvwgAAANwAAAAPAAAAAAAAAAAAAAAAAJgCAABkcnMvZG93&#10;bnJldi54bWxQSwUGAAAAAAQABAD1AAAAhwMAAAAA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32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Tj68MA&#10;AADcAAAADwAAAGRycy9kb3ducmV2LnhtbERPS2vCQBC+F/wPyxS8NRsfhJJmlSK06Mlq00Nvw+40&#10;Cc3Ohuxqor/eLQi9zcf3nGI92lacqfeNYwWzJAVBrJ1puFJQfr49PYPwAdlg65gUXMjDejV5KDA3&#10;buADnY+hEjGEfY4K6hC6XEqva7LoE9cRR+7H9RZDhH0lTY9DDLetnKdpJi02HBtq7GhTk/49nqyC&#10;j6v+xndcZpdskLvFbpRl+bVXavo4vr6ACDSGf/HdvTVx/mwOf8/EC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Tj68MAAADcAAAADwAAAAAAAAAAAAAAAACYAgAAZHJzL2Rv&#10;d25yZXYueG1sUEsFBgAAAAAEAAQA9QAAAIgDAAAAAA=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33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4QKsIA&#10;AADcAAAADwAAAGRycy9kb3ducmV2LnhtbERPTWsCMRC9C/0PYQreNLsVRLZGsVJRERFtL70NyXR3&#10;6WYSNqmu/94Igrd5vM+ZzjvbiDO1oXasIB9mIIi1MzWXCr6/VoMJiBCRDTaOScGVAsxnL70pFsZd&#10;+EjnUyxFCuFQoIIqRl9IGXRFFsPQeeLE/brWYkywLaVp8ZLCbSPfsmwsLdacGir0tKxI/53+rYKP&#10;tWkyr1fL7VUf8s/95qfeLbxS/ddu8Q4iUhef4od7Y9L8fAT3Z9IF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hAqwgAAANwAAAAPAAAAAAAAAAAAAAAAAJgCAABkcnMvZG93&#10;bnJldi54bWxQSwUGAAAAAAQABAD1AAAAhwMAAAAA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34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tysIA&#10;AADcAAAADwAAAGRycy9kb3ducmV2LnhtbERPTWvCQBC9F/oflil4kbqJiJToKqWlogUPTSpeh+yY&#10;hGZnQ3aq8d+7BaG3ebzPWa4H16oz9aHxbCCdJKCIS28brgx8Fx/PL6CCIFtsPZOBKwVYrx4flphZ&#10;f+EvOudSqRjCIUMDtUiXaR3KmhyGie+II3fyvUOJsK+07fESw12rp0ky1w4bjg01dvRWU/mT/zoD&#10;yfux2G8GsfNDMU7D7nOfkogxo6fhdQFKaJB/8d29tXF+OoO/Z+IFe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63KwgAAANwAAAAPAAAAAAAAAAAAAAAAAJgCAABkcnMvZG93&#10;bnJldi54bWxQSwUGAAAAAAQABAD1AAAAhwMAAAAA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35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hAcQA&#10;AADcAAAADwAAAGRycy9kb3ducmV2LnhtbERPzWrCQBC+F/oOyxS81Y2FiqRZJS1KRT1EzQMM2Wk2&#10;bXY2ZFeNffquIPQ2H9/vZIvBtuJMvW8cK5iMExDEldMN1wrK4+p5BsIHZI2tY1JwJQ+L+eNDhql2&#10;F97T+RBqEUPYp6jAhNClUvrKkEU/dh1x5L5cbzFE2NdS93iJ4baVL0kylRYbjg0GO/owVP0cTlbB&#10;xm+/j8ti5+rPZmmu7795Ue5zpUZPQ/4GItAQ/sV391rH+ZNXuD0TL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oQHEAAAA3AAAAA8AAAAAAAAAAAAAAAAAmAIAAGRycy9k&#10;b3ducmV2LnhtbFBLBQYAAAAABAAEAPUAAACJAwAAAAA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F1148D7" wp14:editId="15243E12">
                <wp:simplePos x="0" y="0"/>
                <wp:positionH relativeFrom="column">
                  <wp:posOffset>0</wp:posOffset>
                </wp:positionH>
                <wp:positionV relativeFrom="page">
                  <wp:posOffset>7650480</wp:posOffset>
                </wp:positionV>
                <wp:extent cx="5486400" cy="1038860"/>
                <wp:effectExtent l="0" t="1905" r="0" b="6985"/>
                <wp:wrapNone/>
                <wp:docPr id="10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038860"/>
                        </a:xfrm>
                        <a:custGeom>
                          <a:avLst/>
                          <a:gdLst>
                            <a:gd name="T0" fmla="*/ 1728 w 1728"/>
                            <a:gd name="T1" fmla="*/ 326 h 326"/>
                            <a:gd name="T2" fmla="*/ 1728 w 1728"/>
                            <a:gd name="T3" fmla="*/ 63 h 326"/>
                            <a:gd name="T4" fmla="*/ 0 w 1728"/>
                            <a:gd name="T5" fmla="*/ 73 h 326"/>
                            <a:gd name="T6" fmla="*/ 0 w 1728"/>
                            <a:gd name="T7" fmla="*/ 326 h 326"/>
                            <a:gd name="T8" fmla="*/ 1728 w 1728"/>
                            <a:gd name="T9" fmla="*/ 326 h 3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8" h="326">
                              <a:moveTo>
                                <a:pt x="1728" y="326"/>
                              </a:moveTo>
                              <a:cubicBezTo>
                                <a:pt x="1728" y="63"/>
                                <a:pt x="1728" y="63"/>
                                <a:pt x="1728" y="63"/>
                              </a:cubicBezTo>
                              <a:cubicBezTo>
                                <a:pt x="968" y="0"/>
                                <a:pt x="391" y="30"/>
                                <a:pt x="0" y="73"/>
                              </a:cubicBezTo>
                              <a:cubicBezTo>
                                <a:pt x="0" y="326"/>
                                <a:pt x="0" y="326"/>
                                <a:pt x="0" y="326"/>
                              </a:cubicBezTo>
                              <a:lnTo>
                                <a:pt x="1728" y="3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0;margin-top:602.4pt;width:6in;height:81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728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" path="m1728,326v,-263,,-263,,-263c968,,391,30,,73,,326,,326,,326r1728,xe" fillcolor="#fffffe" stroked="f" strokecolor="#212120">
                <v:shadow color="#8c8682"/>
                <v:path arrowok="t" o:connecttype="custom" o:connectlocs="5486400,1038860;5486400,200761;0,232628;0,1038860;5486400,1038860" o:connectangles="0,0,0,0,0"/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1856" behindDoc="0" locked="0" layoutInCell="1" allowOverlap="1" wp14:anchorId="2A6DE37A" wp14:editId="54BC75DE">
            <wp:simplePos x="0" y="0"/>
            <wp:positionH relativeFrom="column">
              <wp:posOffset>0</wp:posOffset>
            </wp:positionH>
            <wp:positionV relativeFrom="page">
              <wp:posOffset>5029200</wp:posOffset>
            </wp:positionV>
            <wp:extent cx="5486400" cy="3168650"/>
            <wp:effectExtent l="0" t="0" r="0" b="0"/>
            <wp:wrapNone/>
            <wp:docPr id="107" name="Picture 27" descr="C:\Documents and Settings\tamic\Desktop\TC999D\TC9990201D-WD\TC9990201-IM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tamic\Desktop\TC999D\TC9990201D-WD\TC9990201-IMG0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6" t="40231" r="6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6736" behindDoc="0" locked="0" layoutInCell="1" allowOverlap="1" wp14:anchorId="5D02A87A" wp14:editId="4A064090">
                <wp:simplePos x="0" y="0"/>
                <wp:positionH relativeFrom="column">
                  <wp:posOffset>1231900</wp:posOffset>
                </wp:positionH>
                <wp:positionV relativeFrom="page">
                  <wp:posOffset>4465320</wp:posOffset>
                </wp:positionV>
                <wp:extent cx="0" cy="252730"/>
                <wp:effectExtent l="12700" t="7620" r="6350" b="6350"/>
                <wp:wrapNone/>
                <wp:docPr id="10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7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67676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36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97pt,351.6pt" to="97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" strokecolor="#676767" strokeweight=".5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5712" behindDoc="0" locked="0" layoutInCell="1" allowOverlap="1" wp14:anchorId="6CE7B1E5" wp14:editId="0FA09960">
                <wp:simplePos x="0" y="0"/>
                <wp:positionH relativeFrom="column">
                  <wp:posOffset>1310005</wp:posOffset>
                </wp:positionH>
                <wp:positionV relativeFrom="page">
                  <wp:posOffset>4413885</wp:posOffset>
                </wp:positionV>
                <wp:extent cx="2286000" cy="342900"/>
                <wp:effectExtent l="0" t="3810" r="4445" b="0"/>
                <wp:wrapNone/>
                <wp:docPr id="10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379D" w:rsidRDefault="00D0379D" w:rsidP="00D0379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sz w:val="12"/>
                                <w:szCs w:val="12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03.15pt;margin-top:347.55pt;width:180pt;height:27pt;z-index:251635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D0379D" w:rsidRDefault="00D0379D" w:rsidP="00D0379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sz w:val="12"/>
                          <w:szCs w:val="12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83C0A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AF429E0" wp14:editId="63F76E1C">
                <wp:simplePos x="0" y="0"/>
                <wp:positionH relativeFrom="column">
                  <wp:posOffset>687070</wp:posOffset>
                </wp:positionH>
                <wp:positionV relativeFrom="page">
                  <wp:posOffset>2292350</wp:posOffset>
                </wp:positionV>
                <wp:extent cx="116205" cy="154940"/>
                <wp:effectExtent l="0" t="0" r="17145" b="16510"/>
                <wp:wrapNone/>
                <wp:docPr id="13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54940"/>
                          <a:chOff x="107612995" y="109216689"/>
                          <a:chExt cx="128827" cy="171183"/>
                        </a:xfrm>
                      </wpg:grpSpPr>
                      <wps:wsp>
                        <wps:cNvPr id="134" name="Freeform 66"/>
                        <wps:cNvSpPr>
                          <a:spLocks/>
                        </wps:cNvSpPr>
                        <wps:spPr bwMode="auto">
                          <a:xfrm>
                            <a:off x="107612995" y="109238235"/>
                            <a:ext cx="128827" cy="32453"/>
                          </a:xfrm>
                          <a:custGeom>
                            <a:avLst/>
                            <a:gdLst>
                              <a:gd name="T0" fmla="*/ 128827 w 128827"/>
                              <a:gd name="T1" fmla="*/ 19987 h 32453"/>
                              <a:gd name="T2" fmla="*/ 128666 w 128827"/>
                              <a:gd name="T3" fmla="*/ 17462 h 32453"/>
                              <a:gd name="T4" fmla="*/ 128236 w 128827"/>
                              <a:gd name="T5" fmla="*/ 15098 h 32453"/>
                              <a:gd name="T6" fmla="*/ 127484 w 128827"/>
                              <a:gd name="T7" fmla="*/ 12788 h 32453"/>
                              <a:gd name="T8" fmla="*/ 126517 w 128827"/>
                              <a:gd name="T9" fmla="*/ 10585 h 32453"/>
                              <a:gd name="T10" fmla="*/ 125281 w 128827"/>
                              <a:gd name="T11" fmla="*/ 8597 h 32453"/>
                              <a:gd name="T12" fmla="*/ 123777 w 128827"/>
                              <a:gd name="T13" fmla="*/ 6716 h 32453"/>
                              <a:gd name="T14" fmla="*/ 122111 w 128827"/>
                              <a:gd name="T15" fmla="*/ 5051 h 32453"/>
                              <a:gd name="T16" fmla="*/ 120285 w 128827"/>
                              <a:gd name="T17" fmla="*/ 3600 h 32453"/>
                              <a:gd name="T18" fmla="*/ 118243 w 128827"/>
                              <a:gd name="T19" fmla="*/ 2364 h 32453"/>
                              <a:gd name="T20" fmla="*/ 116094 w 128827"/>
                              <a:gd name="T21" fmla="*/ 1343 h 32453"/>
                              <a:gd name="T22" fmla="*/ 113784 w 128827"/>
                              <a:gd name="T23" fmla="*/ 591 h 32453"/>
                              <a:gd name="T24" fmla="*/ 111367 w 128827"/>
                              <a:gd name="T25" fmla="*/ 161 h 32453"/>
                              <a:gd name="T26" fmla="*/ 108842 w 128827"/>
                              <a:gd name="T27" fmla="*/ 0 h 32453"/>
                              <a:gd name="T28" fmla="*/ 19985 w 128827"/>
                              <a:gd name="T29" fmla="*/ 0 h 32453"/>
                              <a:gd name="T30" fmla="*/ 17460 w 128827"/>
                              <a:gd name="T31" fmla="*/ 161 h 32453"/>
                              <a:gd name="T32" fmla="*/ 15096 w 128827"/>
                              <a:gd name="T33" fmla="*/ 591 h 32453"/>
                              <a:gd name="T34" fmla="*/ 12786 w 128827"/>
                              <a:gd name="T35" fmla="*/ 1343 h 32453"/>
                              <a:gd name="T36" fmla="*/ 10583 w 128827"/>
                              <a:gd name="T37" fmla="*/ 2364 h 32453"/>
                              <a:gd name="T38" fmla="*/ 8596 w 128827"/>
                              <a:gd name="T39" fmla="*/ 3600 h 32453"/>
                              <a:gd name="T40" fmla="*/ 6715 w 128827"/>
                              <a:gd name="T41" fmla="*/ 5051 h 32453"/>
                              <a:gd name="T42" fmla="*/ 5050 w 128827"/>
                              <a:gd name="T43" fmla="*/ 6716 h 32453"/>
                              <a:gd name="T44" fmla="*/ 3599 w 128827"/>
                              <a:gd name="T45" fmla="*/ 8597 h 32453"/>
                              <a:gd name="T46" fmla="*/ 2364 w 128827"/>
                              <a:gd name="T47" fmla="*/ 10585 h 32453"/>
                              <a:gd name="T48" fmla="*/ 1343 w 128827"/>
                              <a:gd name="T49" fmla="*/ 12788 h 32453"/>
                              <a:gd name="T50" fmla="*/ 591 w 128827"/>
                              <a:gd name="T51" fmla="*/ 15098 h 32453"/>
                              <a:gd name="T52" fmla="*/ 161 w 128827"/>
                              <a:gd name="T53" fmla="*/ 17462 h 32453"/>
                              <a:gd name="T54" fmla="*/ 0 w 128827"/>
                              <a:gd name="T55" fmla="*/ 19987 h 32453"/>
                              <a:gd name="T56" fmla="*/ 0 w 128827"/>
                              <a:gd name="T57" fmla="*/ 32453 h 32453"/>
                              <a:gd name="T58" fmla="*/ 128827 w 128827"/>
                              <a:gd name="T59" fmla="*/ 32453 h 32453"/>
                              <a:gd name="T60" fmla="*/ 128827 w 128827"/>
                              <a:gd name="T61" fmla="*/ 19987 h 32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28827" h="32453">
                                <a:moveTo>
                                  <a:pt x="128827" y="19987"/>
                                </a:moveTo>
                                <a:lnTo>
                                  <a:pt x="128666" y="17462"/>
                                </a:lnTo>
                                <a:lnTo>
                                  <a:pt x="128236" y="15098"/>
                                </a:lnTo>
                                <a:lnTo>
                                  <a:pt x="127484" y="12788"/>
                                </a:lnTo>
                                <a:lnTo>
                                  <a:pt x="126517" y="10585"/>
                                </a:lnTo>
                                <a:lnTo>
                                  <a:pt x="125281" y="8597"/>
                                </a:lnTo>
                                <a:lnTo>
                                  <a:pt x="123777" y="6716"/>
                                </a:lnTo>
                                <a:lnTo>
                                  <a:pt x="122111" y="5051"/>
                                </a:lnTo>
                                <a:lnTo>
                                  <a:pt x="120285" y="3600"/>
                                </a:lnTo>
                                <a:lnTo>
                                  <a:pt x="118243" y="2364"/>
                                </a:lnTo>
                                <a:lnTo>
                                  <a:pt x="116094" y="1343"/>
                                </a:lnTo>
                                <a:lnTo>
                                  <a:pt x="113784" y="591"/>
                                </a:lnTo>
                                <a:lnTo>
                                  <a:pt x="111367" y="161"/>
                                </a:lnTo>
                                <a:lnTo>
                                  <a:pt x="108842" y="0"/>
                                </a:lnTo>
                                <a:lnTo>
                                  <a:pt x="19985" y="0"/>
                                </a:lnTo>
                                <a:lnTo>
                                  <a:pt x="17460" y="161"/>
                                </a:lnTo>
                                <a:lnTo>
                                  <a:pt x="15096" y="591"/>
                                </a:lnTo>
                                <a:lnTo>
                                  <a:pt x="12786" y="1343"/>
                                </a:lnTo>
                                <a:lnTo>
                                  <a:pt x="10583" y="2364"/>
                                </a:lnTo>
                                <a:lnTo>
                                  <a:pt x="8596" y="3600"/>
                                </a:lnTo>
                                <a:lnTo>
                                  <a:pt x="6715" y="5051"/>
                                </a:lnTo>
                                <a:lnTo>
                                  <a:pt x="5050" y="6716"/>
                                </a:lnTo>
                                <a:lnTo>
                                  <a:pt x="3599" y="8597"/>
                                </a:lnTo>
                                <a:lnTo>
                                  <a:pt x="2364" y="10585"/>
                                </a:lnTo>
                                <a:lnTo>
                                  <a:pt x="1343" y="12788"/>
                                </a:lnTo>
                                <a:lnTo>
                                  <a:pt x="591" y="15098"/>
                                </a:lnTo>
                                <a:lnTo>
                                  <a:pt x="161" y="17462"/>
                                </a:lnTo>
                                <a:lnTo>
                                  <a:pt x="0" y="19987"/>
                                </a:lnTo>
                                <a:lnTo>
                                  <a:pt x="0" y="32453"/>
                                </a:lnTo>
                                <a:lnTo>
                                  <a:pt x="128827" y="32453"/>
                                </a:lnTo>
                                <a:lnTo>
                                  <a:pt x="128827" y="19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  <a:ln w="0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67"/>
                        <wps:cNvSpPr>
                          <a:spLocks/>
                        </wps:cNvSpPr>
                        <wps:spPr bwMode="auto">
                          <a:xfrm>
                            <a:off x="107652481" y="109216689"/>
                            <a:ext cx="49855" cy="13863"/>
                          </a:xfrm>
                          <a:custGeom>
                            <a:avLst/>
                            <a:gdLst>
                              <a:gd name="T0" fmla="*/ 0 w 49855"/>
                              <a:gd name="T1" fmla="*/ 13863 h 13863"/>
                              <a:gd name="T2" fmla="*/ 161 w 49855"/>
                              <a:gd name="T3" fmla="*/ 11821 h 13863"/>
                              <a:gd name="T4" fmla="*/ 591 w 49855"/>
                              <a:gd name="T5" fmla="*/ 9833 h 13863"/>
                              <a:gd name="T6" fmla="*/ 1289 w 49855"/>
                              <a:gd name="T7" fmla="*/ 8006 h 13863"/>
                              <a:gd name="T8" fmla="*/ 2203 w 49855"/>
                              <a:gd name="T9" fmla="*/ 6287 h 13863"/>
                              <a:gd name="T10" fmla="*/ 3385 w 49855"/>
                              <a:gd name="T11" fmla="*/ 4782 h 13863"/>
                              <a:gd name="T12" fmla="*/ 4781 w 49855"/>
                              <a:gd name="T13" fmla="*/ 3385 h 13863"/>
                              <a:gd name="T14" fmla="*/ 6286 w 49855"/>
                              <a:gd name="T15" fmla="*/ 2203 h 13863"/>
                              <a:gd name="T16" fmla="*/ 8005 w 49855"/>
                              <a:gd name="T17" fmla="*/ 1290 h 13863"/>
                              <a:gd name="T18" fmla="*/ 9831 w 49855"/>
                              <a:gd name="T19" fmla="*/ 591 h 13863"/>
                              <a:gd name="T20" fmla="*/ 11819 w 49855"/>
                              <a:gd name="T21" fmla="*/ 162 h 13863"/>
                              <a:gd name="T22" fmla="*/ 13861 w 49855"/>
                              <a:gd name="T23" fmla="*/ 0 h 13863"/>
                              <a:gd name="T24" fmla="*/ 35994 w 49855"/>
                              <a:gd name="T25" fmla="*/ 0 h 13863"/>
                              <a:gd name="T26" fmla="*/ 38036 w 49855"/>
                              <a:gd name="T27" fmla="*/ 162 h 13863"/>
                              <a:gd name="T28" fmla="*/ 40023 w 49855"/>
                              <a:gd name="T29" fmla="*/ 591 h 13863"/>
                              <a:gd name="T30" fmla="*/ 41850 w 49855"/>
                              <a:gd name="T31" fmla="*/ 1290 h 13863"/>
                              <a:gd name="T32" fmla="*/ 43569 w 49855"/>
                              <a:gd name="T33" fmla="*/ 2203 h 13863"/>
                              <a:gd name="T34" fmla="*/ 45073 w 49855"/>
                              <a:gd name="T35" fmla="*/ 3385 h 13863"/>
                              <a:gd name="T36" fmla="*/ 46470 w 49855"/>
                              <a:gd name="T37" fmla="*/ 4782 h 13863"/>
                              <a:gd name="T38" fmla="*/ 47652 w 49855"/>
                              <a:gd name="T39" fmla="*/ 6287 h 13863"/>
                              <a:gd name="T40" fmla="*/ 48565 w 49855"/>
                              <a:gd name="T41" fmla="*/ 8006 h 13863"/>
                              <a:gd name="T42" fmla="*/ 49264 w 49855"/>
                              <a:gd name="T43" fmla="*/ 9833 h 13863"/>
                              <a:gd name="T44" fmla="*/ 49693 w 49855"/>
                              <a:gd name="T45" fmla="*/ 11821 h 13863"/>
                              <a:gd name="T46" fmla="*/ 49855 w 49855"/>
                              <a:gd name="T47" fmla="*/ 13863 h 13863"/>
                              <a:gd name="T48" fmla="*/ 0 w 49855"/>
                              <a:gd name="T49" fmla="*/ 13863 h 13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49855" h="13863">
                                <a:moveTo>
                                  <a:pt x="0" y="13863"/>
                                </a:moveTo>
                                <a:lnTo>
                                  <a:pt x="161" y="11821"/>
                                </a:lnTo>
                                <a:lnTo>
                                  <a:pt x="591" y="9833"/>
                                </a:lnTo>
                                <a:lnTo>
                                  <a:pt x="1289" y="8006"/>
                                </a:lnTo>
                                <a:lnTo>
                                  <a:pt x="2203" y="6287"/>
                                </a:lnTo>
                                <a:lnTo>
                                  <a:pt x="3385" y="4782"/>
                                </a:lnTo>
                                <a:lnTo>
                                  <a:pt x="4781" y="3385"/>
                                </a:lnTo>
                                <a:lnTo>
                                  <a:pt x="6286" y="2203"/>
                                </a:lnTo>
                                <a:lnTo>
                                  <a:pt x="8005" y="1290"/>
                                </a:lnTo>
                                <a:lnTo>
                                  <a:pt x="9831" y="591"/>
                                </a:lnTo>
                                <a:lnTo>
                                  <a:pt x="11819" y="162"/>
                                </a:lnTo>
                                <a:lnTo>
                                  <a:pt x="13861" y="0"/>
                                </a:lnTo>
                                <a:lnTo>
                                  <a:pt x="35994" y="0"/>
                                </a:lnTo>
                                <a:lnTo>
                                  <a:pt x="38036" y="162"/>
                                </a:lnTo>
                                <a:lnTo>
                                  <a:pt x="40023" y="591"/>
                                </a:lnTo>
                                <a:lnTo>
                                  <a:pt x="41850" y="1290"/>
                                </a:lnTo>
                                <a:lnTo>
                                  <a:pt x="43569" y="2203"/>
                                </a:lnTo>
                                <a:lnTo>
                                  <a:pt x="45073" y="3385"/>
                                </a:lnTo>
                                <a:lnTo>
                                  <a:pt x="46470" y="4782"/>
                                </a:lnTo>
                                <a:lnTo>
                                  <a:pt x="47652" y="6287"/>
                                </a:lnTo>
                                <a:lnTo>
                                  <a:pt x="48565" y="8006"/>
                                </a:lnTo>
                                <a:lnTo>
                                  <a:pt x="49264" y="9833"/>
                                </a:lnTo>
                                <a:lnTo>
                                  <a:pt x="49693" y="11821"/>
                                </a:lnTo>
                                <a:lnTo>
                                  <a:pt x="49855" y="13863"/>
                                </a:lnTo>
                                <a:lnTo>
                                  <a:pt x="0" y="13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  <a:ln w="0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68"/>
                        <wps:cNvSpPr>
                          <a:spLocks noEditPoints="1"/>
                        </wps:cNvSpPr>
                        <wps:spPr bwMode="auto">
                          <a:xfrm>
                            <a:off x="107621322" y="109279016"/>
                            <a:ext cx="112173" cy="108856"/>
                          </a:xfrm>
                          <a:custGeom>
                            <a:avLst/>
                            <a:gdLst>
                              <a:gd name="T0" fmla="*/ 161 w 112173"/>
                              <a:gd name="T1" fmla="*/ 91394 h 108856"/>
                              <a:gd name="T2" fmla="*/ 2310 w 112173"/>
                              <a:gd name="T3" fmla="*/ 98271 h 108856"/>
                              <a:gd name="T4" fmla="*/ 6715 w 112173"/>
                              <a:gd name="T5" fmla="*/ 103805 h 108856"/>
                              <a:gd name="T6" fmla="*/ 12732 w 112173"/>
                              <a:gd name="T7" fmla="*/ 107513 h 108856"/>
                              <a:gd name="T8" fmla="*/ 19985 w 112173"/>
                              <a:gd name="T9" fmla="*/ 108856 h 108856"/>
                              <a:gd name="T10" fmla="*/ 97130 w 112173"/>
                              <a:gd name="T11" fmla="*/ 108265 h 108856"/>
                              <a:gd name="T12" fmla="*/ 103631 w 112173"/>
                              <a:gd name="T13" fmla="*/ 105256 h 108856"/>
                              <a:gd name="T14" fmla="*/ 108627 w 112173"/>
                              <a:gd name="T15" fmla="*/ 100259 h 108856"/>
                              <a:gd name="T16" fmla="*/ 111582 w 112173"/>
                              <a:gd name="T17" fmla="*/ 93758 h 108856"/>
                              <a:gd name="T18" fmla="*/ 112173 w 112173"/>
                              <a:gd name="T19" fmla="*/ 0 h 108856"/>
                              <a:gd name="T20" fmla="*/ 29494 w 112173"/>
                              <a:gd name="T21" fmla="*/ 88385 h 108856"/>
                              <a:gd name="T22" fmla="*/ 27936 w 112173"/>
                              <a:gd name="T23" fmla="*/ 90803 h 108856"/>
                              <a:gd name="T24" fmla="*/ 25411 w 112173"/>
                              <a:gd name="T25" fmla="*/ 91770 h 108856"/>
                              <a:gd name="T26" fmla="*/ 22671 w 112173"/>
                              <a:gd name="T27" fmla="*/ 91286 h 108856"/>
                              <a:gd name="T28" fmla="*/ 20683 w 112173"/>
                              <a:gd name="T29" fmla="*/ 89352 h 108856"/>
                              <a:gd name="T30" fmla="*/ 20253 w 112173"/>
                              <a:gd name="T31" fmla="*/ 12465 h 108856"/>
                              <a:gd name="T32" fmla="*/ 21220 w 112173"/>
                              <a:gd name="T33" fmla="*/ 9564 h 108856"/>
                              <a:gd name="T34" fmla="*/ 23530 w 112173"/>
                              <a:gd name="T35" fmla="*/ 8113 h 108856"/>
                              <a:gd name="T36" fmla="*/ 26324 w 112173"/>
                              <a:gd name="T37" fmla="*/ 8113 h 108856"/>
                              <a:gd name="T38" fmla="*/ 28634 w 112173"/>
                              <a:gd name="T39" fmla="*/ 9564 h 108856"/>
                              <a:gd name="T40" fmla="*/ 29601 w 112173"/>
                              <a:gd name="T41" fmla="*/ 12465 h 108856"/>
                              <a:gd name="T42" fmla="*/ 60653 w 112173"/>
                              <a:gd name="T43" fmla="*/ 88385 h 108856"/>
                              <a:gd name="T44" fmla="*/ 59095 w 112173"/>
                              <a:gd name="T45" fmla="*/ 90803 h 108856"/>
                              <a:gd name="T46" fmla="*/ 56570 w 112173"/>
                              <a:gd name="T47" fmla="*/ 91770 h 108856"/>
                              <a:gd name="T48" fmla="*/ 53830 w 112173"/>
                              <a:gd name="T49" fmla="*/ 91286 h 108856"/>
                              <a:gd name="T50" fmla="*/ 51842 w 112173"/>
                              <a:gd name="T51" fmla="*/ 89352 h 108856"/>
                              <a:gd name="T52" fmla="*/ 51412 w 112173"/>
                              <a:gd name="T53" fmla="*/ 12465 h 108856"/>
                              <a:gd name="T54" fmla="*/ 52379 w 112173"/>
                              <a:gd name="T55" fmla="*/ 9564 h 108856"/>
                              <a:gd name="T56" fmla="*/ 54690 w 112173"/>
                              <a:gd name="T57" fmla="*/ 8113 h 108856"/>
                              <a:gd name="T58" fmla="*/ 57429 w 112173"/>
                              <a:gd name="T59" fmla="*/ 8113 h 108856"/>
                              <a:gd name="T60" fmla="*/ 59793 w 112173"/>
                              <a:gd name="T61" fmla="*/ 9564 h 108856"/>
                              <a:gd name="T62" fmla="*/ 60760 w 112173"/>
                              <a:gd name="T63" fmla="*/ 12465 h 108856"/>
                              <a:gd name="T64" fmla="*/ 91812 w 112173"/>
                              <a:gd name="T65" fmla="*/ 88385 h 108856"/>
                              <a:gd name="T66" fmla="*/ 90254 w 112173"/>
                              <a:gd name="T67" fmla="*/ 90803 h 108856"/>
                              <a:gd name="T68" fmla="*/ 87729 w 112173"/>
                              <a:gd name="T69" fmla="*/ 91770 h 108856"/>
                              <a:gd name="T70" fmla="*/ 84989 w 112173"/>
                              <a:gd name="T71" fmla="*/ 91286 h 108856"/>
                              <a:gd name="T72" fmla="*/ 83001 w 112173"/>
                              <a:gd name="T73" fmla="*/ 89352 h 108856"/>
                              <a:gd name="T74" fmla="*/ 82572 w 112173"/>
                              <a:gd name="T75" fmla="*/ 12465 h 108856"/>
                              <a:gd name="T76" fmla="*/ 83539 w 112173"/>
                              <a:gd name="T77" fmla="*/ 9564 h 108856"/>
                              <a:gd name="T78" fmla="*/ 85849 w 112173"/>
                              <a:gd name="T79" fmla="*/ 8113 h 108856"/>
                              <a:gd name="T80" fmla="*/ 88642 w 112173"/>
                              <a:gd name="T81" fmla="*/ 8113 h 108856"/>
                              <a:gd name="T82" fmla="*/ 90952 w 112173"/>
                              <a:gd name="T83" fmla="*/ 9564 h 108856"/>
                              <a:gd name="T84" fmla="*/ 91919 w 112173"/>
                              <a:gd name="T85" fmla="*/ 12465 h 1088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2173" h="108856">
                                <a:moveTo>
                                  <a:pt x="0" y="0"/>
                                </a:moveTo>
                                <a:lnTo>
                                  <a:pt x="0" y="88869"/>
                                </a:lnTo>
                                <a:lnTo>
                                  <a:pt x="161" y="91394"/>
                                </a:lnTo>
                                <a:lnTo>
                                  <a:pt x="591" y="93758"/>
                                </a:lnTo>
                                <a:lnTo>
                                  <a:pt x="1343" y="96068"/>
                                </a:lnTo>
                                <a:lnTo>
                                  <a:pt x="2310" y="98271"/>
                                </a:lnTo>
                                <a:lnTo>
                                  <a:pt x="3546" y="100259"/>
                                </a:lnTo>
                                <a:lnTo>
                                  <a:pt x="5050" y="102140"/>
                                </a:lnTo>
                                <a:lnTo>
                                  <a:pt x="6715" y="103805"/>
                                </a:lnTo>
                                <a:lnTo>
                                  <a:pt x="8542" y="105256"/>
                                </a:lnTo>
                                <a:lnTo>
                                  <a:pt x="10583" y="106492"/>
                                </a:lnTo>
                                <a:lnTo>
                                  <a:pt x="12732" y="107513"/>
                                </a:lnTo>
                                <a:lnTo>
                                  <a:pt x="15042" y="108265"/>
                                </a:lnTo>
                                <a:lnTo>
                                  <a:pt x="17460" y="108695"/>
                                </a:lnTo>
                                <a:lnTo>
                                  <a:pt x="19985" y="108856"/>
                                </a:lnTo>
                                <a:lnTo>
                                  <a:pt x="92188" y="108856"/>
                                </a:lnTo>
                                <a:lnTo>
                                  <a:pt x="94713" y="108695"/>
                                </a:lnTo>
                                <a:lnTo>
                                  <a:pt x="97130" y="108265"/>
                                </a:lnTo>
                                <a:lnTo>
                                  <a:pt x="99440" y="107513"/>
                                </a:lnTo>
                                <a:lnTo>
                                  <a:pt x="101589" y="106492"/>
                                </a:lnTo>
                                <a:lnTo>
                                  <a:pt x="103631" y="105256"/>
                                </a:lnTo>
                                <a:lnTo>
                                  <a:pt x="105457" y="103805"/>
                                </a:lnTo>
                                <a:lnTo>
                                  <a:pt x="107123" y="102140"/>
                                </a:lnTo>
                                <a:lnTo>
                                  <a:pt x="108627" y="100259"/>
                                </a:lnTo>
                                <a:lnTo>
                                  <a:pt x="109863" y="98271"/>
                                </a:lnTo>
                                <a:lnTo>
                                  <a:pt x="110830" y="96068"/>
                                </a:lnTo>
                                <a:lnTo>
                                  <a:pt x="111582" y="93758"/>
                                </a:lnTo>
                                <a:lnTo>
                                  <a:pt x="112012" y="91394"/>
                                </a:lnTo>
                                <a:lnTo>
                                  <a:pt x="112173" y="88869"/>
                                </a:lnTo>
                                <a:lnTo>
                                  <a:pt x="112173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9601" y="87257"/>
                                </a:moveTo>
                                <a:lnTo>
                                  <a:pt x="29494" y="88385"/>
                                </a:lnTo>
                                <a:lnTo>
                                  <a:pt x="29171" y="89352"/>
                                </a:lnTo>
                                <a:lnTo>
                                  <a:pt x="28634" y="90158"/>
                                </a:lnTo>
                                <a:lnTo>
                                  <a:pt x="27936" y="90803"/>
                                </a:lnTo>
                                <a:lnTo>
                                  <a:pt x="27184" y="91286"/>
                                </a:lnTo>
                                <a:lnTo>
                                  <a:pt x="26324" y="91609"/>
                                </a:lnTo>
                                <a:lnTo>
                                  <a:pt x="25411" y="91770"/>
                                </a:lnTo>
                                <a:lnTo>
                                  <a:pt x="24444" y="91770"/>
                                </a:lnTo>
                                <a:lnTo>
                                  <a:pt x="23530" y="91609"/>
                                </a:lnTo>
                                <a:lnTo>
                                  <a:pt x="22671" y="91286"/>
                                </a:lnTo>
                                <a:lnTo>
                                  <a:pt x="21919" y="90803"/>
                                </a:lnTo>
                                <a:lnTo>
                                  <a:pt x="21220" y="90158"/>
                                </a:lnTo>
                                <a:lnTo>
                                  <a:pt x="20683" y="89352"/>
                                </a:lnTo>
                                <a:lnTo>
                                  <a:pt x="20361" y="88385"/>
                                </a:lnTo>
                                <a:lnTo>
                                  <a:pt x="20253" y="87257"/>
                                </a:lnTo>
                                <a:lnTo>
                                  <a:pt x="20253" y="12465"/>
                                </a:lnTo>
                                <a:lnTo>
                                  <a:pt x="20361" y="11337"/>
                                </a:lnTo>
                                <a:lnTo>
                                  <a:pt x="20683" y="10370"/>
                                </a:lnTo>
                                <a:lnTo>
                                  <a:pt x="21220" y="9564"/>
                                </a:lnTo>
                                <a:lnTo>
                                  <a:pt x="21919" y="8919"/>
                                </a:lnTo>
                                <a:lnTo>
                                  <a:pt x="22671" y="8435"/>
                                </a:lnTo>
                                <a:lnTo>
                                  <a:pt x="23530" y="8113"/>
                                </a:lnTo>
                                <a:lnTo>
                                  <a:pt x="24444" y="7952"/>
                                </a:lnTo>
                                <a:lnTo>
                                  <a:pt x="25411" y="7952"/>
                                </a:lnTo>
                                <a:lnTo>
                                  <a:pt x="26324" y="8113"/>
                                </a:lnTo>
                                <a:lnTo>
                                  <a:pt x="27184" y="8435"/>
                                </a:lnTo>
                                <a:lnTo>
                                  <a:pt x="27936" y="8919"/>
                                </a:lnTo>
                                <a:lnTo>
                                  <a:pt x="28634" y="9564"/>
                                </a:lnTo>
                                <a:lnTo>
                                  <a:pt x="29171" y="10370"/>
                                </a:lnTo>
                                <a:lnTo>
                                  <a:pt x="29494" y="11337"/>
                                </a:lnTo>
                                <a:lnTo>
                                  <a:pt x="29601" y="12465"/>
                                </a:lnTo>
                                <a:lnTo>
                                  <a:pt x="29601" y="87257"/>
                                </a:lnTo>
                                <a:close/>
                                <a:moveTo>
                                  <a:pt x="60760" y="87257"/>
                                </a:moveTo>
                                <a:lnTo>
                                  <a:pt x="60653" y="88385"/>
                                </a:lnTo>
                                <a:lnTo>
                                  <a:pt x="60330" y="89352"/>
                                </a:lnTo>
                                <a:lnTo>
                                  <a:pt x="59793" y="90158"/>
                                </a:lnTo>
                                <a:lnTo>
                                  <a:pt x="59095" y="90803"/>
                                </a:lnTo>
                                <a:lnTo>
                                  <a:pt x="58343" y="91286"/>
                                </a:lnTo>
                                <a:lnTo>
                                  <a:pt x="57429" y="91609"/>
                                </a:lnTo>
                                <a:lnTo>
                                  <a:pt x="56570" y="91770"/>
                                </a:lnTo>
                                <a:lnTo>
                                  <a:pt x="55603" y="91770"/>
                                </a:lnTo>
                                <a:lnTo>
                                  <a:pt x="54690" y="91609"/>
                                </a:lnTo>
                                <a:lnTo>
                                  <a:pt x="53830" y="91286"/>
                                </a:lnTo>
                                <a:lnTo>
                                  <a:pt x="53078" y="90803"/>
                                </a:lnTo>
                                <a:lnTo>
                                  <a:pt x="52379" y="90158"/>
                                </a:lnTo>
                                <a:lnTo>
                                  <a:pt x="51842" y="89352"/>
                                </a:lnTo>
                                <a:lnTo>
                                  <a:pt x="51520" y="88385"/>
                                </a:lnTo>
                                <a:lnTo>
                                  <a:pt x="51412" y="87257"/>
                                </a:lnTo>
                                <a:lnTo>
                                  <a:pt x="51412" y="12465"/>
                                </a:lnTo>
                                <a:lnTo>
                                  <a:pt x="51520" y="11337"/>
                                </a:lnTo>
                                <a:lnTo>
                                  <a:pt x="51842" y="10370"/>
                                </a:lnTo>
                                <a:lnTo>
                                  <a:pt x="52379" y="9564"/>
                                </a:lnTo>
                                <a:lnTo>
                                  <a:pt x="53078" y="8919"/>
                                </a:lnTo>
                                <a:lnTo>
                                  <a:pt x="53830" y="8435"/>
                                </a:lnTo>
                                <a:lnTo>
                                  <a:pt x="54690" y="8113"/>
                                </a:lnTo>
                                <a:lnTo>
                                  <a:pt x="55603" y="7952"/>
                                </a:lnTo>
                                <a:lnTo>
                                  <a:pt x="56570" y="7952"/>
                                </a:lnTo>
                                <a:lnTo>
                                  <a:pt x="57429" y="8113"/>
                                </a:lnTo>
                                <a:lnTo>
                                  <a:pt x="58343" y="8435"/>
                                </a:lnTo>
                                <a:lnTo>
                                  <a:pt x="59095" y="8919"/>
                                </a:lnTo>
                                <a:lnTo>
                                  <a:pt x="59793" y="9564"/>
                                </a:lnTo>
                                <a:lnTo>
                                  <a:pt x="60330" y="10370"/>
                                </a:lnTo>
                                <a:lnTo>
                                  <a:pt x="60653" y="11337"/>
                                </a:lnTo>
                                <a:lnTo>
                                  <a:pt x="60760" y="12465"/>
                                </a:lnTo>
                                <a:lnTo>
                                  <a:pt x="60760" y="87257"/>
                                </a:lnTo>
                                <a:close/>
                                <a:moveTo>
                                  <a:pt x="91919" y="87257"/>
                                </a:moveTo>
                                <a:lnTo>
                                  <a:pt x="91812" y="88385"/>
                                </a:lnTo>
                                <a:lnTo>
                                  <a:pt x="91490" y="89352"/>
                                </a:lnTo>
                                <a:lnTo>
                                  <a:pt x="90952" y="90158"/>
                                </a:lnTo>
                                <a:lnTo>
                                  <a:pt x="90254" y="90803"/>
                                </a:lnTo>
                                <a:lnTo>
                                  <a:pt x="89502" y="91286"/>
                                </a:lnTo>
                                <a:lnTo>
                                  <a:pt x="88642" y="91609"/>
                                </a:lnTo>
                                <a:lnTo>
                                  <a:pt x="87729" y="91770"/>
                                </a:lnTo>
                                <a:lnTo>
                                  <a:pt x="86762" y="91770"/>
                                </a:lnTo>
                                <a:lnTo>
                                  <a:pt x="85849" y="91609"/>
                                </a:lnTo>
                                <a:lnTo>
                                  <a:pt x="84989" y="91286"/>
                                </a:lnTo>
                                <a:lnTo>
                                  <a:pt x="84237" y="90803"/>
                                </a:lnTo>
                                <a:lnTo>
                                  <a:pt x="83539" y="90158"/>
                                </a:lnTo>
                                <a:lnTo>
                                  <a:pt x="83001" y="89352"/>
                                </a:lnTo>
                                <a:lnTo>
                                  <a:pt x="82679" y="88385"/>
                                </a:lnTo>
                                <a:lnTo>
                                  <a:pt x="82572" y="87257"/>
                                </a:lnTo>
                                <a:lnTo>
                                  <a:pt x="82572" y="12465"/>
                                </a:lnTo>
                                <a:lnTo>
                                  <a:pt x="82679" y="11337"/>
                                </a:lnTo>
                                <a:lnTo>
                                  <a:pt x="83001" y="10370"/>
                                </a:lnTo>
                                <a:lnTo>
                                  <a:pt x="83539" y="9564"/>
                                </a:lnTo>
                                <a:lnTo>
                                  <a:pt x="84237" y="8919"/>
                                </a:lnTo>
                                <a:lnTo>
                                  <a:pt x="84989" y="8435"/>
                                </a:lnTo>
                                <a:lnTo>
                                  <a:pt x="85849" y="8113"/>
                                </a:lnTo>
                                <a:lnTo>
                                  <a:pt x="86762" y="7952"/>
                                </a:lnTo>
                                <a:lnTo>
                                  <a:pt x="87729" y="7952"/>
                                </a:lnTo>
                                <a:lnTo>
                                  <a:pt x="88642" y="8113"/>
                                </a:lnTo>
                                <a:lnTo>
                                  <a:pt x="89502" y="8435"/>
                                </a:lnTo>
                                <a:lnTo>
                                  <a:pt x="90254" y="8919"/>
                                </a:lnTo>
                                <a:lnTo>
                                  <a:pt x="90952" y="9564"/>
                                </a:lnTo>
                                <a:lnTo>
                                  <a:pt x="91490" y="10370"/>
                                </a:lnTo>
                                <a:lnTo>
                                  <a:pt x="91812" y="11337"/>
                                </a:lnTo>
                                <a:lnTo>
                                  <a:pt x="91919" y="12465"/>
                                </a:lnTo>
                                <a:lnTo>
                                  <a:pt x="91919" y="87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  <a:ln w="0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54.1pt;margin-top:180.5pt;width:9.15pt;height:12.2pt;z-index:251694080;mso-position-vertical-relative:page" coordorigin="1076129,1092166" coordsize="1288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">
                <v:shape id="Freeform 66" o:spid="_x0000_s1027" style="position:absolute;left:1076129;top:1092382;width:1289;height:324;visibility:visible;mso-wrap-style:square;v-text-anchor:top" coordsize="128827,32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sYsQA&#10;AADcAAAADwAAAGRycy9kb3ducmV2LnhtbERPTWvCQBC9C/0Pywi9iG6sIpK6ilhaVALFaCm9Ddkx&#10;Cc3OptlV47/vCoK3ebzPmS1aU4kzNa60rGA4iEAQZ1aXnCs47N/7UxDOI2usLJOCKzlYzJ86M4y1&#10;vfCOzqnPRQhhF6OCwvs6ltJlBRl0A1sTB+5oG4M+wCaXusFLCDeVfImiiTRYcmgosKZVQdlvejIK&#10;Nl8f32Uqk+tP+zbMPxPcjpLen1LP3Xb5CsJT6x/iu3utw/zRGG7PhAv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7GLEAAAA3AAAAA8AAAAAAAAAAAAAAAAAmAIAAGRycy9k&#10;b3ducmV2LnhtbFBLBQYAAAAABAAEAPUAAACJAwAAAAA=&#10;" path="m128827,19987r-161,-2525l128236,15098r-752,-2310l126517,10585,125281,8597,123777,6716,122111,5051,120285,3600,118243,2364,116094,1343,113784,591,111367,161,108842,,19985,,17460,161,15096,591r-2310,752l10583,2364,8596,3600,6715,5051,5050,6716,3599,8597,2364,10585,1343,12788,591,15098,161,17462,,19987,,32453r128827,l128827,19987xe" fillcolor="#676767" strokecolor="#676767" strokeweight="0">
                  <v:shadow color="#8c8682"/>
                  <v:path arrowok="t" o:connecttype="custom" o:connectlocs="128827,19987;128666,17462;128236,15098;127484,12788;126517,10585;125281,8597;123777,6716;122111,5051;120285,3600;118243,2364;116094,1343;113784,591;111367,161;108842,0;19985,0;17460,161;15096,591;12786,1343;10583,2364;8596,3600;6715,5051;5050,6716;3599,8597;2364,10585;1343,12788;591,15098;161,17462;0,19987;0,32453;128827,32453;128827,19987" o:connectangles="0,0,0,0,0,0,0,0,0,0,0,0,0,0,0,0,0,0,0,0,0,0,0,0,0,0,0,0,0,0,0"/>
                </v:shape>
                <v:shape id="Freeform 67" o:spid="_x0000_s1028" style="position:absolute;left:1076524;top:1092166;width:499;height:139;visibility:visible;mso-wrap-style:square;v-text-anchor:top" coordsize="49855,1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+jcQA&#10;AADcAAAADwAAAGRycy9kb3ducmV2LnhtbERPTWvCQBC9F/wPywje6saKtcRspAiKoBW0WnocsmMS&#10;zc6G7Kqxv75bKHibx/ucZNqaSlypcaVlBYN+BII4s7rkXMH+c/78BsJ5ZI2VZVJwJwfTtPOUYKzt&#10;jbd03flchBB2MSoovK9jKV1WkEHXtzVx4I62MegDbHKpG7yFcFPJlyh6lQZLDg0F1jQrKDvvLkZB&#10;/XNat7NVdafN1zj/OHxftufFRqlet32fgPDU+of4373UYf5wBH/PhAt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TPo3EAAAA3AAAAA8AAAAAAAAAAAAAAAAAmAIAAGRycy9k&#10;b3ducmV2LnhtbFBLBQYAAAAABAAEAPUAAACJAwAAAAA=&#10;" path="m,13863l161,11821,591,9833,1289,8006,2203,6287,3385,4782,4781,3385,6286,2203,8005,1290,9831,591,11819,162,13861,,35994,r2042,162l40023,591r1827,699l43569,2203r1504,1182l46470,4782r1182,1505l48565,8006r699,1827l49693,11821r162,2042l,13863xe" fillcolor="#676767" strokecolor="#676767" strokeweight="0">
                  <v:shadow color="#8c8682"/>
                  <v:path arrowok="t" o:connecttype="custom" o:connectlocs="0,13863;161,11821;591,9833;1289,8006;2203,6287;3385,4782;4781,3385;6286,2203;8005,1290;9831,591;11819,162;13861,0;35994,0;38036,162;40023,591;41850,1290;43569,2203;45073,3385;46470,4782;47652,6287;48565,8006;49264,9833;49693,11821;49855,13863;0,13863" o:connectangles="0,0,0,0,0,0,0,0,0,0,0,0,0,0,0,0,0,0,0,0,0,0,0,0,0"/>
                </v:shape>
                <v:shape id="Freeform 68" o:spid="_x0000_s1029" style="position:absolute;left:1076213;top:1092790;width:1121;height:1088;visibility:visible;mso-wrap-style:square;v-text-anchor:top" coordsize="112173,108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n/IcEA&#10;AADcAAAADwAAAGRycy9kb3ducmV2LnhtbERPTYvCMBC9C/6HMII3TVVwpWsUEQRFPNhdcI+zzdiG&#10;bSalSbX+eyMIe5vH+5zlurOVuFHjjWMFk3ECgjh32nCh4PtrN1qA8AFZY+WYFDzIw3rV7y0x1e7O&#10;Z7ploRAxhH2KCsoQ6lRKn5dk0Y9dTRy5q2sshgibQuoG7zHcVnKaJHNp0XBsKLGmbUn5X9ZaBceP&#10;0/Visswkv/qn3R40t4WdKTUcdJtPEIG68C9+u/c6zp/N4fVMv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J/yHBAAAA3AAAAA8AAAAAAAAAAAAAAAAAmAIAAGRycy9kb3du&#10;cmV2LnhtbFBLBQYAAAAABAAEAPUAAACGAwAAAAA=&#10;" path="m,l,88869r161,2525l591,93758r752,2310l2310,98271r1236,1988l5050,102140r1665,1665l8542,105256r2041,1236l12732,107513r2310,752l17460,108695r2525,161l92188,108856r2525,-161l97130,108265r2310,-752l101589,106492r2042,-1236l105457,103805r1666,-1665l108627,100259r1236,-1988l110830,96068r752,-2310l112012,91394r161,-2525l112173,,,xm29601,87257r-107,1128l29171,89352r-537,806l27936,90803r-752,483l26324,91609r-913,161l24444,91770r-914,-161l22671,91286r-752,-483l21220,90158r-537,-806l20361,88385r-108,-1128l20253,12465r108,-1128l20683,10370r537,-806l21919,8919r752,-484l23530,8113r914,-161l25411,7952r913,161l27184,8435r752,484l28634,9564r537,806l29494,11337r107,1128l29601,87257xm60760,87257r-107,1128l60330,89352r-537,806l59095,90803r-752,483l57429,91609r-859,161l55603,91770r-913,-161l53830,91286r-752,-483l52379,90158r-537,-806l51520,88385r-108,-1128l51412,12465r108,-1128l51842,10370r537,-806l53078,8919r752,-484l54690,8113r913,-161l56570,7952r859,161l58343,8435r752,484l59793,9564r537,806l60653,11337r107,1128l60760,87257xm91919,87257r-107,1128l91490,89352r-538,806l90254,90803r-752,483l88642,91609r-913,161l86762,91770r-913,-161l84989,91286r-752,-483l83539,90158r-538,-806l82679,88385r-107,-1128l82572,12465r107,-1128l83001,10370r538,-806l84237,8919r752,-484l85849,8113r913,-161l87729,7952r913,161l89502,8435r752,484l90952,9564r538,806l91812,11337r107,1128l91919,87257xe" fillcolor="#676767" strokecolor="#676767" strokeweight="0">
                  <v:shadow color="#8c8682"/>
                  <v:path arrowok="t" o:connecttype="custom" o:connectlocs="161,91394;2310,98271;6715,103805;12732,107513;19985,108856;97130,108265;103631,105256;108627,100259;111582,93758;112173,0;29494,88385;27936,90803;25411,91770;22671,91286;20683,89352;20253,12465;21220,9564;23530,8113;26324,8113;28634,9564;29601,12465;60653,88385;59095,90803;56570,91770;53830,91286;51842,89352;51412,12465;52379,9564;54690,8113;57429,8113;59793,9564;60760,12465;91812,88385;90254,90803;87729,91770;84989,91286;83001,89352;82572,12465;83539,9564;85849,8113;88642,8113;90952,9564;91919,12465" o:connectangles="0,0,0,0,0,0,0,0,0,0,0,0,0,0,0,0,0,0,0,0,0,0,0,0,0,0,0,0,0,0,0,0,0,0,0,0,0,0,0,0,0,0,0"/>
                  <o:lock v:ext="edit" verticies="t"/>
                </v:shape>
                <w10:wrap anchory="page"/>
              </v:group>
            </w:pict>
          </mc:Fallback>
        </mc:AlternateContent>
      </w:r>
      <w:r w:rsidR="00283C0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2032" behindDoc="0" locked="0" layoutInCell="1" allowOverlap="1" wp14:anchorId="26480C0E" wp14:editId="35032D6F">
                <wp:simplePos x="0" y="0"/>
                <wp:positionH relativeFrom="column">
                  <wp:posOffset>4236720</wp:posOffset>
                </wp:positionH>
                <wp:positionV relativeFrom="page">
                  <wp:posOffset>4304665</wp:posOffset>
                </wp:positionV>
                <wp:extent cx="1163955" cy="505460"/>
                <wp:effectExtent l="0" t="0" r="0" b="8890"/>
                <wp:wrapNone/>
                <wp:docPr id="13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3C0A" w:rsidRDefault="00283C0A" w:rsidP="00283C0A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making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 xml:space="preserve"> technology</w:t>
                            </w:r>
                          </w:p>
                          <w:p w:rsidR="00283C0A" w:rsidRDefault="00283C0A" w:rsidP="00283C0A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9"/>
                                <w:szCs w:val="19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work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 xml:space="preserve"> for </w:t>
                            </w:r>
                            <w:r w:rsidR="00075DD6"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3" type="#_x0000_t202" style="position:absolute;margin-left:333.6pt;margin-top:338.95pt;width:91.65pt;height:39.8pt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" filled="f" fillcolor="#fffffe" stroked="f" strokecolor="#212120" insetpen="t">
                <v:textbox inset="2.88pt,2.88pt,2.88pt,2.88pt">
                  <w:txbxContent>
                    <w:p w:rsidR="00283C0A" w:rsidRDefault="00283C0A" w:rsidP="00283C0A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making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 xml:space="preserve"> technology</w:t>
                      </w:r>
                    </w:p>
                    <w:p w:rsidR="00283C0A" w:rsidRDefault="00283C0A" w:rsidP="00283C0A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w w:val="90"/>
                          <w:sz w:val="19"/>
                          <w:szCs w:val="19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work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 xml:space="preserve"> for </w:t>
                      </w:r>
                      <w:r w:rsidR="00075DD6"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you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3C0A">
        <w:rPr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55F2C594" wp14:editId="5D9298D4">
            <wp:simplePos x="0" y="0"/>
            <wp:positionH relativeFrom="margin">
              <wp:posOffset>3455670</wp:posOffset>
            </wp:positionH>
            <wp:positionV relativeFrom="margin">
              <wp:posOffset>2920365</wp:posOffset>
            </wp:positionV>
            <wp:extent cx="802005" cy="607060"/>
            <wp:effectExtent l="19050" t="0" r="17145" b="23114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6070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C0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FDE397" wp14:editId="36110B3F">
                <wp:simplePos x="0" y="0"/>
                <wp:positionH relativeFrom="column">
                  <wp:posOffset>-13335</wp:posOffset>
                </wp:positionH>
                <wp:positionV relativeFrom="page">
                  <wp:posOffset>3993515</wp:posOffset>
                </wp:positionV>
                <wp:extent cx="5494655" cy="1038860"/>
                <wp:effectExtent l="0" t="0" r="0" b="8890"/>
                <wp:wrapNone/>
                <wp:docPr id="10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94655" cy="1038860"/>
                        </a:xfrm>
                        <a:custGeom>
                          <a:avLst/>
                          <a:gdLst>
                            <a:gd name="T0" fmla="*/ 1728 w 1728"/>
                            <a:gd name="T1" fmla="*/ 326 h 326"/>
                            <a:gd name="T2" fmla="*/ 1728 w 1728"/>
                            <a:gd name="T3" fmla="*/ 63 h 326"/>
                            <a:gd name="T4" fmla="*/ 0 w 1728"/>
                            <a:gd name="T5" fmla="*/ 73 h 326"/>
                            <a:gd name="T6" fmla="*/ 0 w 1728"/>
                            <a:gd name="T7" fmla="*/ 326 h 326"/>
                            <a:gd name="T8" fmla="*/ 1728 w 1728"/>
                            <a:gd name="T9" fmla="*/ 326 h 3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8" h="326">
                              <a:moveTo>
                                <a:pt x="1728" y="326"/>
                              </a:moveTo>
                              <a:cubicBezTo>
                                <a:pt x="1728" y="63"/>
                                <a:pt x="1728" y="63"/>
                                <a:pt x="1728" y="63"/>
                              </a:cubicBezTo>
                              <a:cubicBezTo>
                                <a:pt x="968" y="0"/>
                                <a:pt x="391" y="30"/>
                                <a:pt x="0" y="73"/>
                              </a:cubicBezTo>
                              <a:cubicBezTo>
                                <a:pt x="0" y="326"/>
                                <a:pt x="0" y="326"/>
                                <a:pt x="0" y="326"/>
                              </a:cubicBezTo>
                              <a:lnTo>
                                <a:pt x="1728" y="3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-1.05pt;margin-top:314.45pt;width:432.65pt;height:81.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728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" path="m1728,326v,-263,,-263,,-263c968,,391,30,,73,,326,,326,,326r1728,xe" fillcolor="#fffffe" stroked="f" strokecolor="#212120">
                <v:shadow color="#8c8682"/>
                <v:path arrowok="t" o:connecttype="custom" o:connectlocs="5494655,1038860;5494655,200761;0,232628;0,1038860;5494655,1038860" o:connectangles="0,0,0,0,0"/>
                <w10:wrap anchory="page"/>
              </v:shape>
            </w:pict>
          </mc:Fallback>
        </mc:AlternateContent>
      </w:r>
      <w:r w:rsidR="00283C0A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6E93F3C" wp14:editId="7D2BC858">
                <wp:simplePos x="0" y="0"/>
                <wp:positionH relativeFrom="column">
                  <wp:posOffset>-4445</wp:posOffset>
                </wp:positionH>
                <wp:positionV relativeFrom="paragraph">
                  <wp:posOffset>2288540</wp:posOffset>
                </wp:positionV>
                <wp:extent cx="5486400" cy="351155"/>
                <wp:effectExtent l="0" t="0" r="19050" b="10795"/>
                <wp:wrapNone/>
                <wp:docPr id="88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51155"/>
                          <a:chOff x="1800" y="6019"/>
                          <a:chExt cx="8640" cy="850"/>
                        </a:xfrm>
                      </wpg:grpSpPr>
                      <wps:wsp>
                        <wps:cNvPr id="89" name="Freeform 22"/>
                        <wps:cNvSpPr>
                          <a:spLocks/>
                        </wps:cNvSpPr>
                        <wps:spPr bwMode="auto">
                          <a:xfrm>
                            <a:off x="1800" y="6327"/>
                            <a:ext cx="8640" cy="542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62 h 108"/>
                              <a:gd name="T2" fmla="*/ 0 w 1728"/>
                              <a:gd name="T3" fmla="*/ 108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108">
                                <a:moveTo>
                                  <a:pt x="1728" y="62"/>
                                </a:moveTo>
                                <a:cubicBezTo>
                                  <a:pt x="1025" y="0"/>
                                  <a:pt x="408" y="50"/>
                                  <a:pt x="0" y="108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23"/>
                        <wps:cNvSpPr>
                          <a:spLocks/>
                        </wps:cNvSpPr>
                        <wps:spPr bwMode="auto">
                          <a:xfrm>
                            <a:off x="1800" y="6019"/>
                            <a:ext cx="8640" cy="427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79 h 85"/>
                              <a:gd name="T2" fmla="*/ 0 w 1728"/>
                              <a:gd name="T3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85">
                                <a:moveTo>
                                  <a:pt x="1728" y="79"/>
                                </a:moveTo>
                                <a:cubicBezTo>
                                  <a:pt x="1015" y="0"/>
                                  <a:pt x="394" y="39"/>
                                  <a:pt x="0" y="85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4"/>
                        <wps:cNvSpPr>
                          <a:spLocks/>
                        </wps:cNvSpPr>
                        <wps:spPr bwMode="auto">
                          <a:xfrm>
                            <a:off x="1800" y="6089"/>
                            <a:ext cx="8640" cy="483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71 h 96"/>
                              <a:gd name="T2" fmla="*/ 0 w 1728"/>
                              <a:gd name="T3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96">
                                <a:moveTo>
                                  <a:pt x="1728" y="71"/>
                                </a:moveTo>
                                <a:cubicBezTo>
                                  <a:pt x="1016" y="0"/>
                                  <a:pt x="395" y="45"/>
                                  <a:pt x="0" y="96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6767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25"/>
                        <wps:cNvSpPr>
                          <a:spLocks/>
                        </wps:cNvSpPr>
                        <wps:spPr bwMode="auto">
                          <a:xfrm>
                            <a:off x="1800" y="6201"/>
                            <a:ext cx="8640" cy="507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67 h 101"/>
                              <a:gd name="T2" fmla="*/ 0 w 1728"/>
                              <a:gd name="T3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101">
                                <a:moveTo>
                                  <a:pt x="1728" y="67"/>
                                </a:moveTo>
                                <a:cubicBezTo>
                                  <a:pt x="1011" y="0"/>
                                  <a:pt x="390" y="49"/>
                                  <a:pt x="0" y="101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26"/>
                        <wps:cNvSpPr>
                          <a:spLocks/>
                        </wps:cNvSpPr>
                        <wps:spPr bwMode="auto">
                          <a:xfrm>
                            <a:off x="1800" y="6256"/>
                            <a:ext cx="8640" cy="478"/>
                          </a:xfrm>
                          <a:custGeom>
                            <a:avLst/>
                            <a:gdLst>
                              <a:gd name="T0" fmla="*/ 1728 w 1728"/>
                              <a:gd name="T1" fmla="*/ 71 h 95"/>
                              <a:gd name="T2" fmla="*/ 0 w 1728"/>
                              <a:gd name="T3" fmla="*/ 9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28" h="95">
                                <a:moveTo>
                                  <a:pt x="1728" y="71"/>
                                </a:moveTo>
                                <a:cubicBezTo>
                                  <a:pt x="1017" y="0"/>
                                  <a:pt x="396" y="45"/>
                                  <a:pt x="0" y="95"/>
                                </a:cubicBezTo>
                              </a:path>
                            </a:pathLst>
                          </a:custGeom>
                          <a:noFill/>
                          <a:ln w="6380">
                            <a:solidFill>
                              <a:srgbClr val="6767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-.35pt;margin-top:180.2pt;width:6in;height:27.65pt;z-index:251640832" coordorigin="1800,6019" coordsize="8640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">
                <v:shape id="Freeform 22" o:spid="_x0000_s1027" style="position:absolute;left:1800;top:6327;width:8640;height:542;visibility:visible;mso-wrap-style:square;v-text-anchor:top" coordsize="1728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2j8MA&#10;AADbAAAADwAAAGRycy9kb3ducmV2LnhtbESPQWvCQBSE7wX/w/IKvZS6mx4kpq4igiCRHhr9AY/s&#10;M4nNvg3ZNYn/3i0IPQ4z8w2z2ky2FQP1vnGsIZkrEMSlMw1XGs6n/UcKwgdkg61j0nAnD5v17GWF&#10;mXEj/9BQhEpECPsMNdQhdJmUvqzJop+7jjh6F9dbDFH2lTQ9jhFuW/mp1EJabDgu1NjRrqbyt7hZ&#10;DTtTJNd8S6o4mFwd1Xt7/073Wr+9TtsvEIGm8B9+tg9GQ7qEvy/x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U2j8MAAADbAAAADwAAAAAAAAAAAAAAAACYAgAAZHJzL2Rv&#10;d25yZXYueG1sUEsFBgAAAAAEAAQA9QAAAIgDAAAAAA==&#10;" path="m1728,62c1025,,408,50,,108e" filled="f" fillcolor="#fffffe" strokecolor="#fffffe" strokeweight=".17722mm">
                  <v:stroke joinstyle="miter"/>
                  <v:shadow color="#8c8682"/>
                  <v:path arrowok="t" o:connecttype="custom" o:connectlocs="8640,311;0,542" o:connectangles="0,0"/>
                </v:shape>
                <v:shape id="Freeform 23" o:spid="_x0000_s1028" style="position:absolute;left:1800;top:6019;width:8640;height:427;visibility:visible;mso-wrap-style:square;v-text-anchor:top" coordsize="1728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1rWcQA&#10;AADbAAAADwAAAGRycy9kb3ducmV2LnhtbERPz2vCMBS+D/wfwhN2GWvqDmNWUxF1sEMVrEPc7dG8&#10;tcXmpSSZdvvrzWHg8eP7PV8MphMXcr61rGCSpCCIK6tbrhV8Ht6f30D4gKyxs0wKfsnDIh89zDHT&#10;9sp7upShFjGEfYYKmhD6TEpfNWTQJ7Ynjty3dQZDhK6W2uE1hptOvqTpqzTYcmxosKdVQ9W5/DEK&#10;QlHsJ8Xf5rR1y3T99GWOu3Z3VOpxPCxnIAIN4S7+d39oBdO4Pn6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9a1nEAAAA2wAAAA8AAAAAAAAAAAAAAAAAmAIAAGRycy9k&#10;b3ducmV2LnhtbFBLBQYAAAAABAAEAPUAAACJAwAAAAA=&#10;" path="m1728,79c1015,,394,39,,85e" filled="f" fillcolor="#fffffe" strokecolor="#fffffe" strokeweight=".17722mm">
                  <v:stroke joinstyle="miter"/>
                  <v:shadow color="#8c8682"/>
                  <v:path arrowok="t" o:connecttype="custom" o:connectlocs="8640,397;0,427" o:connectangles="0,0"/>
                </v:shape>
                <v:shape id="Freeform 24" o:spid="_x0000_s1029" style="position:absolute;left:1800;top:6089;width:8640;height:483;visibility:visible;mso-wrap-style:square;v-text-anchor:top" coordsize="172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t70sEA&#10;AADbAAAADwAAAGRycy9kb3ducmV2LnhtbESPQWvCQBSE74X+h+UVvNWNCqKpq4gglB5ajNLzI/tM&#10;gtm3cfep6b/vCoLHYWa+YRar3rXqSiE2ng2Mhhko4tLbhisDh/32fQYqCrLF1jMZ+KMIq+XrywJz&#10;62+8o2shlUoQjjkaqEW6XOtY1uQwDn1HnLyjDw4lyVBpG/CW4K7V4yybaocNp4UaO9rUVJ6KizNw&#10;bsNX/MWfyW77vfaIQaZSWGMGb/36A5RQL8/wo/1pDcxHcP+S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Le9LBAAAA2wAAAA8AAAAAAAAAAAAAAAAAmAIAAGRycy9kb3du&#10;cmV2LnhtbFBLBQYAAAAABAAEAPUAAACGAwAAAAA=&#10;" path="m1728,71c1016,,395,45,,96e" filled="f" fillcolor="#fffffe" strokecolor="#676767" strokeweight=".17722mm">
                  <v:stroke joinstyle="miter"/>
                  <v:shadow color="#8c8682"/>
                  <v:path arrowok="t" o:connecttype="custom" o:connectlocs="8640,357;0,483" o:connectangles="0,0"/>
                </v:shape>
                <v:shape id="Freeform 25" o:spid="_x0000_s1030" style="position:absolute;left:1800;top:6201;width:8640;height:507;visibility:visible;mso-wrap-style:square;v-text-anchor:top" coordsize="1728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punMUA&#10;AADbAAAADwAAAGRycy9kb3ducmV2LnhtbESPQWvCQBSE7wX/w/KEXkQ3hlI0uooKlh681IrE2yP7&#10;TILZt3F3q+m/d4VCj8PMfMPMl51pxI2cry0rGI8SEMSF1TWXCg7f2+EEhA/IGhvLpOCXPCwXvZc5&#10;Ztre+Ytu+1CKCGGfoYIqhDaT0hcVGfQj2xJH72ydwRClK6V2eI9w08g0Sd6lwZrjQoUtbSoqLvsf&#10;o+C6GYzXH+tT023T426wy99cfsmVeu13qxmIQF34D/+1P7WCaQrP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6m6cxQAAANsAAAAPAAAAAAAAAAAAAAAAAJgCAABkcnMv&#10;ZG93bnJldi54bWxQSwUGAAAAAAQABAD1AAAAigMAAAAA&#10;" path="m1728,67c1011,,390,49,,101e" filled="f" fillcolor="#fffffe" strokecolor="#fffffe" strokeweight=".17722mm">
                  <v:stroke joinstyle="miter"/>
                  <v:shadow color="#8c8682"/>
                  <v:path arrowok="t" o:connecttype="custom" o:connectlocs="8640,336;0,507" o:connectangles="0,0"/>
                </v:shape>
                <v:shape id="Freeform 26" o:spid="_x0000_s1031" style="position:absolute;left:1800;top:6256;width:8640;height:478;visibility:visible;mso-wrap-style:square;v-text-anchor:top" coordsize="172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L2sMA&#10;AADbAAAADwAAAGRycy9kb3ducmV2LnhtbESP0WrCQBRE3wv+w3ILvjWbNiAxdRURKiI+tIkfcJu9&#10;JtHs3ZBdNfl7Vyj0cZiZM8xiNZhW3Kh3jWUF71EMgri0uuFKwbH4ektBOI+ssbVMCkZysFpOXhaY&#10;aXvnH7rlvhIBwi5DBbX3XSalK2sy6CLbEQfvZHuDPsi+krrHe4CbVn7E8UwabDgs1NjRpqbykl+N&#10;gv3v+Ruraz6u03Ny6IpEb43TSk1fh/UnCE+D/w//tXdawTyB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dL2sMAAADbAAAADwAAAAAAAAAAAAAAAACYAgAAZHJzL2Rv&#10;d25yZXYueG1sUEsFBgAAAAAEAAQA9QAAAIgDAAAAAA==&#10;" path="m1728,71c1017,,396,45,,95e" filled="f" fillcolor="#fffffe" strokecolor="#676767" strokeweight=".17722mm">
                  <v:stroke joinstyle="miter"/>
                  <v:shadow color="#8c8682"/>
                  <v:path arrowok="t" o:connecttype="custom" o:connectlocs="8640,357;0,478" o:connectangles="0,0"/>
                </v:shape>
              </v:group>
            </w:pict>
          </mc:Fallback>
        </mc:AlternateContent>
      </w:r>
      <w:r w:rsidR="00283C0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13B1D939" wp14:editId="28E71FEC">
                <wp:simplePos x="0" y="0"/>
                <wp:positionH relativeFrom="column">
                  <wp:posOffset>961390</wp:posOffset>
                </wp:positionH>
                <wp:positionV relativeFrom="page">
                  <wp:posOffset>5951855</wp:posOffset>
                </wp:positionV>
                <wp:extent cx="2397760" cy="228600"/>
                <wp:effectExtent l="0" t="0" r="2540" b="0"/>
                <wp:wrapNone/>
                <wp:docPr id="4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379D" w:rsidRDefault="00283C0A" w:rsidP="00D0379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TRASH </w:t>
                            </w:r>
                            <w:r w:rsidR="00D0379D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YOUR COMPUTER PROBLEMS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4" type="#_x0000_t202" style="position:absolute;margin-left:75.7pt;margin-top:468.65pt;width:188.8pt;height:18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D0379D" w:rsidRDefault="00283C0A" w:rsidP="00D0379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b/>
                          <w:bCs/>
                          <w:color w:val="676767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TRASH </w:t>
                      </w:r>
                      <w:r w:rsidR="00D0379D"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YOUR COMPUTER PROBLEMS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3C0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45C06DC3" wp14:editId="023FA131">
                <wp:simplePos x="0" y="0"/>
                <wp:positionH relativeFrom="column">
                  <wp:posOffset>116457</wp:posOffset>
                </wp:positionH>
                <wp:positionV relativeFrom="page">
                  <wp:posOffset>7830257</wp:posOffset>
                </wp:positionV>
                <wp:extent cx="995680" cy="742842"/>
                <wp:effectExtent l="0" t="0" r="0" b="635"/>
                <wp:wrapNone/>
                <wp:docPr id="6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742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310E5" w:rsidRPr="00980CEE" w:rsidRDefault="000310E5" w:rsidP="000310E5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002060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proofErr w:type="gramStart"/>
                            <w:r w:rsidRPr="00980CEE">
                              <w:rPr>
                                <w:rFonts w:ascii="Arial" w:hAnsi="Arial" w:cs="Arial"/>
                                <w:color w:val="00206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focused</w:t>
                            </w:r>
                            <w:proofErr w:type="gramEnd"/>
                            <w:r w:rsidRPr="00980CEE">
                              <w:rPr>
                                <w:rFonts w:ascii="Arial" w:hAnsi="Arial" w:cs="Arial"/>
                                <w:color w:val="00206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 development</w:t>
                            </w:r>
                          </w:p>
                          <w:p w:rsidR="000310E5" w:rsidRDefault="000310E5" w:rsidP="000310E5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0310E5" w:rsidRDefault="000310E5" w:rsidP="000310E5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simplifying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Pr="00980CEE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9.15pt;margin-top:616.55pt;width:78.4pt;height:58.5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:rsidR="000310E5" w:rsidRPr="00980CEE" w:rsidRDefault="000310E5" w:rsidP="000310E5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002060"/>
                          <w:w w:val="90"/>
                          <w:sz w:val="22"/>
                          <w:szCs w:val="22"/>
                          <w:lang w:val="en"/>
                        </w:rPr>
                      </w:pPr>
                      <w:proofErr w:type="gramStart"/>
                      <w:r w:rsidRPr="00980CEE">
                        <w:rPr>
                          <w:rFonts w:ascii="Arial" w:hAnsi="Arial" w:cs="Arial"/>
                          <w:color w:val="002060"/>
                          <w:w w:val="90"/>
                          <w:sz w:val="22"/>
                          <w:szCs w:val="22"/>
                          <w:lang w:val="en"/>
                        </w:rPr>
                        <w:t>focused</w:t>
                      </w:r>
                      <w:proofErr w:type="gramEnd"/>
                      <w:r w:rsidRPr="00980CEE">
                        <w:rPr>
                          <w:rFonts w:ascii="Arial" w:hAnsi="Arial" w:cs="Arial"/>
                          <w:color w:val="002060"/>
                          <w:w w:val="90"/>
                          <w:sz w:val="22"/>
                          <w:szCs w:val="22"/>
                          <w:lang w:val="en"/>
                        </w:rPr>
                        <w:t xml:space="preserve"> development</w:t>
                      </w:r>
                    </w:p>
                    <w:p w:rsidR="000310E5" w:rsidRDefault="000310E5" w:rsidP="000310E5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</w:pPr>
                    </w:p>
                    <w:p w:rsidR="000310E5" w:rsidRDefault="000310E5" w:rsidP="000310E5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  <w:t>simplifying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Pr="00980CEE">
                        <w:rPr>
                          <w:rFonts w:ascii="Arial" w:hAnsi="Arial" w:cs="Arial"/>
                          <w:b/>
                          <w:bCs/>
                          <w:color w:val="7030A0"/>
                          <w:w w:val="90"/>
                          <w:sz w:val="22"/>
                          <w:szCs w:val="22"/>
                          <w:lang w:val="en"/>
                        </w:rPr>
                        <w:t>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5E1795FD" wp14:editId="49E1E5CD">
                <wp:simplePos x="0" y="0"/>
                <wp:positionH relativeFrom="column">
                  <wp:posOffset>4317521</wp:posOffset>
                </wp:positionH>
                <wp:positionV relativeFrom="page">
                  <wp:posOffset>8065698</wp:posOffset>
                </wp:positionV>
                <wp:extent cx="1164302" cy="505796"/>
                <wp:effectExtent l="0" t="0" r="0" b="8890"/>
                <wp:wrapNone/>
                <wp:docPr id="4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302" cy="50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379D" w:rsidRDefault="000310E5" w:rsidP="00D0379D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making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 xml:space="preserve"> </w:t>
                            </w:r>
                            <w:r w:rsidR="00D0379D"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technology</w:t>
                            </w:r>
                          </w:p>
                          <w:p w:rsidR="000310E5" w:rsidRDefault="000310E5" w:rsidP="00D0379D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9"/>
                                <w:szCs w:val="19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work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 xml:space="preserve"> for </w:t>
                            </w:r>
                            <w:r w:rsidR="00075DD6"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39.95pt;margin-top:635.1pt;width:91.7pt;height:39.85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:rsidR="00D0379D" w:rsidRDefault="000310E5" w:rsidP="00D0379D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making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 xml:space="preserve"> </w:t>
                      </w:r>
                      <w:r w:rsidR="00D0379D"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technology</w:t>
                      </w:r>
                    </w:p>
                    <w:p w:rsidR="000310E5" w:rsidRDefault="000310E5" w:rsidP="00D0379D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w w:val="90"/>
                          <w:sz w:val="19"/>
                          <w:szCs w:val="19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work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 xml:space="preserve"> for </w:t>
                      </w:r>
                      <w:r w:rsidR="00075DD6"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you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7A39C09C" wp14:editId="149F2A65">
            <wp:simplePos x="0" y="0"/>
            <wp:positionH relativeFrom="margin">
              <wp:posOffset>3514725</wp:posOffset>
            </wp:positionH>
            <wp:positionV relativeFrom="margin">
              <wp:posOffset>6650355</wp:posOffset>
            </wp:positionV>
            <wp:extent cx="802005" cy="607060"/>
            <wp:effectExtent l="19050" t="0" r="17145" b="23114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6070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7760" behindDoc="0" locked="0" layoutInCell="1" allowOverlap="1" wp14:anchorId="392A12A0" wp14:editId="1E1944DE">
                <wp:simplePos x="0" y="0"/>
                <wp:positionH relativeFrom="column">
                  <wp:posOffset>236220</wp:posOffset>
                </wp:positionH>
                <wp:positionV relativeFrom="page">
                  <wp:posOffset>4093210</wp:posOffset>
                </wp:positionV>
                <wp:extent cx="995680" cy="729615"/>
                <wp:effectExtent l="0" t="0" r="0" b="0"/>
                <wp:wrapNone/>
                <wp:docPr id="8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0CEE" w:rsidRPr="00980CEE" w:rsidRDefault="00980CEE" w:rsidP="00D0379D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002060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proofErr w:type="gramStart"/>
                            <w:r w:rsidRPr="00980CEE">
                              <w:rPr>
                                <w:rFonts w:ascii="Arial" w:hAnsi="Arial" w:cs="Arial"/>
                                <w:color w:val="00206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focused</w:t>
                            </w:r>
                            <w:proofErr w:type="gramEnd"/>
                            <w:r w:rsidRPr="00980CEE">
                              <w:rPr>
                                <w:rFonts w:ascii="Arial" w:hAnsi="Arial" w:cs="Arial"/>
                                <w:color w:val="00206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 development</w:t>
                            </w:r>
                          </w:p>
                          <w:p w:rsidR="00980CEE" w:rsidRDefault="00980CEE" w:rsidP="00D0379D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D0379D" w:rsidRDefault="00D0379D" w:rsidP="00D0379D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simplifying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Pr="00980CEE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.6pt;margin-top:322.3pt;width:78.4pt;height:57.45pt;z-index:251637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980CEE" w:rsidRPr="00980CEE" w:rsidRDefault="00980CEE" w:rsidP="00D0379D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002060"/>
                          <w:w w:val="90"/>
                          <w:sz w:val="22"/>
                          <w:szCs w:val="22"/>
                          <w:lang w:val="en"/>
                        </w:rPr>
                      </w:pPr>
                      <w:proofErr w:type="gramStart"/>
                      <w:r w:rsidRPr="00980CEE">
                        <w:rPr>
                          <w:rFonts w:ascii="Arial" w:hAnsi="Arial" w:cs="Arial"/>
                          <w:color w:val="002060"/>
                          <w:w w:val="90"/>
                          <w:sz w:val="22"/>
                          <w:szCs w:val="22"/>
                          <w:lang w:val="en"/>
                        </w:rPr>
                        <w:t>focused</w:t>
                      </w:r>
                      <w:proofErr w:type="gramEnd"/>
                      <w:r w:rsidRPr="00980CEE">
                        <w:rPr>
                          <w:rFonts w:ascii="Arial" w:hAnsi="Arial" w:cs="Arial"/>
                          <w:color w:val="002060"/>
                          <w:w w:val="90"/>
                          <w:sz w:val="22"/>
                          <w:szCs w:val="22"/>
                          <w:lang w:val="en"/>
                        </w:rPr>
                        <w:t xml:space="preserve"> development</w:t>
                      </w:r>
                    </w:p>
                    <w:p w:rsidR="00980CEE" w:rsidRDefault="00980CEE" w:rsidP="00D0379D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</w:pPr>
                    </w:p>
                    <w:p w:rsidR="00D0379D" w:rsidRDefault="00D0379D" w:rsidP="00D0379D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  <w:t>simplifying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Pr="00980CEE">
                        <w:rPr>
                          <w:rFonts w:ascii="Arial" w:hAnsi="Arial" w:cs="Arial"/>
                          <w:b/>
                          <w:bCs/>
                          <w:color w:val="7030A0"/>
                          <w:w w:val="90"/>
                          <w:sz w:val="22"/>
                          <w:szCs w:val="22"/>
                          <w:lang w:val="en"/>
                        </w:rPr>
                        <w:t>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9808" behindDoc="0" locked="0" layoutInCell="1" allowOverlap="1" wp14:anchorId="4A73A9BA" wp14:editId="52431D6F">
                <wp:simplePos x="0" y="0"/>
                <wp:positionH relativeFrom="column">
                  <wp:posOffset>842010</wp:posOffset>
                </wp:positionH>
                <wp:positionV relativeFrom="page">
                  <wp:posOffset>2295525</wp:posOffset>
                </wp:positionV>
                <wp:extent cx="2176780" cy="228600"/>
                <wp:effectExtent l="3810" t="0" r="635" b="0"/>
                <wp:wrapNone/>
                <wp:docPr id="8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379D" w:rsidRDefault="00980CEE" w:rsidP="00D0379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TRASH </w:t>
                            </w:r>
                            <w:r w:rsidR="00D0379D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YOUR COMPUTER PROBLEMS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66.3pt;margin-top:180.75pt;width:171.4pt;height:18pt;z-index:2516398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D0379D" w:rsidRDefault="00980CEE" w:rsidP="00D0379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b/>
                          <w:bCs/>
                          <w:color w:val="676767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TRASH </w:t>
                      </w:r>
                      <w:r w:rsidR="00D0379D"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YOUR COMPUTER PROBLEMS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130DD">
        <w:br w:type="page"/>
      </w:r>
      <w:r w:rsidR="00ED0E5D"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73CD157F" wp14:editId="1DBE91BD">
                <wp:simplePos x="0" y="0"/>
                <wp:positionH relativeFrom="column">
                  <wp:posOffset>2751119</wp:posOffset>
                </wp:positionH>
                <wp:positionV relativeFrom="page">
                  <wp:posOffset>5033310</wp:posOffset>
                </wp:positionV>
                <wp:extent cx="2794635" cy="3545205"/>
                <wp:effectExtent l="0" t="0" r="5715" b="0"/>
                <wp:wrapNone/>
                <wp:docPr id="142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354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0E5D" w:rsidRPr="00D532DF" w:rsidRDefault="00ED0E5D" w:rsidP="00ED0E5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COMPUTER REPAIR</w:t>
                            </w: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ab/>
                            </w: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ab/>
                            </w:r>
                          </w:p>
                          <w:p w:rsidR="00ED0E5D" w:rsidRPr="00D532DF" w:rsidRDefault="00ED0E5D" w:rsidP="00ED0E5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Laptops</w:t>
                            </w: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ab/>
                              <w:t>-        Virus Removal</w:t>
                            </w:r>
                          </w:p>
                          <w:p w:rsidR="00ED0E5D" w:rsidRPr="00D532DF" w:rsidRDefault="00ED0E5D" w:rsidP="00ED0E5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Desktops</w:t>
                            </w: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ab/>
                              <w:t>-        Printer Problems</w:t>
                            </w:r>
                          </w:p>
                          <w:p w:rsidR="00ED0E5D" w:rsidRPr="00D532DF" w:rsidRDefault="00ED0E5D" w:rsidP="00ED0E5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Servers</w:t>
                            </w: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ab/>
                              <w:t>-        Computer Back-ups</w:t>
                            </w:r>
                          </w:p>
                          <w:p w:rsidR="00075DD6" w:rsidRDefault="00075DD6" w:rsidP="00ED0E5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:rsidR="00ED0E5D" w:rsidRPr="00D532DF" w:rsidRDefault="00ED0E5D" w:rsidP="00ED0E5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WEBSITE CREATION &amp;</w:t>
                            </w:r>
                            <w:r w:rsidR="00075DD6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</w:t>
                            </w: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MANAGEMENT</w:t>
                            </w:r>
                          </w:p>
                          <w:p w:rsidR="00ED0E5D" w:rsidRPr="00D532DF" w:rsidRDefault="00ED0E5D" w:rsidP="00ED0E5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Custom Website</w:t>
                            </w:r>
                          </w:p>
                          <w:p w:rsidR="00ED0E5D" w:rsidRPr="00D532DF" w:rsidRDefault="00ED0E5D" w:rsidP="00ED0E5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Customized Template</w:t>
                            </w:r>
                          </w:p>
                          <w:p w:rsidR="00075DD6" w:rsidRDefault="00075DD6" w:rsidP="00ED0E5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:rsidR="00ED0E5D" w:rsidRPr="00D532DF" w:rsidRDefault="00ED0E5D" w:rsidP="00ED0E5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NETWORK ADMINISTRATION</w:t>
                            </w:r>
                          </w:p>
                          <w:p w:rsidR="00ED0E5D" w:rsidRDefault="00ED0E5D" w:rsidP="00ED0E5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Home Office Network Setups</w:t>
                            </w:r>
                          </w:p>
                          <w:p w:rsidR="00075DD6" w:rsidRPr="00075DD6" w:rsidRDefault="00075DD6" w:rsidP="00075DD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Business</w:t>
                            </w:r>
                            <w:r w:rsidRPr="00075DD6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Office Network Setups</w:t>
                            </w:r>
                          </w:p>
                          <w:p w:rsidR="00ED0E5D" w:rsidRPr="00D532DF" w:rsidRDefault="00ED0E5D" w:rsidP="00ED0E5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Router Configuration and Setup</w:t>
                            </w:r>
                          </w:p>
                          <w:p w:rsidR="00ED0E5D" w:rsidRPr="00D532DF" w:rsidRDefault="00ED0E5D" w:rsidP="00ED0E5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:rsidR="00ED0E5D" w:rsidRDefault="00ED0E5D" w:rsidP="00ED0E5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CALL TO FIND OUT MORE OR TO MAKE AN APPOINTMENT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9" type="#_x0000_t202" style="position:absolute;margin-left:216.6pt;margin-top:396.3pt;width:220.05pt;height:279.15pt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ED0E5D" w:rsidRPr="00D532DF" w:rsidRDefault="00ED0E5D" w:rsidP="00ED0E5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COMPUTER REPAIR</w:t>
                      </w: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ab/>
                      </w: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ab/>
                      </w:r>
                    </w:p>
                    <w:p w:rsidR="00ED0E5D" w:rsidRPr="00D532DF" w:rsidRDefault="00ED0E5D" w:rsidP="00ED0E5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Laptops</w:t>
                      </w: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ab/>
                        <w:t>-        Virus Removal</w:t>
                      </w:r>
                    </w:p>
                    <w:p w:rsidR="00ED0E5D" w:rsidRPr="00D532DF" w:rsidRDefault="00ED0E5D" w:rsidP="00ED0E5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Desktops</w:t>
                      </w: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ab/>
                        <w:t>-        Printer Problems</w:t>
                      </w:r>
                    </w:p>
                    <w:p w:rsidR="00ED0E5D" w:rsidRPr="00D532DF" w:rsidRDefault="00ED0E5D" w:rsidP="00ED0E5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Servers</w:t>
                      </w: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ab/>
                        <w:t>-        Computer Back-ups</w:t>
                      </w:r>
                    </w:p>
                    <w:p w:rsidR="00075DD6" w:rsidRDefault="00075DD6" w:rsidP="00ED0E5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  <w:p w:rsidR="00ED0E5D" w:rsidRPr="00D532DF" w:rsidRDefault="00ED0E5D" w:rsidP="00ED0E5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WEBSITE CREATION &amp;</w:t>
                      </w:r>
                      <w:r w:rsidR="00075DD6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 xml:space="preserve"> </w:t>
                      </w: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MANAGEMENT</w:t>
                      </w:r>
                    </w:p>
                    <w:p w:rsidR="00ED0E5D" w:rsidRPr="00D532DF" w:rsidRDefault="00ED0E5D" w:rsidP="00ED0E5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Custom Website</w:t>
                      </w:r>
                    </w:p>
                    <w:p w:rsidR="00ED0E5D" w:rsidRPr="00D532DF" w:rsidRDefault="00ED0E5D" w:rsidP="00ED0E5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Customized Template</w:t>
                      </w:r>
                    </w:p>
                    <w:p w:rsidR="00075DD6" w:rsidRDefault="00075DD6" w:rsidP="00ED0E5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  <w:p w:rsidR="00ED0E5D" w:rsidRPr="00D532DF" w:rsidRDefault="00ED0E5D" w:rsidP="00ED0E5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NETWORK ADMINISTRATION</w:t>
                      </w:r>
                    </w:p>
                    <w:p w:rsidR="00ED0E5D" w:rsidRDefault="00ED0E5D" w:rsidP="00ED0E5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Home Office Network Setups</w:t>
                      </w:r>
                    </w:p>
                    <w:p w:rsidR="00075DD6" w:rsidRPr="00075DD6" w:rsidRDefault="00075DD6" w:rsidP="00075DD6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Business</w:t>
                      </w:r>
                      <w:r w:rsidRPr="00075DD6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 xml:space="preserve"> Office Network Setups</w:t>
                      </w:r>
                    </w:p>
                    <w:p w:rsidR="00ED0E5D" w:rsidRPr="00D532DF" w:rsidRDefault="00ED0E5D" w:rsidP="00ED0E5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Router Configuration and Setup</w:t>
                      </w:r>
                    </w:p>
                    <w:p w:rsidR="00ED0E5D" w:rsidRPr="00D532DF" w:rsidRDefault="00ED0E5D" w:rsidP="00ED0E5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  <w:p w:rsidR="00ED0E5D" w:rsidRDefault="00ED0E5D" w:rsidP="00ED0E5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CALL TO FIND OUT MORE OR TO MAKE AN APPOINTMENT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D0E5D">
        <w:rPr>
          <w:noProof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32E9C904" wp14:editId="4DD1719F">
                <wp:simplePos x="0" y="0"/>
                <wp:positionH relativeFrom="column">
                  <wp:posOffset>2750724</wp:posOffset>
                </wp:positionH>
                <wp:positionV relativeFrom="page">
                  <wp:posOffset>1378908</wp:posOffset>
                </wp:positionV>
                <wp:extent cx="2794635" cy="3545205"/>
                <wp:effectExtent l="0" t="0" r="5715" b="0"/>
                <wp:wrapNone/>
                <wp:docPr id="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354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30DD" w:rsidRPr="00D532DF" w:rsidRDefault="00D24CEF" w:rsidP="000130D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COMPUTER REPAIR</w:t>
                            </w:r>
                            <w:r w:rsidR="00D532DF"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ab/>
                            </w:r>
                            <w:r w:rsidR="00D532DF"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ab/>
                            </w:r>
                          </w:p>
                          <w:p w:rsidR="00D24CEF" w:rsidRPr="00D532DF" w:rsidRDefault="00D24CEF" w:rsidP="00D24C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Laptops</w:t>
                            </w:r>
                            <w:r w:rsidR="00D532DF"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ab/>
                              <w:t>-        Virus Removal</w:t>
                            </w:r>
                          </w:p>
                          <w:p w:rsidR="00D24CEF" w:rsidRPr="00D532DF" w:rsidRDefault="00D24CEF" w:rsidP="00D24C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Desktops</w:t>
                            </w:r>
                            <w:r w:rsidR="00D532DF"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ab/>
                              <w:t>-        Printer Problems</w:t>
                            </w:r>
                          </w:p>
                          <w:p w:rsidR="00D24CEF" w:rsidRPr="00D532DF" w:rsidRDefault="00D24CEF" w:rsidP="00D24C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Servers</w:t>
                            </w:r>
                            <w:r w:rsidR="00D532DF"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ab/>
                              <w:t>-        Computer Back-ups</w:t>
                            </w:r>
                          </w:p>
                          <w:p w:rsidR="00075DD6" w:rsidRDefault="00075DD6" w:rsidP="000130D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:rsidR="00D24CEF" w:rsidRPr="00D532DF" w:rsidRDefault="00D24CEF" w:rsidP="000130D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WEBSITE CREATION &amp;</w:t>
                            </w:r>
                            <w:r w:rsidR="00075DD6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</w:t>
                            </w: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MANAGEMENT</w:t>
                            </w:r>
                          </w:p>
                          <w:p w:rsidR="00D24CEF" w:rsidRPr="00D532DF" w:rsidRDefault="00D24CEF" w:rsidP="00D24C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Custom Website</w:t>
                            </w:r>
                          </w:p>
                          <w:p w:rsidR="00D24CEF" w:rsidRPr="00D532DF" w:rsidRDefault="00D24CEF" w:rsidP="00D24C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Customized Template</w:t>
                            </w:r>
                          </w:p>
                          <w:p w:rsidR="00075DD6" w:rsidRDefault="00075DD6" w:rsidP="000130D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:rsidR="000130DD" w:rsidRPr="00D532DF" w:rsidRDefault="000130DD" w:rsidP="000130D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NETWORK ADMINISTRATION</w:t>
                            </w:r>
                          </w:p>
                          <w:p w:rsidR="00D24CEF" w:rsidRDefault="00D24CEF" w:rsidP="00ED0E5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Home Office</w:t>
                            </w:r>
                            <w:r w:rsidR="00D532DF"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Network Setups</w:t>
                            </w:r>
                          </w:p>
                          <w:p w:rsidR="00075DD6" w:rsidRPr="00075DD6" w:rsidRDefault="00075DD6" w:rsidP="00ED0E5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075DD6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Business Office Network Setups</w:t>
                            </w:r>
                          </w:p>
                          <w:p w:rsidR="00D532DF" w:rsidRPr="00D532DF" w:rsidRDefault="00D532DF" w:rsidP="00D532D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Router Configuration and Setup</w:t>
                            </w:r>
                          </w:p>
                          <w:p w:rsidR="00D532DF" w:rsidRPr="00D532DF" w:rsidRDefault="00D532DF" w:rsidP="000130D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:rsidR="00D24CEF" w:rsidRDefault="00D24CEF" w:rsidP="000130D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 w:rsidRPr="00D532DF">
                              <w:rPr>
                                <w:rFonts w:ascii="Arial" w:hAnsi="Arial" w:cs="Arial"/>
                                <w:b/>
                                <w:color w:val="676767"/>
                                <w:spacing w:val="8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CALL TO FIND OUT MORE OR TO MAKE AN APPOINTMENT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16.6pt;margin-top:108.6pt;width:220.05pt;height:279.15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" filled="f" fillcolor="#fffffe" stroked="f" strokecolor="#212120" insetpen="t">
                <v:textbox inset="2.88pt,2.88pt,2.88pt,2.88pt">
                  <w:txbxContent>
                    <w:p w:rsidR="000130DD" w:rsidRPr="00D532DF" w:rsidRDefault="00D24CEF" w:rsidP="000130D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COMPUTER REPAIR</w:t>
                      </w:r>
                      <w:r w:rsidR="00D532DF"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ab/>
                      </w:r>
                      <w:r w:rsidR="00D532DF"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ab/>
                      </w:r>
                    </w:p>
                    <w:p w:rsidR="00D24CEF" w:rsidRPr="00D532DF" w:rsidRDefault="00D24CEF" w:rsidP="00D24CE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Laptops</w:t>
                      </w:r>
                      <w:r w:rsidR="00D532DF"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ab/>
                        <w:t>-        Virus Removal</w:t>
                      </w:r>
                    </w:p>
                    <w:p w:rsidR="00D24CEF" w:rsidRPr="00D532DF" w:rsidRDefault="00D24CEF" w:rsidP="00D24CE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Desktops</w:t>
                      </w:r>
                      <w:r w:rsidR="00D532DF"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ab/>
                        <w:t>-        Printer Problems</w:t>
                      </w:r>
                    </w:p>
                    <w:p w:rsidR="00D24CEF" w:rsidRPr="00D532DF" w:rsidRDefault="00D24CEF" w:rsidP="00D24CE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Servers</w:t>
                      </w:r>
                      <w:r w:rsidR="00D532DF"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ab/>
                        <w:t>-        Computer Back-ups</w:t>
                      </w:r>
                    </w:p>
                    <w:p w:rsidR="00075DD6" w:rsidRDefault="00075DD6" w:rsidP="000130D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  <w:p w:rsidR="00D24CEF" w:rsidRPr="00D532DF" w:rsidRDefault="00D24CEF" w:rsidP="000130D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WEBSITE CREATION &amp;</w:t>
                      </w:r>
                      <w:r w:rsidR="00075DD6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 xml:space="preserve"> </w:t>
                      </w: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MANAGEMENT</w:t>
                      </w:r>
                    </w:p>
                    <w:p w:rsidR="00D24CEF" w:rsidRPr="00D532DF" w:rsidRDefault="00D24CEF" w:rsidP="00D24CE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Custom Website</w:t>
                      </w:r>
                    </w:p>
                    <w:p w:rsidR="00D24CEF" w:rsidRPr="00D532DF" w:rsidRDefault="00D24CEF" w:rsidP="00D24CE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Customized Template</w:t>
                      </w:r>
                    </w:p>
                    <w:p w:rsidR="00075DD6" w:rsidRDefault="00075DD6" w:rsidP="000130D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  <w:p w:rsidR="000130DD" w:rsidRPr="00D532DF" w:rsidRDefault="000130DD" w:rsidP="000130D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NETWORK ADMINISTRATION</w:t>
                      </w:r>
                    </w:p>
                    <w:p w:rsidR="00D24CEF" w:rsidRDefault="00D24CEF" w:rsidP="00ED0E5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Home Office</w:t>
                      </w:r>
                      <w:r w:rsidR="00D532DF"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 xml:space="preserve"> Network Setups</w:t>
                      </w:r>
                    </w:p>
                    <w:p w:rsidR="00075DD6" w:rsidRPr="00075DD6" w:rsidRDefault="00075DD6" w:rsidP="00ED0E5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075DD6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Business Office Network Setups</w:t>
                      </w:r>
                    </w:p>
                    <w:p w:rsidR="00D532DF" w:rsidRPr="00D532DF" w:rsidRDefault="00D532DF" w:rsidP="00D532D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Router Configuration and Setup</w:t>
                      </w:r>
                    </w:p>
                    <w:p w:rsidR="00D532DF" w:rsidRPr="00D532DF" w:rsidRDefault="00D532DF" w:rsidP="000130D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  <w:p w:rsidR="00D24CEF" w:rsidRDefault="00D24CEF" w:rsidP="000130D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</w:pPr>
                      <w:r w:rsidRPr="00D532DF">
                        <w:rPr>
                          <w:rFonts w:ascii="Arial" w:hAnsi="Arial" w:cs="Arial"/>
                          <w:b/>
                          <w:color w:val="676767"/>
                          <w:spacing w:val="8"/>
                          <w:w w:val="90"/>
                          <w:sz w:val="16"/>
                          <w:szCs w:val="16"/>
                          <w:lang w:val="en"/>
                        </w:rPr>
                        <w:t>CALL TO FIND OUT MORE OR TO MAKE AN APPOINTMENT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D0E5D">
        <w:rPr>
          <w:noProof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7700D26D" wp14:editId="75958E7D">
                <wp:simplePos x="0" y="0"/>
                <wp:positionH relativeFrom="column">
                  <wp:posOffset>254000</wp:posOffset>
                </wp:positionH>
                <wp:positionV relativeFrom="page">
                  <wp:posOffset>5249101</wp:posOffset>
                </wp:positionV>
                <wp:extent cx="1000125" cy="535305"/>
                <wp:effectExtent l="0" t="0" r="9525" b="0"/>
                <wp:wrapNone/>
                <wp:docPr id="14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0E5D" w:rsidRPr="00D532DF" w:rsidRDefault="00ED0E5D" w:rsidP="00ED0E5D">
                            <w:pPr>
                              <w:widowControl w:val="0"/>
                              <w:spacing w:line="240" w:lineRule="exact"/>
                              <w:rPr>
                                <w:rFonts w:ascii="Segoe Print" w:hAnsi="Segoe Print" w:cs="CordiaUPC"/>
                                <w:b/>
                                <w:bCs/>
                                <w:color w:val="676767"/>
                                <w:spacing w:val="27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Segoe Print" w:hAnsi="Segoe Print" w:cs="CordiaUPC"/>
                                <w:b/>
                                <w:bCs/>
                                <w:color w:val="676767"/>
                                <w:spacing w:val="27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Focused Development, LLC</w:t>
                            </w:r>
                          </w:p>
                          <w:p w:rsidR="00ED0E5D" w:rsidRDefault="00ED0E5D" w:rsidP="00ED0E5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27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27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TECHNOLOGY</w:t>
                            </w:r>
                          </w:p>
                          <w:p w:rsidR="00ED0E5D" w:rsidRDefault="00ED0E5D" w:rsidP="00ED0E5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spacing w:val="27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41" type="#_x0000_t202" style="position:absolute;margin-left:20pt;margin-top:413.3pt;width:78.75pt;height:42.15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D0E5D" w:rsidRPr="00D532DF" w:rsidRDefault="00ED0E5D" w:rsidP="00ED0E5D">
                      <w:pPr>
                        <w:widowControl w:val="0"/>
                        <w:spacing w:line="240" w:lineRule="exact"/>
                        <w:rPr>
                          <w:rFonts w:ascii="Segoe Print" w:hAnsi="Segoe Print" w:cs="CordiaUPC"/>
                          <w:b/>
                          <w:bCs/>
                          <w:color w:val="676767"/>
                          <w:spacing w:val="27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Segoe Print" w:hAnsi="Segoe Print" w:cs="CordiaUPC"/>
                          <w:b/>
                          <w:bCs/>
                          <w:color w:val="676767"/>
                          <w:spacing w:val="27"/>
                          <w:w w:val="90"/>
                          <w:sz w:val="16"/>
                          <w:szCs w:val="16"/>
                          <w:lang w:val="en"/>
                        </w:rPr>
                        <w:t>Focused Development, LLC</w:t>
                      </w:r>
                    </w:p>
                    <w:p w:rsidR="00ED0E5D" w:rsidRDefault="00ED0E5D" w:rsidP="00ED0E5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27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27"/>
                          <w:w w:val="90"/>
                          <w:sz w:val="16"/>
                          <w:szCs w:val="16"/>
                          <w:lang w:val="en"/>
                        </w:rPr>
                        <w:t>TECHNOLOGY</w:t>
                      </w:r>
                    </w:p>
                    <w:p w:rsidR="00ED0E5D" w:rsidRDefault="00ED0E5D" w:rsidP="00ED0E5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spacing w:val="27"/>
                          <w:w w:val="90"/>
                          <w:sz w:val="16"/>
                          <w:szCs w:val="16"/>
                          <w:lang w:val="en"/>
                        </w:rPr>
                        <w:t>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D0E5D">
        <w:rPr>
          <w:noProof/>
        </w:rPr>
        <mc:AlternateContent>
          <mc:Choice Requires="wps">
            <w:drawing>
              <wp:anchor distT="36576" distB="36576" distL="36576" distR="36576" simplePos="0" relativeHeight="251698176" behindDoc="0" locked="0" layoutInCell="1" allowOverlap="1" wp14:anchorId="05884B06" wp14:editId="58B2D129">
                <wp:simplePos x="0" y="0"/>
                <wp:positionH relativeFrom="column">
                  <wp:posOffset>188595</wp:posOffset>
                </wp:positionH>
                <wp:positionV relativeFrom="page">
                  <wp:posOffset>7733749</wp:posOffset>
                </wp:positionV>
                <wp:extent cx="828675" cy="542925"/>
                <wp:effectExtent l="0" t="0" r="9525" b="9525"/>
                <wp:wrapNone/>
                <wp:docPr id="13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0E5D" w:rsidRDefault="00ED0E5D" w:rsidP="00ED0E5D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Concord, NC 28027</w:t>
                            </w:r>
                          </w:p>
                          <w:p w:rsidR="00ED0E5D" w:rsidRDefault="00ED0E5D" w:rsidP="00ED0E5D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 xml:space="preserve">704.763.7990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 xml:space="preserve">  </w:t>
                            </w:r>
                          </w:p>
                          <w:p w:rsidR="00ED0E5D" w:rsidRDefault="00ED0E5D" w:rsidP="00ED0E5D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480.393.5582 fax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2" type="#_x0000_t202" style="position:absolute;margin-left:14.85pt;margin-top:608.95pt;width:65.25pt;height:42.75pt;z-index:2516981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ED0E5D" w:rsidRDefault="00ED0E5D" w:rsidP="00ED0E5D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Concord, NC 28027</w:t>
                      </w:r>
                    </w:p>
                    <w:p w:rsidR="00ED0E5D" w:rsidRDefault="00ED0E5D" w:rsidP="00ED0E5D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 xml:space="preserve">704.763.7990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ph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 xml:space="preserve">  </w:t>
                      </w:r>
                    </w:p>
                    <w:p w:rsidR="00ED0E5D" w:rsidRDefault="00ED0E5D" w:rsidP="00ED0E5D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480.393.5582 fax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D0E5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F03A2" wp14:editId="5E0B53B6">
                <wp:simplePos x="0" y="0"/>
                <wp:positionH relativeFrom="column">
                  <wp:posOffset>259260</wp:posOffset>
                </wp:positionH>
                <wp:positionV relativeFrom="paragraph">
                  <wp:posOffset>5611807</wp:posOffset>
                </wp:positionV>
                <wp:extent cx="1017905" cy="542925"/>
                <wp:effectExtent l="0" t="0" r="0" b="9525"/>
                <wp:wrapNone/>
                <wp:docPr id="138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0E5D" w:rsidRDefault="00ED0E5D" w:rsidP="00ED0E5D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making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 xml:space="preserve"> technology</w:t>
                            </w:r>
                          </w:p>
                          <w:p w:rsidR="00ED0E5D" w:rsidRDefault="00ED0E5D" w:rsidP="00ED0E5D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9"/>
                                <w:szCs w:val="19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work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 xml:space="preserve"> for </w:t>
                            </w:r>
                            <w:r w:rsidR="00075DD6"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43" type="#_x0000_t202" style="position:absolute;margin-left:20.4pt;margin-top:441.85pt;width:80.1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ED0E5D" w:rsidRDefault="00ED0E5D" w:rsidP="00ED0E5D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making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 xml:space="preserve"> technology</w:t>
                      </w:r>
                    </w:p>
                    <w:p w:rsidR="00ED0E5D" w:rsidRDefault="00ED0E5D" w:rsidP="00ED0E5D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w w:val="90"/>
                          <w:sz w:val="19"/>
                          <w:szCs w:val="19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work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 xml:space="preserve"> for </w:t>
                      </w:r>
                      <w:r w:rsidR="00075DD6"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  <w:r w:rsidR="00ED0E5D">
        <w:rPr>
          <w:noProof/>
        </w:rPr>
        <w:drawing>
          <wp:anchor distT="36576" distB="36576" distL="36576" distR="36576" simplePos="0" relativeHeight="251676672" behindDoc="0" locked="0" layoutInCell="1" allowOverlap="1" wp14:anchorId="7397629A" wp14:editId="11AEA6F5">
            <wp:simplePos x="0" y="0"/>
            <wp:positionH relativeFrom="column">
              <wp:posOffset>1280795</wp:posOffset>
            </wp:positionH>
            <wp:positionV relativeFrom="page">
              <wp:posOffset>7042150</wp:posOffset>
            </wp:positionV>
            <wp:extent cx="1384300" cy="1028700"/>
            <wp:effectExtent l="0" t="0" r="635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Documents and Settings\tamic\Desktop\TC999D\TC9990201D-WD\TC9990201-IMG06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CEF">
        <w:rPr>
          <w:noProof/>
        </w:rPr>
        <w:drawing>
          <wp:anchor distT="36576" distB="36576" distL="36576" distR="36576" simplePos="0" relativeHeight="251665408" behindDoc="0" locked="0" layoutInCell="1" allowOverlap="1" wp14:anchorId="7447C5F7" wp14:editId="00828115">
            <wp:simplePos x="0" y="0"/>
            <wp:positionH relativeFrom="column">
              <wp:posOffset>1280795</wp:posOffset>
            </wp:positionH>
            <wp:positionV relativeFrom="page">
              <wp:posOffset>3384550</wp:posOffset>
            </wp:positionV>
            <wp:extent cx="1384300" cy="1028700"/>
            <wp:effectExtent l="0" t="0" r="635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Documents and Settings\tamic\Desktop\TC999D\TC9990201D-WD\TC9990201-IMG06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C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EA8C5" wp14:editId="46BD5280">
                <wp:simplePos x="0" y="0"/>
                <wp:positionH relativeFrom="column">
                  <wp:posOffset>263106</wp:posOffset>
                </wp:positionH>
                <wp:positionV relativeFrom="paragraph">
                  <wp:posOffset>1958196</wp:posOffset>
                </wp:positionV>
                <wp:extent cx="1017917" cy="543464"/>
                <wp:effectExtent l="0" t="0" r="0" b="9525"/>
                <wp:wrapNone/>
                <wp:docPr id="14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17" cy="54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CEF" w:rsidRDefault="00D24CEF" w:rsidP="000130DD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making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 xml:space="preserve"> </w:t>
                            </w:r>
                            <w:r w:rsidR="000130DD"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technology</w:t>
                            </w:r>
                          </w:p>
                          <w:p w:rsidR="00D24CEF" w:rsidRDefault="00D24CEF" w:rsidP="000130DD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9"/>
                                <w:szCs w:val="19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work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 xml:space="preserve"> for </w:t>
                            </w:r>
                            <w:r w:rsidR="00075DD6"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9"/>
                                <w:szCs w:val="19"/>
                                <w:lang w:val="en"/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.7pt;margin-top:154.2pt;width:80.15pt;height:4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:rsidR="00D24CEF" w:rsidRDefault="00D24CEF" w:rsidP="000130DD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making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 xml:space="preserve"> </w:t>
                      </w:r>
                      <w:r w:rsidR="000130DD"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technology</w:t>
                      </w:r>
                    </w:p>
                    <w:p w:rsidR="00D24CEF" w:rsidRDefault="00D24CEF" w:rsidP="000130DD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w w:val="90"/>
                          <w:sz w:val="19"/>
                          <w:szCs w:val="19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work</w:t>
                      </w:r>
                      <w:proofErr w:type="gram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 xml:space="preserve"> for </w:t>
                      </w:r>
                      <w:r w:rsidR="00075DD6"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9"/>
                          <w:szCs w:val="19"/>
                          <w:lang w:val="en"/>
                        </w:rP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812E209" wp14:editId="37765A39">
                <wp:simplePos x="0" y="0"/>
                <wp:positionH relativeFrom="column">
                  <wp:posOffset>0</wp:posOffset>
                </wp:positionH>
                <wp:positionV relativeFrom="paragraph">
                  <wp:posOffset>5025390</wp:posOffset>
                </wp:positionV>
                <wp:extent cx="2743200" cy="424180"/>
                <wp:effectExtent l="9525" t="5715" r="9525" b="8255"/>
                <wp:wrapNone/>
                <wp:docPr id="8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424180"/>
                          <a:chOff x="1800" y="10074"/>
                          <a:chExt cx="4320" cy="668"/>
                        </a:xfrm>
                      </wpg:grpSpPr>
                      <wps:wsp>
                        <wps:cNvPr id="81" name="Freeform 124"/>
                        <wps:cNvSpPr>
                          <a:spLocks/>
                        </wps:cNvSpPr>
                        <wps:spPr bwMode="auto">
                          <a:xfrm>
                            <a:off x="1800" y="10410"/>
                            <a:ext cx="4320" cy="332"/>
                          </a:xfrm>
                          <a:custGeom>
                            <a:avLst/>
                            <a:gdLst>
                              <a:gd name="T0" fmla="*/ 864 w 864"/>
                              <a:gd name="T1" fmla="*/ 0 h 66"/>
                              <a:gd name="T2" fmla="*/ 0 w 864"/>
                              <a:gd name="T3" fmla="*/ 66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" h="66">
                                <a:moveTo>
                                  <a:pt x="864" y="0"/>
                                </a:moveTo>
                                <a:cubicBezTo>
                                  <a:pt x="528" y="7"/>
                                  <a:pt x="233" y="35"/>
                                  <a:pt x="0" y="66"/>
                                </a:cubicBezTo>
                              </a:path>
                            </a:pathLst>
                          </a:custGeom>
                          <a:noFill/>
                          <a:ln w="6381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25"/>
                        <wps:cNvSpPr>
                          <a:spLocks/>
                        </wps:cNvSpPr>
                        <wps:spPr bwMode="auto">
                          <a:xfrm>
                            <a:off x="1800" y="10074"/>
                            <a:ext cx="4320" cy="236"/>
                          </a:xfrm>
                          <a:custGeom>
                            <a:avLst/>
                            <a:gdLst>
                              <a:gd name="T0" fmla="*/ 864 w 864"/>
                              <a:gd name="T1" fmla="*/ 1 h 47"/>
                              <a:gd name="T2" fmla="*/ 0 w 864"/>
                              <a:gd name="T3" fmla="*/ 47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" h="47">
                                <a:moveTo>
                                  <a:pt x="864" y="1"/>
                                </a:moveTo>
                                <a:cubicBezTo>
                                  <a:pt x="524" y="0"/>
                                  <a:pt x="228" y="21"/>
                                  <a:pt x="0" y="47"/>
                                </a:cubicBezTo>
                              </a:path>
                            </a:pathLst>
                          </a:custGeom>
                          <a:noFill/>
                          <a:ln w="6381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26"/>
                        <wps:cNvSpPr>
                          <a:spLocks/>
                        </wps:cNvSpPr>
                        <wps:spPr bwMode="auto">
                          <a:xfrm>
                            <a:off x="1800" y="10154"/>
                            <a:ext cx="4320" cy="276"/>
                          </a:xfrm>
                          <a:custGeom>
                            <a:avLst/>
                            <a:gdLst>
                              <a:gd name="T0" fmla="*/ 864 w 864"/>
                              <a:gd name="T1" fmla="*/ 0 h 55"/>
                              <a:gd name="T2" fmla="*/ 0 w 864"/>
                              <a:gd name="T3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" h="55">
                                <a:moveTo>
                                  <a:pt x="864" y="0"/>
                                </a:moveTo>
                                <a:cubicBezTo>
                                  <a:pt x="524" y="3"/>
                                  <a:pt x="228" y="27"/>
                                  <a:pt x="0" y="55"/>
                                </a:cubicBezTo>
                              </a:path>
                            </a:pathLst>
                          </a:custGeom>
                          <a:noFill/>
                          <a:ln w="6381">
                            <a:solidFill>
                              <a:srgbClr val="6767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27"/>
                        <wps:cNvSpPr>
                          <a:spLocks/>
                        </wps:cNvSpPr>
                        <wps:spPr bwMode="auto">
                          <a:xfrm>
                            <a:off x="1800" y="10285"/>
                            <a:ext cx="4320" cy="301"/>
                          </a:xfrm>
                          <a:custGeom>
                            <a:avLst/>
                            <a:gdLst>
                              <a:gd name="T0" fmla="*/ 864 w 864"/>
                              <a:gd name="T1" fmla="*/ 0 h 60"/>
                              <a:gd name="T2" fmla="*/ 0 w 864"/>
                              <a:gd name="T3" fmla="*/ 6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" h="60">
                                <a:moveTo>
                                  <a:pt x="864" y="0"/>
                                </a:moveTo>
                                <a:cubicBezTo>
                                  <a:pt x="522" y="5"/>
                                  <a:pt x="226" y="31"/>
                                  <a:pt x="0" y="60"/>
                                </a:cubicBezTo>
                              </a:path>
                            </a:pathLst>
                          </a:custGeom>
                          <a:noFill/>
                          <a:ln w="6381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28"/>
                        <wps:cNvSpPr>
                          <a:spLocks/>
                        </wps:cNvSpPr>
                        <wps:spPr bwMode="auto">
                          <a:xfrm>
                            <a:off x="1800" y="10335"/>
                            <a:ext cx="4320" cy="276"/>
                          </a:xfrm>
                          <a:custGeom>
                            <a:avLst/>
                            <a:gdLst>
                              <a:gd name="T0" fmla="*/ 864 w 864"/>
                              <a:gd name="T1" fmla="*/ 0 h 55"/>
                              <a:gd name="T2" fmla="*/ 0 w 864"/>
                              <a:gd name="T3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" h="55">
                                <a:moveTo>
                                  <a:pt x="864" y="0"/>
                                </a:moveTo>
                                <a:cubicBezTo>
                                  <a:pt x="524" y="3"/>
                                  <a:pt x="229" y="28"/>
                                  <a:pt x="0" y="55"/>
                                </a:cubicBezTo>
                              </a:path>
                            </a:pathLst>
                          </a:custGeom>
                          <a:noFill/>
                          <a:ln w="6381">
                            <a:solidFill>
                              <a:srgbClr val="6767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26" style="position:absolute;margin-left:0;margin-top:395.7pt;width:3in;height:33.4pt;z-index:251684864" coordorigin="1800,10074" coordsize="4320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">
                <v:shape id="Freeform 124" o:spid="_x0000_s1027" style="position:absolute;left:1800;top:10410;width:4320;height:332;visibility:visible;mso-wrap-style:square;v-text-anchor:top" coordsize="86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2jsMYA&#10;AADbAAAADwAAAGRycy9kb3ducmV2LnhtbESPQWvCQBSE7wX/w/KEXopuUsVKdJVS0AoeRCvx+si+&#10;ZkOzb0N2a2J/fVco9DjMzDfMct3bWlyp9ZVjBek4AUFcOF1xqeD8sRnNQfiArLF2TApu5GG9Gjws&#10;MdOu4yNdT6EUEcI+QwUmhCaT0heGLPqxa4ij9+laiyHKtpS6xS7CbS2fk2QmLVYcFww29Gao+Dp9&#10;WwVPh837xOT5dNddtlv5U+3TfPqi1OOwf12ACNSH//Bfe6cVzFO4f4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2jsMYAAADbAAAADwAAAAAAAAAAAAAAAACYAgAAZHJz&#10;L2Rvd25yZXYueG1sUEsFBgAAAAAEAAQA9QAAAIsDAAAAAA==&#10;" path="m864,c528,7,233,35,,66e" filled="f" fillcolor="#fffffe" strokecolor="#fffffe" strokeweight=".17725mm">
                  <v:stroke joinstyle="miter"/>
                  <v:shadow color="#8c8682"/>
                  <v:path arrowok="t" o:connecttype="custom" o:connectlocs="4320,0;0,332" o:connectangles="0,0"/>
                </v:shape>
                <v:shape id="Freeform 125" o:spid="_x0000_s1028" style="position:absolute;left:1800;top:10074;width:4320;height:236;visibility:visible;mso-wrap-style:square;v-text-anchor:top" coordsize="864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tPWcQA&#10;AADbAAAADwAAAGRycy9kb3ducmV2LnhtbESPQWvCQBSE74X+h+UJ3upGKUVSV1GhEHKyVhBvj+xr&#10;djX7NmS3Seyv7xYKPQ4z8w2z2oyuET11wXpWMJ9lIIgrry3XCk4fb09LECEia2w8k4I7BdisHx9W&#10;mGs/8Dv1x1iLBOGQowITY5tLGSpDDsPMt8TJ+/Sdw5hkV0vd4ZDgrpGLLHuRDi2nBYMt7Q1Vt+OX&#10;U2D35vydjf7Z2oOr7PVSHnZFqdR0Mm5fQUQa43/4r11oBcsF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7T1nEAAAA2wAAAA8AAAAAAAAAAAAAAAAAmAIAAGRycy9k&#10;b3ducmV2LnhtbFBLBQYAAAAABAAEAPUAAACJAwAAAAA=&#10;" path="m864,1c524,,228,21,,47e" filled="f" fillcolor="#fffffe" strokecolor="#fffffe" strokeweight=".17725mm">
                  <v:stroke joinstyle="miter"/>
                  <v:shadow color="#8c8682"/>
                  <v:path arrowok="t" o:connecttype="custom" o:connectlocs="4320,5;0,236" o:connectangles="0,0"/>
                </v:shape>
                <v:shape id="Freeform 126" o:spid="_x0000_s1029" style="position:absolute;left:1800;top:10154;width:4320;height:276;visibility:visible;mso-wrap-style:square;v-text-anchor:top" coordsize="864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yO9MMA&#10;AADbAAAADwAAAGRycy9kb3ducmV2LnhtbESPQWvCQBSE7wX/w/KE3upGC22IrqIBaUtPieL5kX1m&#10;o9m3IbtN0n/fLRR6HGbmG2azm2wrBup941jBcpGAIK6cbrhWcD4dn1IQPiBrbB2Tgm/ysNvOHjaY&#10;aTdyQUMZahEh7DNUYELoMil9ZciiX7iOOHpX11sMUfa11D2OEW5buUqSF2mx4bhgsKPcUHUvv6yC&#10;/Fa86UN1/rjkq9Hjqz4s3adR6nE+7dcgAk3hP/zXftcK0mf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yO9MMAAADbAAAADwAAAAAAAAAAAAAAAACYAgAAZHJzL2Rv&#10;d25yZXYueG1sUEsFBgAAAAAEAAQA9QAAAIgDAAAAAA==&#10;" path="m864,c524,3,228,27,,55e" filled="f" fillcolor="#fffffe" strokecolor="#676767" strokeweight=".17725mm">
                  <v:stroke joinstyle="miter"/>
                  <v:shadow color="#8c8682"/>
                  <v:path arrowok="t" o:connecttype="custom" o:connectlocs="4320,0;0,276" o:connectangles="0,0"/>
                </v:shape>
                <v:shape id="Freeform 127" o:spid="_x0000_s1030" style="position:absolute;left:1800;top:10285;width:4320;height:301;visibility:visible;mso-wrap-style:square;v-text-anchor:top" coordsize="864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IHTcYA&#10;AADbAAAADwAAAGRycy9kb3ducmV2LnhtbESPQWvCQBSE74L/YXmFXqRuIm2J0VVEKgQpFK0Uj4/s&#10;MwnNvo27q6b/3i0Uehxm5htmvuxNK67kfGNZQTpOQBCXVjdcKTh8bp4yED4ga2wtk4If8rBcDAdz&#10;zLW98Y6u+1CJCGGfo4I6hC6X0pc1GfRj2xFH72SdwRClq6R2eItw08pJkrxKgw3HhRo7WtdUfu8v&#10;RsGkeKvO05dR+pV+tIfte3Z0u6ZQ6vGhX81ABOrDf/ivXWgF2TP8fok/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IHTcYAAADbAAAADwAAAAAAAAAAAAAAAACYAgAAZHJz&#10;L2Rvd25yZXYueG1sUEsFBgAAAAAEAAQA9QAAAIsDAAAAAA==&#10;" path="m864,c522,5,226,31,,60e" filled="f" fillcolor="#fffffe" strokecolor="#fffffe" strokeweight=".17725mm">
                  <v:stroke joinstyle="miter"/>
                  <v:shadow color="#8c8682"/>
                  <v:path arrowok="t" o:connecttype="custom" o:connectlocs="4320,0;0,301" o:connectangles="0,0"/>
                </v:shape>
                <v:shape id="Freeform 128" o:spid="_x0000_s1031" style="position:absolute;left:1800;top:10335;width:4320;height:276;visibility:visible;mso-wrap-style:square;v-text-anchor:top" coordsize="864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mzG8MA&#10;AADbAAAADwAAAGRycy9kb3ducmV2LnhtbESPQWvCQBSE7wX/w/KE3upGoW2IrqIBaUtPieL5kX1m&#10;o9m3IbtN0n/fLRR6HGbmG2azm2wrBup941jBcpGAIK6cbrhWcD4dn1IQPiBrbB2Tgm/ysNvOHjaY&#10;aTdyQUMZahEh7DNUYELoMil9ZciiX7iOOHpX11sMUfa11D2OEW5buUqSF2mx4bhgsKPcUHUvv6yC&#10;/Fa86UN1/rjkq9Hjqz4s3adR6nE+7dcgAk3hP/zXftcK0mf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mzG8MAAADbAAAADwAAAAAAAAAAAAAAAACYAgAAZHJzL2Rv&#10;d25yZXYueG1sUEsFBgAAAAAEAAQA9QAAAIgDAAAAAA==&#10;" path="m864,c524,3,229,28,,55e" filled="f" fillcolor="#fffffe" strokecolor="#676767" strokeweight=".17725mm">
                  <v:stroke joinstyle="miter"/>
                  <v:shadow color="#8c8682"/>
                  <v:path arrowok="t" o:connecttype="custom" o:connectlocs="4320,0;0,276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2700636" wp14:editId="2EAB26BA">
                <wp:simplePos x="0" y="0"/>
                <wp:positionH relativeFrom="column">
                  <wp:posOffset>0</wp:posOffset>
                </wp:positionH>
                <wp:positionV relativeFrom="paragraph">
                  <wp:posOffset>1367790</wp:posOffset>
                </wp:positionV>
                <wp:extent cx="2743200" cy="424180"/>
                <wp:effectExtent l="9525" t="5715" r="9525" b="8255"/>
                <wp:wrapNone/>
                <wp:docPr id="73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424180"/>
                          <a:chOff x="1800" y="4314"/>
                          <a:chExt cx="4320" cy="668"/>
                        </a:xfrm>
                      </wpg:grpSpPr>
                      <wps:wsp>
                        <wps:cNvPr id="74" name="Freeform 98"/>
                        <wps:cNvSpPr>
                          <a:spLocks/>
                        </wps:cNvSpPr>
                        <wps:spPr bwMode="auto">
                          <a:xfrm>
                            <a:off x="1800" y="4650"/>
                            <a:ext cx="4320" cy="332"/>
                          </a:xfrm>
                          <a:custGeom>
                            <a:avLst/>
                            <a:gdLst>
                              <a:gd name="T0" fmla="*/ 864 w 864"/>
                              <a:gd name="T1" fmla="*/ 0 h 66"/>
                              <a:gd name="T2" fmla="*/ 0 w 864"/>
                              <a:gd name="T3" fmla="*/ 66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" h="66">
                                <a:moveTo>
                                  <a:pt x="864" y="0"/>
                                </a:moveTo>
                                <a:cubicBezTo>
                                  <a:pt x="528" y="7"/>
                                  <a:pt x="233" y="35"/>
                                  <a:pt x="0" y="66"/>
                                </a:cubicBezTo>
                              </a:path>
                            </a:pathLst>
                          </a:custGeom>
                          <a:noFill/>
                          <a:ln w="6381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99"/>
                        <wps:cNvSpPr>
                          <a:spLocks/>
                        </wps:cNvSpPr>
                        <wps:spPr bwMode="auto">
                          <a:xfrm>
                            <a:off x="1800" y="4314"/>
                            <a:ext cx="4320" cy="236"/>
                          </a:xfrm>
                          <a:custGeom>
                            <a:avLst/>
                            <a:gdLst>
                              <a:gd name="T0" fmla="*/ 864 w 864"/>
                              <a:gd name="T1" fmla="*/ 1 h 47"/>
                              <a:gd name="T2" fmla="*/ 0 w 864"/>
                              <a:gd name="T3" fmla="*/ 47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" h="47">
                                <a:moveTo>
                                  <a:pt x="864" y="1"/>
                                </a:moveTo>
                                <a:cubicBezTo>
                                  <a:pt x="524" y="0"/>
                                  <a:pt x="228" y="21"/>
                                  <a:pt x="0" y="47"/>
                                </a:cubicBezTo>
                              </a:path>
                            </a:pathLst>
                          </a:custGeom>
                          <a:noFill/>
                          <a:ln w="6381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00"/>
                        <wps:cNvSpPr>
                          <a:spLocks/>
                        </wps:cNvSpPr>
                        <wps:spPr bwMode="auto">
                          <a:xfrm>
                            <a:off x="1800" y="4394"/>
                            <a:ext cx="4320" cy="276"/>
                          </a:xfrm>
                          <a:custGeom>
                            <a:avLst/>
                            <a:gdLst>
                              <a:gd name="T0" fmla="*/ 864 w 864"/>
                              <a:gd name="T1" fmla="*/ 0 h 55"/>
                              <a:gd name="T2" fmla="*/ 0 w 864"/>
                              <a:gd name="T3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" h="55">
                                <a:moveTo>
                                  <a:pt x="864" y="0"/>
                                </a:moveTo>
                                <a:cubicBezTo>
                                  <a:pt x="524" y="3"/>
                                  <a:pt x="228" y="27"/>
                                  <a:pt x="0" y="55"/>
                                </a:cubicBezTo>
                              </a:path>
                            </a:pathLst>
                          </a:custGeom>
                          <a:noFill/>
                          <a:ln w="6381">
                            <a:solidFill>
                              <a:srgbClr val="6767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01"/>
                        <wps:cNvSpPr>
                          <a:spLocks/>
                        </wps:cNvSpPr>
                        <wps:spPr bwMode="auto">
                          <a:xfrm>
                            <a:off x="1800" y="4525"/>
                            <a:ext cx="4320" cy="301"/>
                          </a:xfrm>
                          <a:custGeom>
                            <a:avLst/>
                            <a:gdLst>
                              <a:gd name="T0" fmla="*/ 864 w 864"/>
                              <a:gd name="T1" fmla="*/ 0 h 60"/>
                              <a:gd name="T2" fmla="*/ 0 w 864"/>
                              <a:gd name="T3" fmla="*/ 6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" h="60">
                                <a:moveTo>
                                  <a:pt x="864" y="0"/>
                                </a:moveTo>
                                <a:cubicBezTo>
                                  <a:pt x="522" y="5"/>
                                  <a:pt x="226" y="31"/>
                                  <a:pt x="0" y="60"/>
                                </a:cubicBezTo>
                              </a:path>
                            </a:pathLst>
                          </a:custGeom>
                          <a:noFill/>
                          <a:ln w="6381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02"/>
                        <wps:cNvSpPr>
                          <a:spLocks/>
                        </wps:cNvSpPr>
                        <wps:spPr bwMode="auto">
                          <a:xfrm>
                            <a:off x="1800" y="4575"/>
                            <a:ext cx="4320" cy="276"/>
                          </a:xfrm>
                          <a:custGeom>
                            <a:avLst/>
                            <a:gdLst>
                              <a:gd name="T0" fmla="*/ 864 w 864"/>
                              <a:gd name="T1" fmla="*/ 0 h 55"/>
                              <a:gd name="T2" fmla="*/ 0 w 864"/>
                              <a:gd name="T3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4" h="55">
                                <a:moveTo>
                                  <a:pt x="864" y="0"/>
                                </a:moveTo>
                                <a:cubicBezTo>
                                  <a:pt x="524" y="3"/>
                                  <a:pt x="229" y="28"/>
                                  <a:pt x="0" y="55"/>
                                </a:cubicBezTo>
                              </a:path>
                            </a:pathLst>
                          </a:custGeom>
                          <a:noFill/>
                          <a:ln w="6381">
                            <a:solidFill>
                              <a:srgbClr val="676767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" o:spid="_x0000_s1026" style="position:absolute;margin-left:0;margin-top:107.7pt;width:3in;height:33.4pt;z-index:251673600" coordorigin="1800,4314" coordsize="4320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">
                <v:shape id="Freeform 98" o:spid="_x0000_s1027" style="position:absolute;left:1800;top:4650;width:4320;height:332;visibility:visible;mso-wrap-style:square;v-text-anchor:top" coordsize="86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9wD8YA&#10;AADbAAAADwAAAGRycy9kb3ducmV2LnhtbESPQWvCQBSE74L/YXlCL6VubIOW6CoiaIUeRFvi9ZF9&#10;ZoPZtyG7NWl/fbdQ8DjMzDfMYtXbWtyo9ZVjBZNxAoK4cLriUsHnx/bpFYQPyBprx6TgmzyslsPB&#10;AjPtOj7S7RRKESHsM1RgQmgyKX1hyKIfu4Y4ehfXWgxRtqXULXYRbmv5nCRTabHiuGCwoY2h4nr6&#10;sgoeD9u3F5Pn6b4773byp3qf5OlMqYdRv56DCNSHe/i/vdcKZi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9wD8YAAADbAAAADwAAAAAAAAAAAAAAAACYAgAAZHJz&#10;L2Rvd25yZXYueG1sUEsFBgAAAAAEAAQA9QAAAIsDAAAAAA==&#10;" path="m864,c528,7,233,35,,66e" filled="f" fillcolor="#fffffe" strokecolor="#fffffe" strokeweight=".17725mm">
                  <v:stroke joinstyle="miter"/>
                  <v:shadow color="#8c8682"/>
                  <v:path arrowok="t" o:connecttype="custom" o:connectlocs="4320,0;0,332" o:connectangles="0,0"/>
                </v:shape>
                <v:shape id="Freeform 99" o:spid="_x0000_s1028" style="position:absolute;left:1800;top:4314;width:4320;height:236;visibility:visible;mso-wrap-style:square;v-text-anchor:top" coordsize="864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nCsUA&#10;AADbAAAADwAAAGRycy9kb3ducmV2LnhtbESPT2sCMRTE7wW/Q3gFbzXbolW2ZhcrCOLJP4Xi7bF5&#10;3aTdvCybqGs/fSMUPA4z8xtmXvauEWfqgvWs4HmUgSCuvLZcK/g4rJ5mIEJE1th4JgVXClAWg4c5&#10;5tpfeEfnfaxFgnDIUYGJsc2lDJUhh2HkW+LkffnOYUyyq6Xu8JLgrpEvWfYqHVpOCwZbWhqqfvYn&#10;p8Auzedv1vuxtVtX2e/jZvu+3ig1fOwXbyAi9fEe/m+vtYLpBG5f0g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6cKxQAAANsAAAAPAAAAAAAAAAAAAAAAAJgCAABkcnMv&#10;ZG93bnJldi54bWxQSwUGAAAAAAQABAD1AAAAigMAAAAA&#10;" path="m864,1c524,,228,21,,47e" filled="f" fillcolor="#fffffe" strokecolor="#fffffe" strokeweight=".17725mm">
                  <v:stroke joinstyle="miter"/>
                  <v:shadow color="#8c8682"/>
                  <v:path arrowok="t" o:connecttype="custom" o:connectlocs="4320,5;0,236" o:connectangles="0,0"/>
                </v:shape>
                <v:shape id="Freeform 100" o:spid="_x0000_s1029" style="position:absolute;left:1800;top:4394;width:4320;height:276;visibility:visible;mso-wrap-style:square;v-text-anchor:top" coordsize="864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5dS8MA&#10;AADbAAAADwAAAGRycy9kb3ducmV2LnhtbESPQWvCQBSE7wX/w/IEb3VjDlqiq2hAaukpqfT8yD6z&#10;0ezbkN0m6b/vFgo9DjPzDbM7TLYVA/W+caxgtUxAEFdON1wruH6cn19A+ICssXVMCr7Jw2E/e9ph&#10;pt3IBQ1lqEWEsM9QgQmhy6T0lSGLfuk64ujdXG8xRNnXUvc4RrhtZZoka2mx4bhgsKPcUPUov6yC&#10;/F686lN1ffvM09HjRp9W7t0otZhPxy2IQFP4D/+1L1rBZg2/X+I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5dS8MAAADbAAAADwAAAAAAAAAAAAAAAACYAgAAZHJzL2Rv&#10;d25yZXYueG1sUEsFBgAAAAAEAAQA9QAAAIgDAAAAAA==&#10;" path="m864,c524,3,228,27,,55e" filled="f" fillcolor="#fffffe" strokecolor="#676767" strokeweight=".17725mm">
                  <v:stroke joinstyle="miter"/>
                  <v:shadow color="#8c8682"/>
                  <v:path arrowok="t" o:connecttype="custom" o:connectlocs="4320,0;0,276" o:connectangles="0,0"/>
                </v:shape>
                <v:shape id="Freeform 101" o:spid="_x0000_s1030" style="position:absolute;left:1800;top:4525;width:4320;height:301;visibility:visible;mso-wrap-style:square;v-text-anchor:top" coordsize="864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pHcYA&#10;AADbAAAADwAAAGRycy9kb3ducmV2LnhtbESP3WrCQBSE7wu+w3IEb4puIrRqdBUpFkIpiD+Il4fs&#10;MQlmz6a7W03fvlsoeDnMzDfMYtWZRtzI+dqygnSUgCAurK65VHA8vA+nIHxA1thYJgU/5GG17D0t&#10;MNP2zju67UMpIoR9hgqqENpMSl9UZNCPbEscvYt1BkOUrpTa4T3CTSPHSfIqDdYcFyps6a2i4rr/&#10;NgrG+ab8mr08p6d02xw/Pqdnt6tzpQb9bj0HEagLj/B/O9cKJhP4+xJ/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XpHcYAAADbAAAADwAAAAAAAAAAAAAAAACYAgAAZHJz&#10;L2Rvd25yZXYueG1sUEsFBgAAAAAEAAQA9QAAAIsDAAAAAA==&#10;" path="m864,c522,5,226,31,,60e" filled="f" fillcolor="#fffffe" strokecolor="#fffffe" strokeweight=".17725mm">
                  <v:stroke joinstyle="miter"/>
                  <v:shadow color="#8c8682"/>
                  <v:path arrowok="t" o:connecttype="custom" o:connectlocs="4320,0;0,301" o:connectangles="0,0"/>
                </v:shape>
                <v:shape id="Freeform 102" o:spid="_x0000_s1031" style="position:absolute;left:1800;top:4575;width:4320;height:276;visibility:visible;mso-wrap-style:square;v-text-anchor:top" coordsize="864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1sosAA&#10;AADbAAAADwAAAGRycy9kb3ducmV2LnhtbERPz2vCMBS+D/wfwhN2W1M9rNIZRQuyiSe1eH40b023&#10;5qU0Wdv99+YgePz4fq+3k23FQL1vHCtYJCkI4srphmsF5fXwtgLhA7LG1jEp+CcP283sZY25diOf&#10;abiEWsQQ9jkqMCF0uZS+MmTRJ64jjty36y2GCPta6h7HGG5buUzTd2mx4dhgsKPCUPV7+bMKip/z&#10;p95X5fFWLEePmd4v3Mko9Tqfdh8gAk3hKX64v7SCLI6NX+IPkJ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O1sosAAAADbAAAADwAAAAAAAAAAAAAAAACYAgAAZHJzL2Rvd25y&#10;ZXYueG1sUEsFBgAAAAAEAAQA9QAAAIUDAAAAAA==&#10;" path="m864,c524,3,229,28,,55e" filled="f" fillcolor="#fffffe" strokecolor="#676767" strokeweight=".17725mm">
                  <v:stroke joinstyle="miter"/>
                  <v:shadow color="#8c8682"/>
                  <v:path arrowok="t" o:connecttype="custom" o:connectlocs="4320,0;0,276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76F970A1" wp14:editId="5A62C021">
                <wp:simplePos x="0" y="0"/>
                <wp:positionH relativeFrom="column">
                  <wp:posOffset>186690</wp:posOffset>
                </wp:positionH>
                <wp:positionV relativeFrom="page">
                  <wp:posOffset>8369300</wp:posOffset>
                </wp:positionV>
                <wp:extent cx="1657350" cy="285750"/>
                <wp:effectExtent l="0" t="0" r="3810" b="3175"/>
                <wp:wrapNone/>
                <wp:docPr id="6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30DD" w:rsidRDefault="000130DD" w:rsidP="000130DD">
                            <w:pPr>
                              <w:widowControl w:val="0"/>
                              <w:spacing w:line="180" w:lineRule="exact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8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WWW.</w:t>
                            </w:r>
                            <w:r w:rsidR="00ED0E5D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8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FOCUSEDDEVELOPMENT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8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45" type="#_x0000_t202" style="position:absolute;margin-left:14.7pt;margin-top:659pt;width:130.5pt;height:22.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0130DD" w:rsidRDefault="000130DD" w:rsidP="000130DD">
                      <w:pPr>
                        <w:widowControl w:val="0"/>
                        <w:spacing w:line="180" w:lineRule="exact"/>
                        <w:rPr>
                          <w:rFonts w:ascii="Arial" w:hAnsi="Arial" w:cs="Arial"/>
                          <w:b/>
                          <w:bCs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8"/>
                          <w:w w:val="90"/>
                          <w:sz w:val="12"/>
                          <w:szCs w:val="12"/>
                          <w:lang w:val="en"/>
                        </w:rPr>
                        <w:t>WWW.</w:t>
                      </w:r>
                      <w:r w:rsidR="00ED0E5D"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8"/>
                          <w:w w:val="90"/>
                          <w:sz w:val="12"/>
                          <w:szCs w:val="12"/>
                          <w:lang w:val="en"/>
                        </w:rPr>
                        <w:t>FOCUSEDDEVELOPMENT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8"/>
                          <w:w w:val="90"/>
                          <w:sz w:val="12"/>
                          <w:szCs w:val="12"/>
                          <w:lang w:val="en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1A48E" wp14:editId="37C2AB03">
                <wp:simplePos x="0" y="0"/>
                <wp:positionH relativeFrom="column">
                  <wp:posOffset>0</wp:posOffset>
                </wp:positionH>
                <wp:positionV relativeFrom="page">
                  <wp:posOffset>6578600</wp:posOffset>
                </wp:positionV>
                <wp:extent cx="2747010" cy="1150620"/>
                <wp:effectExtent l="0" t="6350" r="5715" b="5080"/>
                <wp:wrapNone/>
                <wp:docPr id="22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7010" cy="1150620"/>
                        </a:xfrm>
                        <a:custGeom>
                          <a:avLst/>
                          <a:gdLst>
                            <a:gd name="T0" fmla="*/ 864 w 864"/>
                            <a:gd name="T1" fmla="*/ 361 h 361"/>
                            <a:gd name="T2" fmla="*/ 864 w 864"/>
                            <a:gd name="T3" fmla="*/ 0 h 361"/>
                            <a:gd name="T4" fmla="*/ 0 w 864"/>
                            <a:gd name="T5" fmla="*/ 97 h 361"/>
                            <a:gd name="T6" fmla="*/ 0 w 864"/>
                            <a:gd name="T7" fmla="*/ 361 h 361"/>
                            <a:gd name="T8" fmla="*/ 864 w 864"/>
                            <a:gd name="T9" fmla="*/ 361 h 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4" h="361">
                              <a:moveTo>
                                <a:pt x="864" y="361"/>
                              </a:moveTo>
                              <a:cubicBezTo>
                                <a:pt x="864" y="0"/>
                                <a:pt x="864" y="0"/>
                                <a:pt x="864" y="0"/>
                              </a:cubicBezTo>
                              <a:cubicBezTo>
                                <a:pt x="448" y="23"/>
                                <a:pt x="160" y="71"/>
                                <a:pt x="0" y="97"/>
                              </a:cubicBezTo>
                              <a:cubicBezTo>
                                <a:pt x="0" y="361"/>
                                <a:pt x="0" y="361"/>
                                <a:pt x="0" y="361"/>
                              </a:cubicBezTo>
                              <a:lnTo>
                                <a:pt x="864" y="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4" o:spid="_x0000_s1026" style="position:absolute;margin-left:0;margin-top:518pt;width:216.3pt;height:9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" path="m864,361c864,,864,,864,,448,23,160,71,,97,,361,,361,,361r864,xe" fillcolor="#fffffe" stroked="f" strokecolor="#212120">
                <v:shadow color="#8c8682"/>
                <v:path arrowok="t" o:connecttype="custom" o:connectlocs="2747010,1150620;2747010,0;0,309169;0,1150620;2747010,115062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42275A3F" wp14:editId="7ABDF9A7">
                <wp:simplePos x="0" y="0"/>
                <wp:positionH relativeFrom="column">
                  <wp:posOffset>0</wp:posOffset>
                </wp:positionH>
                <wp:positionV relativeFrom="page">
                  <wp:posOffset>5029200</wp:posOffset>
                </wp:positionV>
                <wp:extent cx="2743200" cy="2571750"/>
                <wp:effectExtent l="0" t="0" r="0" b="0"/>
                <wp:wrapNone/>
                <wp:docPr id="21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571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0;margin-top:396pt;width:3in;height:202.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" fillcolor="#ffc000" stroked="f"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651F628B" wp14:editId="0014577A">
                <wp:simplePos x="0" y="0"/>
                <wp:positionH relativeFrom="column">
                  <wp:posOffset>186690</wp:posOffset>
                </wp:positionH>
                <wp:positionV relativeFrom="page">
                  <wp:posOffset>4711700</wp:posOffset>
                </wp:positionV>
                <wp:extent cx="1657350" cy="285750"/>
                <wp:effectExtent l="0" t="0" r="3810" b="3175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30DD" w:rsidRDefault="000130DD" w:rsidP="000130DD">
                            <w:pPr>
                              <w:widowControl w:val="0"/>
                              <w:spacing w:line="180" w:lineRule="exact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8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WWW.</w:t>
                            </w:r>
                            <w:r w:rsidR="00ED0E5D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8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FOCUSEDDEVELOPMENT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8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46" type="#_x0000_t202" style="position:absolute;margin-left:14.7pt;margin-top:371pt;width:130.5pt;height:22.5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" filled="f" fillcolor="#fffffe" stroked="f" strokecolor="#212120" insetpen="t">
                <v:textbox inset="2.88pt,2.88pt,2.88pt,2.88pt">
                  <w:txbxContent>
                    <w:p w:rsidR="000130DD" w:rsidRDefault="000130DD" w:rsidP="000130DD">
                      <w:pPr>
                        <w:widowControl w:val="0"/>
                        <w:spacing w:line="180" w:lineRule="exact"/>
                        <w:rPr>
                          <w:rFonts w:ascii="Arial" w:hAnsi="Arial" w:cs="Arial"/>
                          <w:b/>
                          <w:bCs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8"/>
                          <w:w w:val="90"/>
                          <w:sz w:val="12"/>
                          <w:szCs w:val="12"/>
                          <w:lang w:val="en"/>
                        </w:rPr>
                        <w:t>WWW.</w:t>
                      </w:r>
                      <w:r w:rsidR="00ED0E5D"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8"/>
                          <w:w w:val="90"/>
                          <w:sz w:val="12"/>
                          <w:szCs w:val="12"/>
                          <w:lang w:val="en"/>
                        </w:rPr>
                        <w:t>FOCUSEDDEVELOPMENT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8"/>
                          <w:w w:val="90"/>
                          <w:sz w:val="12"/>
                          <w:szCs w:val="12"/>
                          <w:lang w:val="en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276C82CB" wp14:editId="08E26451">
                <wp:simplePos x="0" y="0"/>
                <wp:positionH relativeFrom="column">
                  <wp:posOffset>186690</wp:posOffset>
                </wp:positionH>
                <wp:positionV relativeFrom="page">
                  <wp:posOffset>4074160</wp:posOffset>
                </wp:positionV>
                <wp:extent cx="828675" cy="542925"/>
                <wp:effectExtent l="0" t="0" r="3810" b="2540"/>
                <wp:wrapNone/>
                <wp:docPr id="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30DD" w:rsidRDefault="00D532DF" w:rsidP="000130DD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Concord</w:t>
                            </w:r>
                            <w:r w:rsidR="000130DD"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NC</w:t>
                            </w:r>
                            <w:r w:rsidR="000130DD"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28027</w:t>
                            </w:r>
                          </w:p>
                          <w:p w:rsidR="000130DD" w:rsidRDefault="00D532DF" w:rsidP="000130DD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704</w:t>
                            </w:r>
                            <w:r w:rsidR="000130DD"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763</w:t>
                            </w:r>
                            <w:r w:rsidR="000130DD"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7990</w:t>
                            </w:r>
                            <w:r w:rsidR="000130DD"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0130DD"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ph</w:t>
                            </w:r>
                            <w:proofErr w:type="spellEnd"/>
                            <w:r w:rsidR="000130DD"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 xml:space="preserve">  </w:t>
                            </w:r>
                          </w:p>
                          <w:p w:rsidR="000130DD" w:rsidRDefault="00D532DF" w:rsidP="000130DD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480</w:t>
                            </w:r>
                            <w:r w:rsidR="000130DD"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393</w:t>
                            </w:r>
                            <w:r w:rsidR="000130DD"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.5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>582</w:t>
                            </w:r>
                            <w:r w:rsidR="000130DD"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2"/>
                                <w:szCs w:val="12"/>
                                <w:lang w:val="en"/>
                              </w:rPr>
                              <w:t xml:space="preserve"> fax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4.7pt;margin-top:320.8pt;width:65.25pt;height:42.75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0130DD" w:rsidRDefault="00D532DF" w:rsidP="000130DD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Concord</w:t>
                      </w:r>
                      <w:r w:rsidR="000130DD"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NC</w:t>
                      </w:r>
                      <w:r w:rsidR="000130DD"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28027</w:t>
                      </w:r>
                    </w:p>
                    <w:p w:rsidR="000130DD" w:rsidRDefault="00D532DF" w:rsidP="000130DD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704</w:t>
                      </w:r>
                      <w:r w:rsidR="000130DD"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763</w:t>
                      </w:r>
                      <w:r w:rsidR="000130DD"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7990</w:t>
                      </w:r>
                      <w:r w:rsidR="000130DD"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 xml:space="preserve"> </w:t>
                      </w:r>
                      <w:proofErr w:type="spellStart"/>
                      <w:r w:rsidR="000130DD"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ph</w:t>
                      </w:r>
                      <w:proofErr w:type="spellEnd"/>
                      <w:r w:rsidR="000130DD"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 xml:space="preserve">  </w:t>
                      </w:r>
                    </w:p>
                    <w:p w:rsidR="000130DD" w:rsidRDefault="00D532DF" w:rsidP="000130DD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480</w:t>
                      </w:r>
                      <w:r w:rsidR="000130DD"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393</w:t>
                      </w:r>
                      <w:r w:rsidR="000130DD"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.5</w:t>
                      </w: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>582</w:t>
                      </w:r>
                      <w:r w:rsidR="000130DD">
                        <w:rPr>
                          <w:rFonts w:ascii="Arial" w:hAnsi="Arial" w:cs="Arial"/>
                          <w:color w:val="676767"/>
                          <w:w w:val="90"/>
                          <w:sz w:val="12"/>
                          <w:szCs w:val="12"/>
                          <w:lang w:val="en"/>
                        </w:rPr>
                        <w:t xml:space="preserve"> fax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02F2BDF" wp14:editId="5CB30FE8">
                <wp:simplePos x="0" y="0"/>
                <wp:positionH relativeFrom="column">
                  <wp:posOffset>257175</wp:posOffset>
                </wp:positionH>
                <wp:positionV relativeFrom="page">
                  <wp:posOffset>1504950</wp:posOffset>
                </wp:positionV>
                <wp:extent cx="1000125" cy="535305"/>
                <wp:effectExtent l="0" t="0" r="0" b="0"/>
                <wp:wrapNone/>
                <wp:docPr id="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30DD" w:rsidRPr="00D532DF" w:rsidRDefault="00283C0A" w:rsidP="000130DD">
                            <w:pPr>
                              <w:widowControl w:val="0"/>
                              <w:spacing w:line="240" w:lineRule="exact"/>
                              <w:rPr>
                                <w:rFonts w:ascii="Segoe Print" w:hAnsi="Segoe Print" w:cs="CordiaUPC"/>
                                <w:b/>
                                <w:bCs/>
                                <w:color w:val="676767"/>
                                <w:spacing w:val="27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D532DF">
                              <w:rPr>
                                <w:rFonts w:ascii="Segoe Print" w:hAnsi="Segoe Print" w:cs="CordiaUPC"/>
                                <w:b/>
                                <w:bCs/>
                                <w:color w:val="676767"/>
                                <w:spacing w:val="27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Focused Development, LLC</w:t>
                            </w:r>
                          </w:p>
                          <w:p w:rsidR="000130DD" w:rsidRDefault="000130DD" w:rsidP="000130D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27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pacing w:val="27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TECHNOLOGY</w:t>
                            </w:r>
                          </w:p>
                          <w:p w:rsidR="000130DD" w:rsidRDefault="000130DD" w:rsidP="000130DD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spacing w:val="27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0.25pt;margin-top:118.5pt;width:78.75pt;height:42.1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" filled="f" fillcolor="#fffffe" stroked="f" strokecolor="#212120" insetpen="t">
                <v:textbox inset="2.88pt,2.88pt,2.88pt,2.88pt">
                  <w:txbxContent>
                    <w:p w:rsidR="000130DD" w:rsidRPr="00D532DF" w:rsidRDefault="00283C0A" w:rsidP="000130DD">
                      <w:pPr>
                        <w:widowControl w:val="0"/>
                        <w:spacing w:line="240" w:lineRule="exact"/>
                        <w:rPr>
                          <w:rFonts w:ascii="Segoe Print" w:hAnsi="Segoe Print" w:cs="CordiaUPC"/>
                          <w:b/>
                          <w:bCs/>
                          <w:color w:val="676767"/>
                          <w:spacing w:val="27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D532DF">
                        <w:rPr>
                          <w:rFonts w:ascii="Segoe Print" w:hAnsi="Segoe Print" w:cs="CordiaUPC"/>
                          <w:b/>
                          <w:bCs/>
                          <w:color w:val="676767"/>
                          <w:spacing w:val="27"/>
                          <w:w w:val="90"/>
                          <w:sz w:val="16"/>
                          <w:szCs w:val="16"/>
                          <w:lang w:val="en"/>
                        </w:rPr>
                        <w:t>Focused Development, LLC</w:t>
                      </w:r>
                    </w:p>
                    <w:p w:rsidR="000130DD" w:rsidRDefault="000130DD" w:rsidP="000130D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27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676767"/>
                          <w:spacing w:val="27"/>
                          <w:w w:val="90"/>
                          <w:sz w:val="16"/>
                          <w:szCs w:val="16"/>
                          <w:lang w:val="en"/>
                        </w:rPr>
                        <w:t>TECHNOLOGY</w:t>
                      </w:r>
                    </w:p>
                    <w:p w:rsidR="000130DD" w:rsidRDefault="000130DD" w:rsidP="000130DD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spacing w:val="27"/>
                          <w:w w:val="90"/>
                          <w:sz w:val="16"/>
                          <w:szCs w:val="16"/>
                          <w:lang w:val="en"/>
                        </w:rPr>
                        <w:t>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627E6" wp14:editId="3BE57C9E">
                <wp:simplePos x="0" y="0"/>
                <wp:positionH relativeFrom="column">
                  <wp:posOffset>0</wp:posOffset>
                </wp:positionH>
                <wp:positionV relativeFrom="page">
                  <wp:posOffset>2921000</wp:posOffset>
                </wp:positionV>
                <wp:extent cx="2747010" cy="1150620"/>
                <wp:effectExtent l="0" t="6350" r="5715" b="5080"/>
                <wp:wrapNone/>
                <wp:docPr id="2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7010" cy="1150620"/>
                        </a:xfrm>
                        <a:custGeom>
                          <a:avLst/>
                          <a:gdLst>
                            <a:gd name="T0" fmla="*/ 864 w 864"/>
                            <a:gd name="T1" fmla="*/ 361 h 361"/>
                            <a:gd name="T2" fmla="*/ 864 w 864"/>
                            <a:gd name="T3" fmla="*/ 0 h 361"/>
                            <a:gd name="T4" fmla="*/ 0 w 864"/>
                            <a:gd name="T5" fmla="*/ 97 h 361"/>
                            <a:gd name="T6" fmla="*/ 0 w 864"/>
                            <a:gd name="T7" fmla="*/ 361 h 361"/>
                            <a:gd name="T8" fmla="*/ 864 w 864"/>
                            <a:gd name="T9" fmla="*/ 361 h 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4" h="361">
                              <a:moveTo>
                                <a:pt x="864" y="361"/>
                              </a:moveTo>
                              <a:cubicBezTo>
                                <a:pt x="864" y="0"/>
                                <a:pt x="864" y="0"/>
                                <a:pt x="864" y="0"/>
                              </a:cubicBezTo>
                              <a:cubicBezTo>
                                <a:pt x="448" y="23"/>
                                <a:pt x="160" y="71"/>
                                <a:pt x="0" y="97"/>
                              </a:cubicBezTo>
                              <a:cubicBezTo>
                                <a:pt x="0" y="361"/>
                                <a:pt x="0" y="361"/>
                                <a:pt x="0" y="361"/>
                              </a:cubicBezTo>
                              <a:lnTo>
                                <a:pt x="864" y="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8" o:spid="_x0000_s1026" style="position:absolute;margin-left:0;margin-top:230pt;width:216.3pt;height:9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" path="m864,361c864,,864,,864,,448,23,160,71,,97,,361,,361,,361r864,xe" fillcolor="#fffffe" stroked="f" strokecolor="#212120">
                <v:shadow color="#8c8682"/>
                <v:path arrowok="t" o:connecttype="custom" o:connectlocs="2747010,1150620;2747010,0;0,309169;0,1150620;2747010,115062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6DEA9FF9" wp14:editId="5D0806D8">
                <wp:simplePos x="0" y="0"/>
                <wp:positionH relativeFrom="column">
                  <wp:posOffset>0</wp:posOffset>
                </wp:positionH>
                <wp:positionV relativeFrom="page">
                  <wp:posOffset>1371600</wp:posOffset>
                </wp:positionV>
                <wp:extent cx="2743200" cy="2571750"/>
                <wp:effectExtent l="0" t="0" r="0" b="0"/>
                <wp:wrapNone/>
                <wp:docPr id="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571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0;margin-top:108pt;width:3in;height:202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" fillcolor="#ffc000" stroked="f">
                <v:textbox inset="2.88pt,2.88pt,2.88pt,2.88pt"/>
                <w10:wrap anchory="page"/>
              </v:rect>
            </w:pict>
          </mc:Fallback>
        </mc:AlternateContent>
      </w:r>
    </w:p>
    <w:sectPr w:rsidR="005F70E4" w:rsidSect="00D0379D">
      <w:pgSz w:w="12240" w:h="15840" w:code="1"/>
      <w:pgMar w:top="2160" w:right="1800" w:bottom="2160" w:left="180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800D3"/>
    <w:multiLevelType w:val="hybridMultilevel"/>
    <w:tmpl w:val="33F48964"/>
    <w:lvl w:ilvl="0" w:tplc="C7F47C68">
      <w:start w:val="446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CEE"/>
    <w:rsid w:val="000130DD"/>
    <w:rsid w:val="000310E5"/>
    <w:rsid w:val="00075DD6"/>
    <w:rsid w:val="000D247E"/>
    <w:rsid w:val="00194B1B"/>
    <w:rsid w:val="001B326D"/>
    <w:rsid w:val="001B3AB8"/>
    <w:rsid w:val="00283C0A"/>
    <w:rsid w:val="002C0A62"/>
    <w:rsid w:val="003B7DE5"/>
    <w:rsid w:val="005F70E4"/>
    <w:rsid w:val="00606D3B"/>
    <w:rsid w:val="008A37B1"/>
    <w:rsid w:val="00904EDB"/>
    <w:rsid w:val="009360FB"/>
    <w:rsid w:val="00980CEE"/>
    <w:rsid w:val="0099707A"/>
    <w:rsid w:val="00B024DE"/>
    <w:rsid w:val="00D0379D"/>
    <w:rsid w:val="00D24CEF"/>
    <w:rsid w:val="00D532DF"/>
    <w:rsid w:val="00E37F6C"/>
    <w:rsid w:val="00E65CBA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379D"/>
    <w:rPr>
      <w:color w:val="212120"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28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3C0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379D"/>
    <w:rPr>
      <w:color w:val="212120"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28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3C0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nts%20and%20Settings\tamic\Desktop\TC999D\TC9990201D-WD\TC9990201-IMG02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.poston\AppData\Roaming\Microsoft\Templates\Technology%20business%20postc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C2CEF-E00F-4A66-BF0C-036D71823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postcard</Template>
  <TotalTime>303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G. Poston Jr.</dc:creator>
  <cp:lastModifiedBy>Arthur G. Poston Jr.</cp:lastModifiedBy>
  <cp:revision>3</cp:revision>
  <cp:lastPrinted>2012-03-23T19:26:00Z</cp:lastPrinted>
  <dcterms:created xsi:type="dcterms:W3CDTF">2012-03-23T16:29:00Z</dcterms:created>
  <dcterms:modified xsi:type="dcterms:W3CDTF">2012-03-24T01:10:00Z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TC102580301033</vt:lpwstr>
  </property>
</Properties>
</file>