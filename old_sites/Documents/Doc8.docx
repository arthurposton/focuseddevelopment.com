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25" w:rsidRDefault="00E93961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189084B0" wp14:editId="7B3F21EF">
                <wp:simplePos x="0" y="0"/>
                <wp:positionH relativeFrom="page">
                  <wp:posOffset>3676073</wp:posOffset>
                </wp:positionH>
                <wp:positionV relativeFrom="page">
                  <wp:posOffset>240145</wp:posOffset>
                </wp:positionV>
                <wp:extent cx="2759710" cy="2724728"/>
                <wp:effectExtent l="0" t="0" r="2540" b="0"/>
                <wp:wrapNone/>
                <wp:docPr id="1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2724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3961" w:rsidRPr="00E93961" w:rsidRDefault="00E93961" w:rsidP="00E93961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:rsidR="00E93961" w:rsidRPr="00E93961" w:rsidRDefault="00E93961" w:rsidP="00E93961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Many organizations, especially small businesses, do not have the time to focus on extended technology projects,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Focused Development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can help keep your Infrastructure running smoothly and resourcefully. We provide server consulting, IT outsource support, IT consulting in </w:t>
                            </w:r>
                            <w:r w:rsidR="003A41A3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Concord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, and IT support for </w:t>
                            </w:r>
                            <w:r w:rsidR="003A41A3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Charlotte and Concord 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based companies.</w:t>
                            </w:r>
                          </w:p>
                          <w:p w:rsidR="00E93961" w:rsidRPr="00E93961" w:rsidRDefault="00E93961" w:rsidP="00E93961">
                            <w:pPr>
                              <w:pStyle w:val="NormalWeb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Learn more about the server consulting, IT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o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utsource support, IT consulting in</w:t>
                            </w:r>
                            <w:r w:rsidR="003A41A3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Charlotte and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Concord</w:t>
                            </w:r>
                            <w:r w:rsidRPr="00E93961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, and Support services we offer and discover how our expert consultants can enable a better user experience.</w:t>
                            </w:r>
                            <w:r w:rsidR="003E10D8"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93961" w:rsidRPr="00E93961" w:rsidRDefault="00E93961" w:rsidP="00E9396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36C0A" w:themeColor="accent6" w:themeShade="BF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89.45pt;margin-top:18.9pt;width:217.3pt;height:214.55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E93961" w:rsidRPr="00E93961" w:rsidRDefault="00E93961" w:rsidP="00E93961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</w:p>
                    <w:p w:rsidR="00E93961" w:rsidRPr="00E93961" w:rsidRDefault="00E93961" w:rsidP="00E93961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Many organizations, especially small businesses, do not have the time to focus on extended technology projects,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Focused Development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can help keep your Infrastructure running smoothly and resourcefully. We provide server consulting, IT outsource support, IT consulting in </w:t>
                      </w:r>
                      <w:r w:rsidR="003A41A3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Concord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, and IT support for </w:t>
                      </w:r>
                      <w:r w:rsidR="003A41A3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Charlotte and Concord 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based companies.</w:t>
                      </w:r>
                    </w:p>
                    <w:p w:rsidR="00E93961" w:rsidRPr="00E93961" w:rsidRDefault="00E93961" w:rsidP="00E93961">
                      <w:pPr>
                        <w:pStyle w:val="NormalWeb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Learn more about the server consulting, IT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o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utsource support, IT consulting in</w:t>
                      </w:r>
                      <w:r w:rsidR="003A41A3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Charlotte and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Concord</w:t>
                      </w:r>
                      <w:r w:rsidRPr="00E93961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>, and Support services we offer and discover how our expert consultants can enable a better user experience.</w:t>
                      </w:r>
                      <w:r w:rsidR="003E10D8"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93961" w:rsidRPr="00E93961" w:rsidRDefault="00E93961" w:rsidP="00E9396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36C0A" w:themeColor="accent6" w:themeShade="BF"/>
                          <w:sz w:val="17"/>
                          <w:szCs w:val="17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005D166" wp14:editId="3A3F0E65">
                <wp:simplePos x="0" y="0"/>
                <wp:positionH relativeFrom="page">
                  <wp:posOffset>6901180</wp:posOffset>
                </wp:positionH>
                <wp:positionV relativeFrom="page">
                  <wp:posOffset>452755</wp:posOffset>
                </wp:positionV>
                <wp:extent cx="1771650" cy="514350"/>
                <wp:effectExtent l="0" t="0" r="4445" b="4445"/>
                <wp:wrapNone/>
                <wp:docPr id="10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7EA0" w:rsidRDefault="00BF7EA0" w:rsidP="00BF7EA0">
                            <w:pPr>
                              <w:widowControl w:val="0"/>
                              <w:spacing w:line="5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543.4pt;margin-top:35.65pt;width:139.5pt;height:40.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BF7EA0" w:rsidRDefault="00BF7EA0" w:rsidP="00BF7EA0">
                      <w:pPr>
                        <w:widowControl w:val="0"/>
                        <w:spacing w:line="500" w:lineRule="exact"/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6"/>
                          <w:szCs w:val="46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6"/>
                          <w:szCs w:val="46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6"/>
                          <w:szCs w:val="46"/>
                          <w:lang w:val="en"/>
                        </w:rPr>
                        <w:t>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20181874" wp14:editId="576ED2DC">
                <wp:simplePos x="0" y="0"/>
                <wp:positionH relativeFrom="page">
                  <wp:posOffset>376555</wp:posOffset>
                </wp:positionH>
                <wp:positionV relativeFrom="page">
                  <wp:posOffset>3688080</wp:posOffset>
                </wp:positionV>
                <wp:extent cx="2759710" cy="3714750"/>
                <wp:effectExtent l="0" t="1905" r="0" b="0"/>
                <wp:wrapNone/>
                <wp:docPr id="10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4CD3" w:rsidRDefault="00324CD3" w:rsidP="00324CD3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IT Support in Concord, NC</w:t>
                            </w:r>
                          </w:p>
                          <w:p w:rsidR="00324CD3" w:rsidRDefault="00324CD3" w:rsidP="00324CD3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BF7EA0" w:rsidRPr="00324CD3" w:rsidRDefault="00324CD3" w:rsidP="00324CD3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Focused Development is an </w:t>
                            </w:r>
                            <w:r w:rsidRPr="00324CD3"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IT support provider for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>Charlotte and its surrounding areas</w:t>
                            </w:r>
                            <w:r w:rsidRPr="00324CD3"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 that can help take the hassle out of managing your critical systems. Our customizable service offerings are designed to keep your network up-to-date, prevent costly downtime, minimize loss due to data failure and ensure that your company is using the most current technology available to allow competitive advantages in your industry. Our pro-active services will optimize the performance of your IT Infrastructure enabling a better end user experience without a time and training commitment from your staff.</w:t>
                            </w:r>
                          </w:p>
                          <w:p w:rsidR="00324CD3" w:rsidRDefault="00324CD3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Increased Efficiency</w:t>
                            </w:r>
                          </w:p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Reduced Downtime</w:t>
                            </w:r>
                          </w:p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Cost Savings</w:t>
                            </w:r>
                          </w:p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Implementation &amp; Managed Services</w:t>
                            </w:r>
                          </w:p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Knowledge transfer to your staff.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65pt;margin-top:290.4pt;width:217.3pt;height:292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24CD3" w:rsidRDefault="00324CD3" w:rsidP="00324CD3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IT Support in Concord, NC</w:t>
                      </w:r>
                    </w:p>
                    <w:p w:rsidR="00324CD3" w:rsidRDefault="00324CD3" w:rsidP="00324CD3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BF7EA0" w:rsidRPr="00324CD3" w:rsidRDefault="00324CD3" w:rsidP="00324CD3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Focused Development is an </w:t>
                      </w:r>
                      <w:r w:rsidRPr="00324CD3"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IT support provider for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>Charlotte and its surrounding areas</w:t>
                      </w:r>
                      <w:r w:rsidRPr="00324CD3"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  <w:t xml:space="preserve"> that can help take the hassle out of managing your critical systems. Our customizable service offerings are designed to keep your network up-to-date, prevent costly downtime, minimize loss due to data failure and ensure that your company is using the most current technology available to allow competitive advantages in your industry. Our pro-active services will optimize the performance of your IT Infrastructure enabling a better end user experience without a time and training commitment from your staff.</w:t>
                      </w:r>
                    </w:p>
                    <w:p w:rsidR="00324CD3" w:rsidRDefault="00324CD3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</w:p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Increased Efficiency</w:t>
                      </w:r>
                    </w:p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Reduced Downtime</w:t>
                      </w:r>
                    </w:p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Cost Savings</w:t>
                      </w:r>
                    </w:p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Implementation &amp; Managed Services</w:t>
                      </w:r>
                    </w:p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Knowledge transfer to your staff.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519C2F04" wp14:editId="6FC49846">
                <wp:simplePos x="0" y="0"/>
                <wp:positionH relativeFrom="page">
                  <wp:posOffset>8776335</wp:posOffset>
                </wp:positionH>
                <wp:positionV relativeFrom="page">
                  <wp:posOffset>6656705</wp:posOffset>
                </wp:positionV>
                <wp:extent cx="742950" cy="285750"/>
                <wp:effectExtent l="3810" t="0" r="0" b="127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7EA0" w:rsidRDefault="00BF7EA0" w:rsidP="00BF7EA0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624405" w:rsidRDefault="00624405" w:rsidP="00BF7EA0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691.05pt;margin-top:524.15pt;width:58.5pt;height:22.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Vs+gIAAIw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F7EA0" w:rsidRDefault="00BF7EA0" w:rsidP="00BF7EA0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  <w:p w:rsidR="00624405" w:rsidRDefault="00624405" w:rsidP="00BF7EA0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4129DE1" wp14:editId="393FA285">
                <wp:simplePos x="0" y="0"/>
                <wp:positionH relativeFrom="page">
                  <wp:posOffset>5450840</wp:posOffset>
                </wp:positionH>
                <wp:positionV relativeFrom="page">
                  <wp:posOffset>6647180</wp:posOffset>
                </wp:positionV>
                <wp:extent cx="1257300" cy="800100"/>
                <wp:effectExtent l="2540" t="0" r="0" b="127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7EA0" w:rsidRDefault="00917D36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446 Clearwater DR. NW</w:t>
                            </w:r>
                          </w:p>
                          <w:p w:rsidR="00BF7EA0" w:rsidRDefault="00917D36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Concord, NC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28027</w:t>
                            </w:r>
                          </w:p>
                          <w:p w:rsidR="00BF7EA0" w:rsidRDefault="00917D36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704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76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7990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</w:t>
                            </w:r>
                            <w:proofErr w:type="spellEnd"/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 </w:t>
                            </w:r>
                          </w:p>
                          <w:p w:rsidR="00BF7EA0" w:rsidRDefault="00917D36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480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393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.5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582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fax</w:t>
                            </w:r>
                          </w:p>
                          <w:p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www.</w:t>
                            </w:r>
                            <w:r w:rsidR="00917D36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focuseddevelopment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29.2pt;margin-top:523.4pt;width:99pt;height:63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BF7EA0" w:rsidRDefault="00917D36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446 Clearwater DR. NW</w:t>
                      </w:r>
                    </w:p>
                    <w:p w:rsidR="00BF7EA0" w:rsidRDefault="00917D36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Concord, NC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28027</w:t>
                      </w:r>
                    </w:p>
                    <w:p w:rsidR="00BF7EA0" w:rsidRDefault="00917D36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704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76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3.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7990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</w:t>
                      </w:r>
                      <w:proofErr w:type="spellStart"/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ph</w:t>
                      </w:r>
                      <w:proofErr w:type="spellEnd"/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 </w:t>
                      </w:r>
                    </w:p>
                    <w:p w:rsidR="00BF7EA0" w:rsidRDefault="00917D36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480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393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.5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582</w:t>
                      </w:r>
                      <w:r w:rsidR="00BF7EA0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fax</w:t>
                      </w:r>
                    </w:p>
                    <w:p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www.</w:t>
                      </w:r>
                      <w:r w:rsidR="00917D36"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focuseddevelopment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94AA3BA" wp14:editId="1F78077D">
                <wp:simplePos x="0" y="0"/>
                <wp:positionH relativeFrom="page">
                  <wp:posOffset>240030</wp:posOffset>
                </wp:positionH>
                <wp:positionV relativeFrom="page">
                  <wp:posOffset>3115310</wp:posOffset>
                </wp:positionV>
                <wp:extent cx="9598025" cy="1299210"/>
                <wp:effectExtent l="11430" t="10160" r="10795" b="5080"/>
                <wp:wrapNone/>
                <wp:docPr id="7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99210"/>
                        </a:xfrm>
                        <a:custGeom>
                          <a:avLst/>
                          <a:gdLst>
                            <a:gd name="T0" fmla="*/ 0 w 3168"/>
                            <a:gd name="T1" fmla="*/ 0 h 427"/>
                            <a:gd name="T2" fmla="*/ 3168 w 3168"/>
                            <a:gd name="T3" fmla="*/ 39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27">
                              <a:moveTo>
                                <a:pt x="0" y="0"/>
                              </a:moveTo>
                              <a:cubicBezTo>
                                <a:pt x="1342" y="427"/>
                                <a:pt x="2660" y="415"/>
                                <a:pt x="3168" y="390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8.9pt;margin-top:245.3pt;width:755.75pt;height:102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" path="m,c1342,427,2660,415,3168,390e" filled="f" fillcolor="#fffffe" strokecolor="#efb32f" strokeweight=".17706mm">
                <v:stroke joinstyle="miter"/>
                <v:shadow color="#8c8682"/>
                <v:path arrowok="t" o:connecttype="custom" o:connectlocs="0,0;9598025,1186632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C415FC" wp14:editId="2F8C3AA4">
                <wp:simplePos x="0" y="0"/>
                <wp:positionH relativeFrom="page">
                  <wp:posOffset>240030</wp:posOffset>
                </wp:positionH>
                <wp:positionV relativeFrom="page">
                  <wp:posOffset>3225165</wp:posOffset>
                </wp:positionV>
                <wp:extent cx="9598025" cy="1289685"/>
                <wp:effectExtent l="11430" t="5715" r="10795" b="9525"/>
                <wp:wrapNone/>
                <wp:docPr id="7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89685"/>
                        </a:xfrm>
                        <a:custGeom>
                          <a:avLst/>
                          <a:gdLst>
                            <a:gd name="T0" fmla="*/ 0 w 3168"/>
                            <a:gd name="T1" fmla="*/ 0 h 424"/>
                            <a:gd name="T2" fmla="*/ 3168 w 3168"/>
                            <a:gd name="T3" fmla="*/ 382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24">
                              <a:moveTo>
                                <a:pt x="0" y="0"/>
                              </a:moveTo>
                              <a:cubicBezTo>
                                <a:pt x="1347" y="424"/>
                                <a:pt x="2667" y="408"/>
                                <a:pt x="3168" y="382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8.9pt;margin-top:253.95pt;width:755.75pt;height:101.5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" path="m,c1347,424,2667,408,3168,382e" filled="f" fillcolor="#fffffe" strokecolor="#fffffe" strokeweight=".17706mm">
                <v:stroke joinstyle="miter"/>
                <v:shadow color="#8c8682"/>
                <v:path arrowok="t" o:connecttype="custom" o:connectlocs="0,0;9598025,1161933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1B2741B" wp14:editId="261CF113">
                <wp:simplePos x="0" y="0"/>
                <wp:positionH relativeFrom="page">
                  <wp:posOffset>240030</wp:posOffset>
                </wp:positionH>
                <wp:positionV relativeFrom="page">
                  <wp:posOffset>3319145</wp:posOffset>
                </wp:positionV>
                <wp:extent cx="9594850" cy="1299210"/>
                <wp:effectExtent l="11430" t="13970" r="13970" b="10795"/>
                <wp:wrapNone/>
                <wp:docPr id="7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0" cy="1299210"/>
                        </a:xfrm>
                        <a:custGeom>
                          <a:avLst/>
                          <a:gdLst>
                            <a:gd name="T0" fmla="*/ 0 w 3167"/>
                            <a:gd name="T1" fmla="*/ 0 h 427"/>
                            <a:gd name="T2" fmla="*/ 3167 w 3167"/>
                            <a:gd name="T3" fmla="*/ 386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7" h="427">
                              <a:moveTo>
                                <a:pt x="0" y="0"/>
                              </a:moveTo>
                              <a:cubicBezTo>
                                <a:pt x="1349" y="427"/>
                                <a:pt x="2670" y="411"/>
                                <a:pt x="3167" y="386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18.9pt;margin-top:261.35pt;width:755.5pt;height:102.3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7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" path="m,c1349,427,2670,411,3167,386e" filled="f" fillcolor="#fffffe" strokecolor="#efb32f" strokeweight=".17706mm">
                <v:stroke joinstyle="miter"/>
                <v:shadow color="#8c8682"/>
                <v:path arrowok="t" o:connecttype="custom" o:connectlocs="0,0;9594850,1174461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92165" wp14:editId="59630212">
                <wp:simplePos x="0" y="0"/>
                <wp:positionH relativeFrom="page">
                  <wp:posOffset>240030</wp:posOffset>
                </wp:positionH>
                <wp:positionV relativeFrom="page">
                  <wp:posOffset>3167380</wp:posOffset>
                </wp:positionV>
                <wp:extent cx="9594850" cy="1341755"/>
                <wp:effectExtent l="11430" t="5080" r="13970" b="5715"/>
                <wp:wrapNone/>
                <wp:docPr id="7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0" cy="1341755"/>
                        </a:xfrm>
                        <a:custGeom>
                          <a:avLst/>
                          <a:gdLst>
                            <a:gd name="T0" fmla="*/ 0 w 3167"/>
                            <a:gd name="T1" fmla="*/ 0 h 441"/>
                            <a:gd name="T2" fmla="*/ 3167 w 3167"/>
                            <a:gd name="T3" fmla="*/ 419 h 4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7" h="441">
                              <a:moveTo>
                                <a:pt x="0" y="0"/>
                              </a:moveTo>
                              <a:cubicBezTo>
                                <a:pt x="1344" y="441"/>
                                <a:pt x="2667" y="439"/>
                                <a:pt x="3167" y="419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8.9pt;margin-top:249.4pt;width:755.5pt;height:105.6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7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" path="m,c1344,441,2667,439,3167,419e" filled="f" fillcolor="#fffffe" strokecolor="#fffffe" strokeweight=".17706mm">
                <v:stroke joinstyle="miter"/>
                <v:shadow color="#8c8682"/>
                <v:path arrowok="t" o:connecttype="custom" o:connectlocs="0,0;9594850,1274819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535956" wp14:editId="06970832">
                <wp:simplePos x="0" y="0"/>
                <wp:positionH relativeFrom="page">
                  <wp:posOffset>240030</wp:posOffset>
                </wp:positionH>
                <wp:positionV relativeFrom="page">
                  <wp:posOffset>3228340</wp:posOffset>
                </wp:positionV>
                <wp:extent cx="9598025" cy="1216660"/>
                <wp:effectExtent l="11430" t="8890" r="10795" b="12700"/>
                <wp:wrapNone/>
                <wp:docPr id="7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1216660"/>
                        </a:xfrm>
                        <a:custGeom>
                          <a:avLst/>
                          <a:gdLst>
                            <a:gd name="T0" fmla="*/ 0 w 3168"/>
                            <a:gd name="T1" fmla="*/ 0 h 400"/>
                            <a:gd name="T2" fmla="*/ 3168 w 3168"/>
                            <a:gd name="T3" fmla="*/ 323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8" h="400">
                              <a:moveTo>
                                <a:pt x="0" y="0"/>
                              </a:moveTo>
                              <a:cubicBezTo>
                                <a:pt x="1367" y="400"/>
                                <a:pt x="2689" y="357"/>
                                <a:pt x="3168" y="323"/>
                              </a:cubicBezTo>
                            </a:path>
                          </a:pathLst>
                        </a:custGeom>
                        <a:noFill/>
                        <a:ln w="6374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18.9pt;margin-top:254.2pt;width:755.75pt;height:95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" path="m,c1367,400,2689,357,3168,323e" filled="f" fillcolor="#fffffe" strokecolor="#fffffe" strokeweight=".17706mm">
                <v:stroke joinstyle="miter"/>
                <v:shadow color="#8c8682"/>
                <v:path arrowok="t" o:connecttype="custom" o:connectlocs="0,0;9598025,982453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B22125F" wp14:editId="1527A6CC">
                <wp:simplePos x="0" y="0"/>
                <wp:positionH relativeFrom="page">
                  <wp:posOffset>236855</wp:posOffset>
                </wp:positionH>
                <wp:positionV relativeFrom="page">
                  <wp:posOffset>1376045</wp:posOffset>
                </wp:positionV>
                <wp:extent cx="3086100" cy="647700"/>
                <wp:effectExtent l="8255" t="13970" r="10795" b="5080"/>
                <wp:wrapNone/>
                <wp:docPr id="7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47700"/>
                        </a:xfrm>
                        <a:custGeom>
                          <a:avLst/>
                          <a:gdLst>
                            <a:gd name="T0" fmla="*/ 0 w 1036"/>
                            <a:gd name="T1" fmla="*/ 0 h 205"/>
                            <a:gd name="T2" fmla="*/ 1036 w 1036"/>
                            <a:gd name="T3" fmla="*/ 205 h 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5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60"/>
                                <a:pt x="1036" y="20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18.65pt;margin-top:108.35pt;width:243pt;height:51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" path="m,c358,94,708,160,1036,205e" filled="f" fillcolor="#fffffe" strokecolor="#efb32f" strokeweight=".5pt">
                <v:stroke joinstyle="miter"/>
                <v:shadow color="#8c8682"/>
                <v:path arrowok="t" o:connecttype="custom" o:connectlocs="0,0;3086100,647700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D36A352" wp14:editId="24245802">
                <wp:simplePos x="0" y="0"/>
                <wp:positionH relativeFrom="page">
                  <wp:posOffset>236855</wp:posOffset>
                </wp:positionH>
                <wp:positionV relativeFrom="page">
                  <wp:posOffset>1487170</wp:posOffset>
                </wp:positionV>
                <wp:extent cx="3086100" cy="637540"/>
                <wp:effectExtent l="8255" t="10795" r="10795" b="8890"/>
                <wp:wrapNone/>
                <wp:docPr id="7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37540"/>
                        </a:xfrm>
                        <a:custGeom>
                          <a:avLst/>
                          <a:gdLst>
                            <a:gd name="T0" fmla="*/ 0 w 1036"/>
                            <a:gd name="T1" fmla="*/ 0 h 202"/>
                            <a:gd name="T2" fmla="*/ 1036 w 1036"/>
                            <a:gd name="T3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2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58"/>
                                <a:pt x="1036" y="202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8.65pt;margin-top:117.1pt;width:243pt;height:50.2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" path="m,c358,94,708,158,1036,202e" filled="f" fillcolor="#fffffe" strokecolor="#fffffe" strokeweight=".5pt">
                <v:stroke joinstyle="miter"/>
                <v:shadow color="#8c8682"/>
                <v:path arrowok="t" o:connecttype="custom" o:connectlocs="0,0;3086100,637540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5108B0" wp14:editId="3CC7181C">
                <wp:simplePos x="0" y="0"/>
                <wp:positionH relativeFrom="page">
                  <wp:posOffset>236855</wp:posOffset>
                </wp:positionH>
                <wp:positionV relativeFrom="page">
                  <wp:posOffset>1588135</wp:posOffset>
                </wp:positionV>
                <wp:extent cx="3086100" cy="640715"/>
                <wp:effectExtent l="8255" t="6985" r="10795" b="9525"/>
                <wp:wrapNone/>
                <wp:docPr id="7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40715"/>
                        </a:xfrm>
                        <a:custGeom>
                          <a:avLst/>
                          <a:gdLst>
                            <a:gd name="T0" fmla="*/ 0 w 1036"/>
                            <a:gd name="T1" fmla="*/ 0 h 203"/>
                            <a:gd name="T2" fmla="*/ 1036 w 1036"/>
                            <a:gd name="T3" fmla="*/ 203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03">
                              <a:moveTo>
                                <a:pt x="0" y="0"/>
                              </a:moveTo>
                              <a:cubicBezTo>
                                <a:pt x="358" y="94"/>
                                <a:pt x="708" y="159"/>
                                <a:pt x="1036" y="20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8.65pt;margin-top:125.05pt;width:243pt;height:50.4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" path="m,c358,94,708,159,1036,203e" filled="f" fillcolor="#fffffe" strokecolor="#efb32f" strokeweight=".5pt">
                <v:stroke joinstyle="miter"/>
                <v:shadow color="#8c8682"/>
                <v:path arrowok="t" o:connecttype="custom" o:connectlocs="0,0;3086100,640715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CF4D1A6" wp14:editId="171BA13A">
                <wp:simplePos x="0" y="0"/>
                <wp:positionH relativeFrom="page">
                  <wp:posOffset>236855</wp:posOffset>
                </wp:positionH>
                <wp:positionV relativeFrom="page">
                  <wp:posOffset>1442720</wp:posOffset>
                </wp:positionV>
                <wp:extent cx="3086100" cy="675640"/>
                <wp:effectExtent l="8255" t="13970" r="10795" b="5715"/>
                <wp:wrapNone/>
                <wp:docPr id="6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675640"/>
                        </a:xfrm>
                        <a:custGeom>
                          <a:avLst/>
                          <a:gdLst>
                            <a:gd name="T0" fmla="*/ 0 w 1036"/>
                            <a:gd name="T1" fmla="*/ 0 h 214"/>
                            <a:gd name="T2" fmla="*/ 1036 w 1036"/>
                            <a:gd name="T3" fmla="*/ 214 h 2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214">
                              <a:moveTo>
                                <a:pt x="0" y="0"/>
                              </a:moveTo>
                              <a:cubicBezTo>
                                <a:pt x="357" y="98"/>
                                <a:pt x="708" y="167"/>
                                <a:pt x="1036" y="214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8.65pt;margin-top:113.6pt;width:243pt;height:53.2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" path="m,c357,98,708,167,1036,214e" filled="f" fillcolor="#fffffe" strokecolor="#fffffe" strokeweight=".5pt">
                <v:stroke joinstyle="miter"/>
                <v:shadow color="#8c8682"/>
                <v:path arrowok="t" o:connecttype="custom" o:connectlocs="0,0;3086100,675640" o:connectangles="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A04F255" wp14:editId="4AD16C90">
                <wp:simplePos x="0" y="0"/>
                <wp:positionH relativeFrom="page">
                  <wp:posOffset>236855</wp:posOffset>
                </wp:positionH>
                <wp:positionV relativeFrom="page">
                  <wp:posOffset>1464945</wp:posOffset>
                </wp:positionV>
                <wp:extent cx="3086100" cy="577850"/>
                <wp:effectExtent l="8255" t="7620" r="10795" b="5080"/>
                <wp:wrapNone/>
                <wp:docPr id="6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577850"/>
                        </a:xfrm>
                        <a:custGeom>
                          <a:avLst/>
                          <a:gdLst>
                            <a:gd name="T0" fmla="*/ 0 w 1036"/>
                            <a:gd name="T1" fmla="*/ 0 h 183"/>
                            <a:gd name="T2" fmla="*/ 1036 w 1036"/>
                            <a:gd name="T3" fmla="*/ 183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6" h="183">
                              <a:moveTo>
                                <a:pt x="0" y="0"/>
                              </a:moveTo>
                              <a:cubicBezTo>
                                <a:pt x="359" y="87"/>
                                <a:pt x="709" y="145"/>
                                <a:pt x="1036" y="1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8.65pt;margin-top:115.35pt;width:243pt;height:45.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" path="m,c359,87,709,145,1036,183e" filled="f" fillcolor="#fffffe" strokecolor="#fffffe" strokeweight=".5pt">
                <v:stroke joinstyle="miter"/>
                <v:shadow color="#8c8682"/>
                <v:path arrowok="t" o:connecttype="custom" o:connectlocs="0,0;3086100,577850" o:connectangles="0,0"/>
                <w10:wrap anchorx="page" anchory="page"/>
              </v:shape>
            </w:pict>
          </mc:Fallback>
        </mc:AlternateContent>
      </w:r>
      <w:bookmarkStart w:id="0" w:name="_GoBack"/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F3EA74D" wp14:editId="01A530C2">
                <wp:simplePos x="0" y="0"/>
                <wp:positionH relativeFrom="page">
                  <wp:posOffset>236855</wp:posOffset>
                </wp:positionH>
                <wp:positionV relativeFrom="page">
                  <wp:posOffset>3221355</wp:posOffset>
                </wp:positionV>
                <wp:extent cx="9601200" cy="4322445"/>
                <wp:effectExtent l="0" t="0" r="0" b="1905"/>
                <wp:wrapNone/>
                <wp:docPr id="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4322445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8.65pt;margin-top:253.65pt;width:756pt;height:340.3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" path="m3168,1422v,-1024,,-1024,,-1024c2969,397,2631,394,2182,366,1865,347,668,230,,,,1422,,1422,,1422r3168,xe" fillcolor="#7030a0" stroked="f">
                <v:path arrowok="t" o:connecttype="custom" o:connectlocs="9601200,4322445;9601200,1209798;6612948,1112528;0,0;0,4322445;9601200,4322445" o:connectangles="0,0,0,0,0,0"/>
                <w10:wrap anchorx="page" anchory="page"/>
              </v:shape>
            </w:pict>
          </mc:Fallback>
        </mc:AlternateContent>
      </w:r>
      <w:bookmarkEnd w:id="0"/>
      <w:r w:rsidR="00DD379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4C38A7" wp14:editId="3C261EA9">
                <wp:simplePos x="0" y="0"/>
                <wp:positionH relativeFrom="page">
                  <wp:posOffset>228600</wp:posOffset>
                </wp:positionH>
                <wp:positionV relativeFrom="page">
                  <wp:posOffset>1652270</wp:posOffset>
                </wp:positionV>
                <wp:extent cx="3252470" cy="2163445"/>
                <wp:effectExtent l="0" t="4445" r="5080" b="3810"/>
                <wp:wrapNone/>
                <wp:docPr id="6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2163445"/>
                        </a:xfrm>
                        <a:custGeom>
                          <a:avLst/>
                          <a:gdLst>
                            <a:gd name="T0" fmla="*/ 0 w 1069"/>
                            <a:gd name="T1" fmla="*/ 0 h 711"/>
                            <a:gd name="T2" fmla="*/ 0 w 1069"/>
                            <a:gd name="T3" fmla="*/ 711 h 711"/>
                            <a:gd name="T4" fmla="*/ 1069 w 1069"/>
                            <a:gd name="T5" fmla="*/ 711 h 711"/>
                            <a:gd name="T6" fmla="*/ 1069 w 1069"/>
                            <a:gd name="T7" fmla="*/ 245 h 711"/>
                            <a:gd name="T8" fmla="*/ 0 w 1069"/>
                            <a:gd name="T9" fmla="*/ 0 h 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" h="711">
                              <a:moveTo>
                                <a:pt x="0" y="0"/>
                              </a:moveTo>
                              <a:cubicBezTo>
                                <a:pt x="0" y="711"/>
                                <a:pt x="0" y="711"/>
                                <a:pt x="0" y="711"/>
                              </a:cubicBezTo>
                              <a:cubicBezTo>
                                <a:pt x="1069" y="711"/>
                                <a:pt x="1069" y="711"/>
                                <a:pt x="1069" y="711"/>
                              </a:cubicBezTo>
                              <a:cubicBezTo>
                                <a:pt x="1069" y="245"/>
                                <a:pt x="1069" y="245"/>
                                <a:pt x="1069" y="245"/>
                              </a:cubicBezTo>
                              <a:cubicBezTo>
                                <a:pt x="691" y="186"/>
                                <a:pt x="292" y="1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8pt;margin-top:130.1pt;width:256.1pt;height:170.3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9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" path="m,c,711,,711,,711v1069,,1069,,1069,c1069,245,1069,245,1069,245,691,186,292,104,,xe" fillcolor="#fffffe" stroked="f" strokecolor="#212120">
                <v:shadow color="#8c8682"/>
                <v:path arrowok="t" o:connecttype="custom" o:connectlocs="0,0;0,2163445;3252470,2163445;3252470,745491;0,0" o:connectangles="0,0,0,0,0"/>
                <w10:wrap anchorx="page" anchory="page"/>
              </v:shape>
            </w:pict>
          </mc:Fallback>
        </mc:AlternateContent>
      </w:r>
      <w:r w:rsidR="00DD379B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3152" behindDoc="0" locked="0" layoutInCell="1" allowOverlap="1" wp14:anchorId="4C8897AD" wp14:editId="2F2FB7B8">
            <wp:simplePos x="0" y="0"/>
            <wp:positionH relativeFrom="page">
              <wp:posOffset>236855</wp:posOffset>
            </wp:positionH>
            <wp:positionV relativeFrom="page">
              <wp:posOffset>228600</wp:posOffset>
            </wp:positionV>
            <wp:extent cx="3086100" cy="2382520"/>
            <wp:effectExtent l="0" t="0" r="0" b="0"/>
            <wp:wrapNone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amic\Desktop\TC999D\TC9990102D-PB\TC9990102-IMG0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t="1785" r="29298" b="3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79B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2128" behindDoc="0" locked="0" layoutInCell="1" allowOverlap="1" wp14:anchorId="01BA7303" wp14:editId="68DAE459">
            <wp:simplePos x="0" y="0"/>
            <wp:positionH relativeFrom="page">
              <wp:posOffset>6637655</wp:posOffset>
            </wp:positionH>
            <wp:positionV relativeFrom="page">
              <wp:posOffset>228600</wp:posOffset>
            </wp:positionV>
            <wp:extent cx="3200400" cy="4857750"/>
            <wp:effectExtent l="0" t="0" r="0" b="0"/>
            <wp:wrapNone/>
            <wp:docPr id="64" name="Picture 3" descr="C:\Documents and Settings\tamic\Desktop\TC999D\TC9990102D-PB\TC9990102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r="26508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0E4" w:rsidRDefault="009A093F">
      <w:r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2E62F931" wp14:editId="25FEA1B2">
            <wp:simplePos x="0" y="0"/>
            <wp:positionH relativeFrom="margin">
              <wp:posOffset>7018020</wp:posOffset>
            </wp:positionH>
            <wp:positionV relativeFrom="margin">
              <wp:posOffset>6102985</wp:posOffset>
            </wp:positionV>
            <wp:extent cx="802005" cy="607060"/>
            <wp:effectExtent l="171450" t="152400" r="340995" b="36449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19020C65" wp14:editId="7EA22B45">
                <wp:simplePos x="0" y="0"/>
                <wp:positionH relativeFrom="page">
                  <wp:posOffset>8118764</wp:posOffset>
                </wp:positionH>
                <wp:positionV relativeFrom="page">
                  <wp:posOffset>6336145</wp:posOffset>
                </wp:positionV>
                <wp:extent cx="1338811" cy="1113790"/>
                <wp:effectExtent l="0" t="0" r="0" b="0"/>
                <wp:wrapNone/>
                <wp:docPr id="8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811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405" w:rsidRDefault="00624405" w:rsidP="00BF7EA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making</w:t>
                            </w:r>
                            <w:proofErr w:type="gramEnd"/>
                          </w:p>
                          <w:p w:rsidR="00BF7EA0" w:rsidRDefault="00624405" w:rsidP="00BF7EA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t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echnology</w:t>
                            </w:r>
                            <w:proofErr w:type="gramEnd"/>
                          </w:p>
                          <w:p w:rsidR="00624405" w:rsidRDefault="00624405" w:rsidP="00BF7EA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639.25pt;margin-top:498.9pt;width:105.4pt;height:87.7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Z//QIAAI4GAAAOAAAAZHJzL2Uyb0RvYy54bWysVW1vmzAQ/j5p/8HydwokhDeVVgmBaVL3&#10;IrX7AQ6YYA1sZrsl3bT/vrNJWtLtw7SOSJbPPt89d/fc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624405" w:rsidRDefault="00624405" w:rsidP="00BF7EA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making</w:t>
                      </w:r>
                      <w:proofErr w:type="gramEnd"/>
                    </w:p>
                    <w:p w:rsidR="00BF7EA0" w:rsidRDefault="00624405" w:rsidP="00BF7EA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t</w:t>
                      </w:r>
                      <w:r w:rsidR="00BF7EA0"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echnology</w:t>
                      </w:r>
                      <w:proofErr w:type="gramEnd"/>
                    </w:p>
                    <w:p w:rsidR="00624405" w:rsidRDefault="00624405" w:rsidP="00BF7EA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 xml:space="preserve"> for you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07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7C1F6404" wp14:editId="5B4CDA3F">
                <wp:simplePos x="0" y="0"/>
                <wp:positionH relativeFrom="page">
                  <wp:posOffset>8488045</wp:posOffset>
                </wp:positionH>
                <wp:positionV relativeFrom="page">
                  <wp:posOffset>3371215</wp:posOffset>
                </wp:positionV>
                <wp:extent cx="1174750" cy="742950"/>
                <wp:effectExtent l="0" t="0" r="6350" b="0"/>
                <wp:wrapNone/>
                <wp:docPr id="8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7EA0" w:rsidRPr="0046207B" w:rsidRDefault="0046207B" w:rsidP="0046207B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E36C0A" w:themeColor="accent6" w:themeShade="BF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 </w:t>
                            </w:r>
                            <w:r w:rsidRPr="0046207B">
                              <w:rPr>
                                <w:rFonts w:ascii="Arial" w:hAnsi="Arial" w:cs="Arial"/>
                                <w:color w:val="E36C0A" w:themeColor="accent6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S</w:t>
                            </w:r>
                            <w:r w:rsidR="00BF7EA0" w:rsidRPr="0046207B">
                              <w:rPr>
                                <w:rFonts w:ascii="Arial" w:hAnsi="Arial" w:cs="Arial"/>
                                <w:color w:val="E36C0A" w:themeColor="accent6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ales</w:t>
                            </w:r>
                            <w:r w:rsidRPr="0046207B">
                              <w:rPr>
                                <w:rFonts w:ascii="Arial" w:hAnsi="Arial" w:cs="Arial"/>
                                <w:color w:val="E36C0A" w:themeColor="accent6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&amp; S</w:t>
                            </w:r>
                            <w:r w:rsidR="00BF7EA0" w:rsidRPr="0046207B">
                              <w:rPr>
                                <w:rFonts w:ascii="Arial" w:hAnsi="Arial" w:cs="Arial"/>
                                <w:color w:val="E36C0A" w:themeColor="accent6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upport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668.35pt;margin-top:265.45pt;width:92.5pt;height:58.5pt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BF7EA0" w:rsidRPr="0046207B" w:rsidRDefault="0046207B" w:rsidP="0046207B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E36C0A" w:themeColor="accent6" w:themeShade="BF"/>
                          <w:w w:val="9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 </w:t>
                      </w:r>
                      <w:r w:rsidRPr="0046207B">
                        <w:rPr>
                          <w:rFonts w:ascii="Arial" w:hAnsi="Arial" w:cs="Arial"/>
                          <w:color w:val="E36C0A" w:themeColor="accent6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 xml:space="preserve"> S</w:t>
                      </w:r>
                      <w:r w:rsidR="00BF7EA0" w:rsidRPr="0046207B">
                        <w:rPr>
                          <w:rFonts w:ascii="Arial" w:hAnsi="Arial" w:cs="Arial"/>
                          <w:color w:val="E36C0A" w:themeColor="accent6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ales</w:t>
                      </w:r>
                      <w:r w:rsidRPr="0046207B">
                        <w:rPr>
                          <w:rFonts w:ascii="Arial" w:hAnsi="Arial" w:cs="Arial"/>
                          <w:color w:val="E36C0A" w:themeColor="accent6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 xml:space="preserve"> &amp; S</w:t>
                      </w:r>
                      <w:r w:rsidR="00BF7EA0" w:rsidRPr="0046207B">
                        <w:rPr>
                          <w:rFonts w:ascii="Arial" w:hAnsi="Arial" w:cs="Arial"/>
                          <w:color w:val="E36C0A" w:themeColor="accent6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CD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 wp14:anchorId="2E5D9933" wp14:editId="57CB0C19">
                <wp:simplePos x="0" y="0"/>
                <wp:positionH relativeFrom="page">
                  <wp:posOffset>424815</wp:posOffset>
                </wp:positionH>
                <wp:positionV relativeFrom="page">
                  <wp:posOffset>2308860</wp:posOffset>
                </wp:positionV>
                <wp:extent cx="2884805" cy="1431290"/>
                <wp:effectExtent l="0" t="0" r="0" b="0"/>
                <wp:wrapNone/>
                <wp:docPr id="7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IT S</w:t>
                            </w:r>
                            <w:r w:rsidR="00324CD3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UPPORT</w:t>
                            </w: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SOLUTIONS</w:t>
                            </w:r>
                          </w:p>
                          <w:p w:rsidR="00BF7EA0" w:rsidRPr="00324CD3" w:rsidRDefault="00324CD3" w:rsidP="00324CD3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324CD3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Technologies are ever changing and Focused Development IT Solutions will help to ensure your network is up and running at peak efficiency. Get “Peace of Mind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”!!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33.45pt;margin-top:181.8pt;width:227.15pt;height:112.7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y8/AIAAI4GAAAOAAAAZHJzL2Uyb0RvYy54bWysVclu2zAQvRfoPxC8K1osa0OUwJalokC6&#10;AG0/gJYoi6hEqiQTOS367x1SdqKkPRRNZYDgMhy+N29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IT S</w:t>
                      </w:r>
                      <w:r w:rsidR="00324CD3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UPPORT</w:t>
                      </w: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SOLUTIONS</w:t>
                      </w:r>
                    </w:p>
                    <w:p w:rsidR="00BF7EA0" w:rsidRPr="00324CD3" w:rsidRDefault="00324CD3" w:rsidP="00324CD3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 w:rsidRPr="00324CD3">
                        <w:rPr>
                          <w:rFonts w:ascii="Arial" w:hAnsi="Arial" w:cs="Arial"/>
                          <w:sz w:val="15"/>
                          <w:szCs w:val="15"/>
                        </w:rPr>
                        <w:t>Technologies are ever changing and Focused Development IT Solutions will help to ensure your network is up and running at peak efficiency. Get “Peace of Mind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”!!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24405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39BFB5E" wp14:editId="32070849">
                <wp:simplePos x="0" y="0"/>
                <wp:positionH relativeFrom="page">
                  <wp:posOffset>4432300</wp:posOffset>
                </wp:positionH>
                <wp:positionV relativeFrom="page">
                  <wp:posOffset>5993765</wp:posOffset>
                </wp:positionV>
                <wp:extent cx="960755" cy="895350"/>
                <wp:effectExtent l="0" t="0" r="0" b="0"/>
                <wp:wrapNone/>
                <wp:docPr id="9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405" w:rsidRDefault="00624405" w:rsidP="00BF7EA0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making</w:t>
                            </w:r>
                            <w:proofErr w:type="gramEnd"/>
                          </w:p>
                          <w:p w:rsidR="00BF7EA0" w:rsidRDefault="00624405" w:rsidP="00BF7EA0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t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echnology</w:t>
                            </w:r>
                            <w:proofErr w:type="gramEnd"/>
                          </w:p>
                          <w:p w:rsidR="00624405" w:rsidRDefault="00624405" w:rsidP="00BF7EA0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Work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349pt;margin-top:471.95pt;width:75.65pt;height:70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624405" w:rsidRDefault="00624405" w:rsidP="00BF7EA0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making</w:t>
                      </w:r>
                      <w:proofErr w:type="gramEnd"/>
                    </w:p>
                    <w:p w:rsidR="00BF7EA0" w:rsidRDefault="00624405" w:rsidP="00BF7EA0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t</w:t>
                      </w:r>
                      <w:r w:rsidR="00BF7EA0"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echnology</w:t>
                      </w:r>
                      <w:proofErr w:type="gramEnd"/>
                    </w:p>
                    <w:p w:rsidR="00624405" w:rsidRDefault="00624405" w:rsidP="00BF7EA0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Work for you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24405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52D5A8C4" wp14:editId="69B855A5">
            <wp:simplePos x="0" y="0"/>
            <wp:positionH relativeFrom="margin">
              <wp:posOffset>3310255</wp:posOffset>
            </wp:positionH>
            <wp:positionV relativeFrom="margin">
              <wp:posOffset>5573395</wp:posOffset>
            </wp:positionV>
            <wp:extent cx="802005" cy="607060"/>
            <wp:effectExtent l="171450" t="152400" r="340995" b="36449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125">
        <w:br w:type="page"/>
      </w:r>
      <w:r w:rsidR="00DD379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page">
                  <wp:posOffset>6833235</wp:posOffset>
                </wp:positionH>
                <wp:positionV relativeFrom="page">
                  <wp:posOffset>3494405</wp:posOffset>
                </wp:positionV>
                <wp:extent cx="581660" cy="501650"/>
                <wp:effectExtent l="13335" t="17780" r="5080" b="13970"/>
                <wp:wrapNone/>
                <wp:docPr id="5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501650"/>
                          <a:chOff x="111947360" y="109793585"/>
                          <a:chExt cx="581882" cy="501342"/>
                        </a:xfrm>
                      </wpg:grpSpPr>
                      <wps:wsp>
                        <wps:cNvPr id="55" name="Freeform 95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96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7"/>
                        <wps:cNvSpPr>
                          <a:spLocks/>
                        </wps:cNvSpPr>
                        <wps:spPr bwMode="auto">
                          <a:xfrm>
                            <a:off x="112282630" y="110134266"/>
                            <a:ext cx="246612" cy="102403"/>
                          </a:xfrm>
                          <a:custGeom>
                            <a:avLst/>
                            <a:gdLst>
                              <a:gd name="T0" fmla="*/ 246612 w 246612"/>
                              <a:gd name="T1" fmla="*/ 102403 h 102403"/>
                              <a:gd name="T2" fmla="*/ 239737 w 246612"/>
                              <a:gd name="T3" fmla="*/ 95890 h 102403"/>
                              <a:gd name="T4" fmla="*/ 233223 w 246612"/>
                              <a:gd name="T5" fmla="*/ 90281 h 102403"/>
                              <a:gd name="T6" fmla="*/ 226890 w 246612"/>
                              <a:gd name="T7" fmla="*/ 85396 h 102403"/>
                              <a:gd name="T8" fmla="*/ 220558 w 246612"/>
                              <a:gd name="T9" fmla="*/ 81054 h 102403"/>
                              <a:gd name="T10" fmla="*/ 214587 w 246612"/>
                              <a:gd name="T11" fmla="*/ 77435 h 102403"/>
                              <a:gd name="T12" fmla="*/ 208616 w 246612"/>
                              <a:gd name="T13" fmla="*/ 74179 h 102403"/>
                              <a:gd name="T14" fmla="*/ 202826 w 246612"/>
                              <a:gd name="T15" fmla="*/ 71465 h 102403"/>
                              <a:gd name="T16" fmla="*/ 194684 w 246612"/>
                              <a:gd name="T17" fmla="*/ 68570 h 102403"/>
                              <a:gd name="T18" fmla="*/ 186904 w 246612"/>
                              <a:gd name="T19" fmla="*/ 66399 h 102403"/>
                              <a:gd name="T20" fmla="*/ 179305 w 246612"/>
                              <a:gd name="T21" fmla="*/ 65133 h 102403"/>
                              <a:gd name="T22" fmla="*/ 171887 w 246612"/>
                              <a:gd name="T23" fmla="*/ 64409 h 102403"/>
                              <a:gd name="T24" fmla="*/ 164649 w 246612"/>
                              <a:gd name="T25" fmla="*/ 64047 h 102403"/>
                              <a:gd name="T26" fmla="*/ 157412 w 246612"/>
                              <a:gd name="T27" fmla="*/ 64228 h 102403"/>
                              <a:gd name="T28" fmla="*/ 150175 w 246612"/>
                              <a:gd name="T29" fmla="*/ 64590 h 102403"/>
                              <a:gd name="T30" fmla="*/ 143118 w 246612"/>
                              <a:gd name="T31" fmla="*/ 65313 h 102403"/>
                              <a:gd name="T32" fmla="*/ 135881 w 246612"/>
                              <a:gd name="T33" fmla="*/ 65856 h 102403"/>
                              <a:gd name="T34" fmla="*/ 128643 w 246612"/>
                              <a:gd name="T35" fmla="*/ 66580 h 102403"/>
                              <a:gd name="T36" fmla="*/ 121949 w 246612"/>
                              <a:gd name="T37" fmla="*/ 67123 h 102403"/>
                              <a:gd name="T38" fmla="*/ 115254 w 246612"/>
                              <a:gd name="T39" fmla="*/ 67485 h 102403"/>
                              <a:gd name="T40" fmla="*/ 108560 w 246612"/>
                              <a:gd name="T41" fmla="*/ 67485 h 102403"/>
                              <a:gd name="T42" fmla="*/ 101865 w 246612"/>
                              <a:gd name="T43" fmla="*/ 67123 h 102403"/>
                              <a:gd name="T44" fmla="*/ 94990 w 246612"/>
                              <a:gd name="T45" fmla="*/ 66218 h 102403"/>
                              <a:gd name="T46" fmla="*/ 87933 w 246612"/>
                              <a:gd name="T47" fmla="*/ 64952 h 102403"/>
                              <a:gd name="T48" fmla="*/ 80877 w 246612"/>
                              <a:gd name="T49" fmla="*/ 62961 h 102403"/>
                              <a:gd name="T50" fmla="*/ 73459 w 246612"/>
                              <a:gd name="T51" fmla="*/ 60248 h 102403"/>
                              <a:gd name="T52" fmla="*/ 65859 w 246612"/>
                              <a:gd name="T53" fmla="*/ 56991 h 102403"/>
                              <a:gd name="T54" fmla="*/ 58079 w 246612"/>
                              <a:gd name="T55" fmla="*/ 52649 h 102403"/>
                              <a:gd name="T56" fmla="*/ 49937 w 246612"/>
                              <a:gd name="T57" fmla="*/ 47402 h 102403"/>
                              <a:gd name="T58" fmla="*/ 43424 w 246612"/>
                              <a:gd name="T59" fmla="*/ 42698 h 102403"/>
                              <a:gd name="T60" fmla="*/ 36548 w 246612"/>
                              <a:gd name="T61" fmla="*/ 37451 h 102403"/>
                              <a:gd name="T62" fmla="*/ 29673 w 246612"/>
                              <a:gd name="T63" fmla="*/ 31481 h 102403"/>
                              <a:gd name="T64" fmla="*/ 22616 w 246612"/>
                              <a:gd name="T65" fmla="*/ 24967 h 102403"/>
                              <a:gd name="T66" fmla="*/ 15379 w 246612"/>
                              <a:gd name="T67" fmla="*/ 17730 h 102403"/>
                              <a:gd name="T68" fmla="*/ 7780 w 246612"/>
                              <a:gd name="T69" fmla="*/ 9408 h 102403"/>
                              <a:gd name="T70" fmla="*/ 0 w 246612"/>
                              <a:gd name="T71" fmla="*/ 0 h 102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46612" h="102403">
                                <a:moveTo>
                                  <a:pt x="246612" y="102403"/>
                                </a:moveTo>
                                <a:lnTo>
                                  <a:pt x="239737" y="95890"/>
                                </a:lnTo>
                                <a:lnTo>
                                  <a:pt x="233223" y="90281"/>
                                </a:lnTo>
                                <a:lnTo>
                                  <a:pt x="226890" y="85396"/>
                                </a:lnTo>
                                <a:lnTo>
                                  <a:pt x="220558" y="81054"/>
                                </a:lnTo>
                                <a:lnTo>
                                  <a:pt x="214587" y="77435"/>
                                </a:lnTo>
                                <a:lnTo>
                                  <a:pt x="208616" y="74179"/>
                                </a:lnTo>
                                <a:lnTo>
                                  <a:pt x="202826" y="71465"/>
                                </a:lnTo>
                                <a:lnTo>
                                  <a:pt x="194684" y="68570"/>
                                </a:lnTo>
                                <a:lnTo>
                                  <a:pt x="186904" y="66399"/>
                                </a:lnTo>
                                <a:lnTo>
                                  <a:pt x="179305" y="65133"/>
                                </a:lnTo>
                                <a:lnTo>
                                  <a:pt x="171887" y="64409"/>
                                </a:lnTo>
                                <a:lnTo>
                                  <a:pt x="164649" y="64047"/>
                                </a:lnTo>
                                <a:lnTo>
                                  <a:pt x="157412" y="64228"/>
                                </a:lnTo>
                                <a:lnTo>
                                  <a:pt x="150175" y="64590"/>
                                </a:lnTo>
                                <a:lnTo>
                                  <a:pt x="143118" y="65313"/>
                                </a:lnTo>
                                <a:lnTo>
                                  <a:pt x="135881" y="65856"/>
                                </a:lnTo>
                                <a:lnTo>
                                  <a:pt x="128643" y="66580"/>
                                </a:lnTo>
                                <a:lnTo>
                                  <a:pt x="121949" y="67123"/>
                                </a:lnTo>
                                <a:lnTo>
                                  <a:pt x="115254" y="67485"/>
                                </a:lnTo>
                                <a:lnTo>
                                  <a:pt x="108560" y="67485"/>
                                </a:lnTo>
                                <a:lnTo>
                                  <a:pt x="101865" y="67123"/>
                                </a:lnTo>
                                <a:lnTo>
                                  <a:pt x="94990" y="66218"/>
                                </a:lnTo>
                                <a:lnTo>
                                  <a:pt x="87933" y="64952"/>
                                </a:lnTo>
                                <a:lnTo>
                                  <a:pt x="80877" y="62961"/>
                                </a:lnTo>
                                <a:lnTo>
                                  <a:pt x="73459" y="60248"/>
                                </a:lnTo>
                                <a:lnTo>
                                  <a:pt x="65859" y="56991"/>
                                </a:lnTo>
                                <a:lnTo>
                                  <a:pt x="58079" y="52649"/>
                                </a:lnTo>
                                <a:lnTo>
                                  <a:pt x="49937" y="47402"/>
                                </a:lnTo>
                                <a:lnTo>
                                  <a:pt x="43424" y="42698"/>
                                </a:lnTo>
                                <a:lnTo>
                                  <a:pt x="36548" y="37451"/>
                                </a:lnTo>
                                <a:lnTo>
                                  <a:pt x="29673" y="31481"/>
                                </a:lnTo>
                                <a:lnTo>
                                  <a:pt x="22616" y="24967"/>
                                </a:lnTo>
                                <a:lnTo>
                                  <a:pt x="15379" y="17730"/>
                                </a:lnTo>
                                <a:lnTo>
                                  <a:pt x="7780" y="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8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9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0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01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2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3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538.05pt;margin-top:275.15pt;width:45.8pt;height:39.5pt;z-index:251683328;mso-position-horizontal-relative:page;mso-position-vertical-relative:page" coordorigin="1119473,1097935" coordsize="5818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">
                <v:shape id="Freeform 95" o:spid="_x0000_s1027" style="position:absolute;left:1119473;top:1097935;width:5012;height:5014;visibility:visible;mso-wrap-style:square;v-text-anchor:top" coordsize="501186,50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AcUA&#10;AADbAAAADwAAAGRycy9kb3ducmV2LnhtbESP3WrCQBSE74W+w3IKvRHdWIxIdJXi/0XBn/gAh+wx&#10;Cc2eDdlVY5/eLQi9HGbmG2Y6b00lbtS40rKCQT8CQZxZXXKu4Jyue2MQziNrrCyTggc5mM/eOlNM&#10;tL3zkW4nn4sAYZeggsL7OpHSZQUZdH1bEwfvYhuDPsgml7rBe4CbSn5G0UgaLDksFFjToqDs53Q1&#10;Crrfhzhdx8t0tf3dDjf1IdvtR2OlPt7brwkIT63/D7/aO60gjuHvS/gB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Y0BxQAAANsAAAAPAAAAAAAAAAAAAAAAAJgCAABkcnMv&#10;ZG93bnJldi54bWxQSwUGAAAAAAQABAD1AAAAigMAAAAA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xe" fillcolor="#b7c134" strokecolor="#b7c134" strokeweight="0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96" o:spid="_x0000_s1028" style="position:absolute;left:1119473;top:1097935;width:5012;height:5014;visibility:visible;mso-wrap-style:square;v-text-anchor:top" coordsize="501186,50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SPsQA&#10;AADbAAAADwAAAGRycy9kb3ducmV2LnhtbESPQWvCQBSE7wX/w/IEb3VjoSrRVYog2nqpUdDcHtln&#10;Epp9G7KrRn+9WxA8DjPzDTOdt6YSF2pcaVnBoB+BIM6sLjlXsN8t38cgnEfWWFkmBTdyMJ913qYY&#10;a3vlLV0Sn4sAYRejgsL7OpbSZQUZdH1bEwfvZBuDPsgml7rBa4CbSn5E0VAaLDksFFjToqDsLzkb&#10;BRSlh/XvaHXc/CTpfXWT37i4p0r1uu3XBISn1r/Cz/ZaK/gc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CUj7EAAAA2wAAAA8AAAAAAAAAAAAAAAAAmAIAAGRycy9k&#10;b3ducmV2LnhtbFBLBQYAAAAABAAEAPUAAACJAwAAAAA=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e" filled="f" fillcolor="#fffffe" strokecolor="#2e3640" strokeweight=".26636mm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97" o:spid="_x0000_s1029" style="position:absolute;left:1122826;top:1101342;width:2466;height:1024;visibility:visible;mso-wrap-style:square;v-text-anchor:top" coordsize="246612,102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4p8IA&#10;AADbAAAADwAAAGRycy9kb3ducmV2LnhtbESPQWsCMRSE7wX/Q3hCbzWrUFtWo4ggVlDoWg8eH5vn&#10;ZnHzsiSprv/eCILHYWa+YabzzjbiQj7UjhUMBxkI4tLpmisFh7/VxzeIEJE1No5JwY0CzGe9tynm&#10;2l25oMs+ViJBOOSowMTY5lKG0pDFMHAtcfJOzluMSfpKao/XBLeNHGXZWFqsOS0YbGlpqDzv/62C&#10;sZcrc9R61zaZ29piXWx+fafUe79bTEBE6uIr/Gz/aAWfX/D4kn6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/inwgAAANsAAAAPAAAAAAAAAAAAAAAAAJgCAABkcnMvZG93&#10;bnJldi54bWxQSwUGAAAAAAQABAD1AAAAhwMAAAAA&#10;" path="m246612,102403r-6875,-6513l233223,90281r-6333,-4885l220558,81054r-5971,-3619l208616,74179r-5790,-2714l194684,68570r-7780,-2171l179305,65133r-7418,-724l164649,64047r-7237,181l150175,64590r-7057,723l135881,65856r-7238,724l121949,67123r-6695,362l108560,67485r-6695,-362l94990,66218,87933,64952,80877,62961,73459,60248,65859,56991,58079,52649,49937,47402,43424,42698,36548,37451,29673,31481,22616,24967,15379,17730,7780,9408,,e" filled="f" fillcolor="#fffffe" strokecolor="#2e3640" strokeweight=".26636mm">
                  <v:shadow color="#8c8682"/>
                  <v:path arrowok="t" o:connecttype="custom" o:connectlocs="246612,102403;239737,95890;233223,90281;226890,85396;220558,81054;214587,77435;208616,74179;202826,71465;194684,68570;186904,66399;179305,65133;171887,64409;164649,64047;157412,64228;150175,64590;143118,65313;135881,65856;128643,66580;121949,67123;115254,67485;108560,67485;101865,67123;94990,66218;87933,64952;80877,62961;73459,60248;65859,56991;58079,52649;49937,47402;43424,42698;36548,37451;29673,31481;22616,24967;15379,17730;7780,9408;0,0" o:connectangles="0,0,0,0,0,0,0,0,0,0,0,0,0,0,0,0,0,0,0,0,0,0,0,0,0,0,0,0,0,0,0,0,0,0,0,0"/>
                </v:shape>
                <v:shape id="Freeform 98" o:spid="_x0000_s1030" style="position:absolute;left:1121033;top:1099518;width:2191;height:2155;visibility:visible;mso-wrap-style:square;v-text-anchor:top" coordsize="219111,21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KSL8A&#10;AADbAAAADwAAAGRycy9kb3ducmV2LnhtbERP3WrCMBS+F3yHcITdadrBhlSjDEFQvJrzAQ7JsQ02&#10;J12StdWnXy4ELz++//V2dK3oKUTrWUG5KEAQa28s1wouP/v5EkRMyAZbz6TgThG2m+lkjZXxA39T&#10;f061yCEcK1TQpNRVUkbdkMO48B1x5q4+OEwZhlqagEMOd618L4pP6dBybmiwo11D+nb+cwrspabH&#10;8TQ8uvKggy5/+6U9XZV6m41fKxCJxvQSP90Ho+Ajj81f8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2gpIvwAAANsAAAAPAAAAAAAAAAAAAAAAAJgCAABkcnMvZG93bnJl&#10;di54bWxQSwUGAAAAAAQABAD1AAAAhAMAAAAA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xe" fillcolor="#fffffe" strokecolor="#fffffe" strokeweight="0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99" o:spid="_x0000_s1031" style="position:absolute;left:1121033;top:1099518;width:2191;height:2155;visibility:visible;mso-wrap-style:square;v-text-anchor:top" coordsize="219111,21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Q4MMA&#10;AADbAAAADwAAAGRycy9kb3ducmV2LnhtbESPQWvCQBSE7wX/w/IKvdVNhYqmrlKkotdGKXh7zb5m&#10;Q7PvpdlVY3+9Kwgeh5n5hpktet+oI3WhFjbwMsxAEZdia64M7Lar5wmoEJEtNsJk4EwBFvPBwwxz&#10;Kyf+pGMRK5UgHHI04GJsc61D6chjGEpLnLwf6TzGJLtK2w5PCe4bPcqysfZYc1pw2NLSUflbHLyB&#10;7b9MNuI+6Gv6TVKs67/9eY/GPD3272+gIvXxHr61N9bA6x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zQ4MMAAADbAAAADwAAAAAAAAAAAAAAAACYAgAAZHJzL2Rv&#10;d25yZXYueG1sUEsFBgAAAAAEAAQA9QAAAIgDAAAAAA==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e" filled="f" fillcolor="#fffffe" strokecolor="#2e3640" strokeweight=".26636mm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100" o:spid="_x0000_s1032" style="position:absolute;left:1121118;top:1099030;width:1284;height:953;visibility:visible;mso-wrap-style:square;v-text-anchor:top" coordsize="128463,95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9Ib8A&#10;AADbAAAADwAAAGRycy9kb3ducmV2LnhtbERPTYvCMBC9C/sfwix4EU13BZFqLG5BWNSLupe9Dc3Y&#10;ljaTksRa/705CB4f73udDaYVPTlfW1bwNUtAEBdW11wq+LvspksQPiBrbC2Tggd5yDYfozWm2t75&#10;RP05lCKGsE9RQRVCl0rpi4oM+pntiCN3tc5giNCVUju8x3DTyu8kWUiDNceGCjvKKyqa880osM2P&#10;dnPT5n6P/408TnqTHKRS489huwIRaAhv8cv9qxUs4vr4Jf4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H0hvwAAANsAAAAPAAAAAAAAAAAAAAAAAJgCAABkcnMvZG93bnJl&#10;di54bWxQSwUGAAAAAAQABAD1AAAAhAMAAAAA&#10;" path="m7419,20625l,27138,60975,95347,128463,34918r-7237,-8142l115074,20625r-6694,-5428l101142,10493,93724,6875,85944,3799,77983,1809,69841,542,61518,,53376,361,45053,1628,37092,3799,29131,6694r-7600,3799l14294,15197,7419,20625xe" fillcolor="#fffffe" strokecolor="#fffffe" strokeweight="0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101" o:spid="_x0000_s1033" style="position:absolute;left:1121118;top:1099030;width:1284;height:953;visibility:visible;mso-wrap-style:square;v-text-anchor:top" coordsize="128463,95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U8cMA&#10;AADbAAAADwAAAGRycy9kb3ducmV2LnhtbESPT4vCMBTE7wt+h/AEb2uqgixdo7iK2KtdkT0+mtc/&#10;bPNSm1irn94IgsdhZn7DLFa9qUVHrassK5iMIxDEmdUVFwqOv7vPLxDOI2usLZOCGzlYLQcfC4y1&#10;vfKButQXIkDYxaig9L6JpXRZSQbd2DbEwctta9AH2RZSt3gNcFPLaRTNpcGKw0KJDW1Kyv7Ti1Hw&#10;0/nkfJoeZtvtbZ0meZXv739SqdGwX3+D8NT7d/jVTrSC+QS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U8cMAAADbAAAADwAAAAAAAAAAAAAAAACYAgAAZHJzL2Rv&#10;d25yZXYueG1sUEsFBgAAAAAEAAQA9QAAAIgDAAAAAA==&#10;" path="m7419,20625l,27138,60975,95347,128463,34918r-7237,-8142l115074,20625r-6694,-5428l101142,10493,93724,6875,85944,3799,77983,1809,69841,542,61518,,53376,361,45053,1628,37092,3799,29131,6694r-7600,3799l14294,15197,7419,20625e" filled="f" fillcolor="#fffffe" strokecolor="#2e3640" strokeweight=".26636mm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102" o:spid="_x0000_s1034" style="position:absolute;left:1120631;top:1099426;width:957;height:1292;visibility:visible;mso-wrap-style:square;v-text-anchor:top" coordsize="95714,129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kdcIA&#10;AADbAAAADwAAAGRycy9kb3ducmV2LnhtbESPQWsCMRSE70L/Q3gFb5rVQyirUVppQZQeuvoDHpvX&#10;3aWblzWJ7uqvN4LQ4zAz3zDL9WBbcSEfGscaZtMMBHHpTMOVhuPha/IGIkRkg61j0nClAOvVy2iJ&#10;uXE9/9CliJVIEA45aqhj7HIpQ1mTxTB1HXHyfp23GJP0lTQe+wS3rZxnmZIWG04LNXa0qan8K85W&#10;wy34wprqw++tOn1/qnLXn5zSevw6vC9ARBrif/jZ3hoNag6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aR1wgAAANsAAAAPAAAAAAAAAAAAAAAAAJgCAABkcnMvZG93&#10;bnJldi54bWxQSwUGAAAAAAQABAD1AAAAhwMAAAAA&#10;" path="m34739,l26778,7237r-6151,6151l15199,20083r-4705,7237l6695,34737,3800,42517,1629,50659,362,58800,,66942r362,8322l1629,83406r1990,8142l6514,99327r3799,7599l15018,114163r5428,6875l27683,129180,95714,68028,34739,xe" fillcolor="#fffffe" strokecolor="#fffffe" strokeweight="0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v:shape id="Freeform 103" o:spid="_x0000_s1035" style="position:absolute;left:1120631;top:1099426;width:957;height:1292;visibility:visible;mso-wrap-style:square;v-text-anchor:top" coordsize="95714,129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qzMMA&#10;AADbAAAADwAAAGRycy9kb3ducmV2LnhtbESPT4vCMBTE74LfITzBi2i67ipL1yiyIHhZZP2z50fz&#10;ti02LyVJbfXTG0HwOMzMb5jFqjOVuJDzpWUFb5MEBHFmdcm5guNhM/4E4QOyxsoyKbiSh9Wy31tg&#10;qm3Lv3TZh1xECPsUFRQh1KmUPivIoJ/Ymjh6/9YZDFG6XGqHbYSbSk6TZC4NlhwXCqzpu6DsvG+M&#10;gubD4c+OOB/Vycz8hVszO7WNUsNBt/4CEagLr/CzvdUK5u/w+B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ZqzMMAAADbAAAADwAAAAAAAAAAAAAAAACYAgAAZHJzL2Rv&#10;d25yZXYueG1sUEsFBgAAAAAEAAQA9QAAAIgDAAAAAA==&#10;" path="m34739,l26778,7237r-6151,6151l15199,20083r-4705,7237l6695,34737,3800,42517,1629,50659,362,58800,,66942r362,8322l1629,83406r1990,8142l6514,99327r3799,7599l15018,114163r5428,6875l27683,129180,95714,68028,34739,e" filled="f" fillcolor="#fffffe" strokecolor="#2e3640" strokeweight=".26636mm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w10:wrap anchorx="page" anchory="page"/>
              </v:group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1154430</wp:posOffset>
                </wp:positionV>
                <wp:extent cx="2171700" cy="3437890"/>
                <wp:effectExtent l="3810" t="1905" r="0" b="0"/>
                <wp:wrapNone/>
                <wp:docPr id="5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3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CUSTOM SOLUTIONS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</w:p>
                          <w:p w:rsidR="006A2125" w:rsidRDefault="006A2125" w:rsidP="006A2125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WEB SOLUTIONS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 ipso.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EBUSINESS SOLUTIONS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mitra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nillan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5" type="#_x0000_t202" style="position:absolute;margin-left:598.05pt;margin-top:90.9pt;width:171pt;height:270.7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CUSTOM SOLUTIONS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</w:p>
                    <w:p w:rsidR="006A2125" w:rsidRDefault="006A2125" w:rsidP="006A2125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WEB SOLUTIONS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mara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 ipso.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:rsidR="006A2125" w:rsidRDefault="006A2125" w:rsidP="006A2125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EBUSINESS SOLUTIONS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mara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mitra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espa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nillan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w:drawing>
          <wp:anchor distT="36576" distB="36576" distL="36576" distR="36576" simplePos="0" relativeHeight="251681280" behindDoc="0" locked="0" layoutInCell="1" allowOverlap="1">
            <wp:simplePos x="0" y="0"/>
            <wp:positionH relativeFrom="page">
              <wp:posOffset>6743700</wp:posOffset>
            </wp:positionH>
            <wp:positionV relativeFrom="page">
              <wp:posOffset>4025900</wp:posOffset>
            </wp:positionV>
            <wp:extent cx="3086100" cy="3517900"/>
            <wp:effectExtent l="0" t="0" r="0" b="6350"/>
            <wp:wrapNone/>
            <wp:docPr id="92" name="Picture 92" descr="C:\Documents and Settings\tamic\Desktop\TC999D\TC9990102D-PB\TC9990102-IM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Documents and Settings\tamic\Desktop\TC999D\TC9990102D-PB\TC9990102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r="11340" b="23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79B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6840855</wp:posOffset>
                </wp:positionH>
                <wp:positionV relativeFrom="page">
                  <wp:posOffset>1322070</wp:posOffset>
                </wp:positionV>
                <wp:extent cx="654685" cy="539750"/>
                <wp:effectExtent l="11430" t="7620" r="10160" b="5080"/>
                <wp:wrapNone/>
                <wp:docPr id="4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539750"/>
                          <a:chOff x="111954980" y="107621180"/>
                          <a:chExt cx="654618" cy="539674"/>
                        </a:xfrm>
                      </wpg:grpSpPr>
                      <wps:wsp>
                        <wps:cNvPr id="42" name="Freeform 81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12D"/>
                          </a:solidFill>
                          <a:ln w="0">
                            <a:solidFill>
                              <a:srgbClr val="E6412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82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3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4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5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6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7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8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9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0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1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538.65pt;margin-top:104.1pt;width:51.55pt;height:42.5pt;z-index:251680256;mso-position-horizontal-relative:page;mso-position-vertical-relative:page" coordorigin="1119549,1076211" coordsize="65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">
                <v:shape id="Freeform 81" o:spid="_x0000_s1027" style="position:absolute;left:1122266;top:1077781;width:3829;height:3827;visibility:visible;mso-wrap-style:square;v-text-anchor:top" coordsize="382917,38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2OMMA&#10;AADbAAAADwAAAGRycy9kb3ducmV2LnhtbESPQWvCQBSE74X+h+UJvdWNQYpEVwmCKIKFarw/ss9k&#10;Mfs2za5J+u/dQqHHYWa+YVab0Taip84bxwpm0wQEcem04UpBcdm9L0D4gKyxcUwKfsjDZv36ssJM&#10;u4G/qD+HSkQI+wwV1CG0mZS+rMmin7qWOHo311kMUXaV1B0OEW4bmSbJh7RoOC7U2NK2pvJ+flgF&#10;+jQ/7osmvX3z56I3uRmO1zFX6m0y5ksQgcbwH/5rH7SCeQq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62OMMAAADbAAAADwAAAAAAAAAAAAAAAACYAgAAZHJzL2Rv&#10;d25yZXYueG1sUEsFBgAAAAAEAAQA9QAAAIgD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e6412d" strokecolor="#e6412d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82" o:spid="_x0000_s1028" style="position:absolute;left:1122266;top:1077781;width:3829;height:3827;visibility:visible;mso-wrap-style:square;v-text-anchor:top" coordsize="382917,38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6E8UA&#10;AADbAAAADwAAAGRycy9kb3ducmV2LnhtbESPQWsCMRSE74X+h/CE3mpWa4usRpGWQi9LqUr1+Ng8&#10;N4ublzXJrtt/3xQKHoeZ+YZZrgfbiJ58qB0rmIwzEMSl0zVXCva798c5iBCRNTaOScEPBViv7u+W&#10;mGt35S/qt7ESCcIhRwUmxjaXMpSGLIaxa4mTd3LeYkzSV1J7vCa4beQ0y16kxZrTgsGWXg2V521n&#10;FRyfi83nvvNdWRSH7wvWw9usN0o9jIbNAkSkId7C/+0PrWD2BH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/oTxQAAANsAAAAPAAAAAAAAAAAAAAAAAJgCAABkcnMv&#10;ZG93bnJldi54bWxQSwUGAAAAAAQABAD1AAAAigMAAAAA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83" o:spid="_x0000_s1029" style="position:absolute;left:1119549;top:1076211;width:2761;height:2759;visibility:visible;mso-wrap-style:square;v-text-anchor:top" coordsize="276066,275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U/sIA&#10;AADbAAAADwAAAGRycy9kb3ducmV2LnhtbESPT2vCQBTE7wW/w/KE3urGKiLRNcSUQq9V8fzIPrPB&#10;7NuQ3fyxn75bKHgcZuY3zD6bbCMG6nztWMFykYAgLp2uuVJwOX++bUH4gKyxcUwKHuQhO8xe9phq&#10;N/I3DadQiQhhn6ICE0KbSulLQxb9wrXE0bu5zmKIsquk7nCMcNvI9yTZSIs1xwWDLRWGyvuptwps&#10;n5uV/7DFqmjGn6O8PzZ8rZV6nU/5DkSgKTzD/+0vrWC9hr8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BT+wgAAANsAAAAPAAAAAAAAAAAAAAAAAJgCAABkcnMvZG93&#10;bnJldi54bWxQSwUGAAAAAAQABAD1AAAAhwMAAAAA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84" o:spid="_x0000_s1030" style="position:absolute;left:1122266;top:1077781;width:3829;height:3827;visibility:visible;mso-wrap-style:square;v-text-anchor:top" coordsize="382917,38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evcMA&#10;AADbAAAADwAAAGRycy9kb3ducmV2LnhtbESP3YrCMBSE7xd8h3AE79ZUcf2pRlHRInhl9QEOzbEt&#10;Nieliba7T79ZWPBymJlvmNWmM5V4UeNKywpGwwgEcWZ1ybmC2/X4OQfhPLLGyjIp+CYHm3XvY4Wx&#10;ti1f6JX6XAQIuxgVFN7XsZQuK8igG9qaOHh32xj0QTa51A22AW4qOY6iqTRYclgosKZ9QdkjfRoF&#10;h4iS9ufIi5Oe3XfTMyXJORsrNeh32yUIT51/h//bJ61g8gV/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7evcMAAADbAAAADwAAAAAAAAAAAAAAAACYAgAAZHJzL2Rv&#10;d25yZXYueG1sUEsFBgAAAAAEAAQA9QAAAIgD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fffffe" strokecolor="#fffffe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85" o:spid="_x0000_s1031" style="position:absolute;left:1122266;top:1077781;width:3829;height:3827;visibility:visible;mso-wrap-style:square;v-text-anchor:top" coordsize="382917,38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Zi8QA&#10;AADbAAAADwAAAGRycy9kb3ducmV2LnhtbESPQWsCMRSE70L/Q3iCt5pVrMjWKNIieFlKVbTHx+Z1&#10;s3Tzsk2y6/bfN4WCx2FmvmHW28E2oicfascKZtMMBHHpdM2VgvNp/7gCESKyxsYxKfihANvNw2iN&#10;uXY3fqf+GCuRIBxyVGBibHMpQ2nIYpi6ljh5n85bjEn6SmqPtwS3jZxn2VJarDktGGzpxVD5deys&#10;go+nYvd27nxXFsX18o318LrojVKT8bB7BhFpiPfwf/ugFSy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WYvEAAAA2wAAAA8AAAAAAAAAAAAAAAAAmAIAAGRycy9k&#10;b3ducmV2LnhtbFBLBQYAAAAABAAEAPUAAACJAw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86" o:spid="_x0000_s1032" style="position:absolute;left:1119549;top:1076211;width:2761;height:2759;visibility:visible;mso-wrap-style:square;v-text-anchor:top" coordsize="276066,275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rK8YA&#10;AADbAAAADwAAAGRycy9kb3ducmV2LnhtbESPT2sCMRTE7wW/Q3hCL1KzFtnKapRWELSX4p9Cj4/N&#10;c7Pt5mVJoq7fvhEEj8PM/IaZLTrbiDP5UDtWMBpmIIhLp2uuFBz2q5cJiBCRNTaOScGVAizmvacZ&#10;FtpdeEvnXaxEgnAoUIGJsS2kDKUhi2HoWuLkHZ23GJP0ldQeLwluG/maZbm0WHNaMNjS0lD5tztZ&#10;BfnJDDb5cvB1+PzdT/zPx3W8/a6Veu5371MQkbr4CN/ba61g/Aa3L+kH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frK8YAAADbAAAADwAAAAAAAAAAAAAAAACYAgAAZHJz&#10;L2Rvd25yZXYueG1sUEsFBgAAAAAEAAQA9QAAAIsD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xe" fillcolor="#b7c134" strokecolor="#b7c134" strokeweight="0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87" o:spid="_x0000_s1033" style="position:absolute;left:1119549;top:1076211;width:2761;height:2759;visibility:visible;mso-wrap-style:square;v-text-anchor:top" coordsize="276066,275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e+70A&#10;AADbAAAADwAAAGRycy9kb3ducmV2LnhtbERPy4rCMBTdC/5DuAPuNJ1RRDqmRTsIbn3g+tLcaYrN&#10;TWmirX69WQguD+e9zgfbiDt1vnas4HuWgCAuna65UnA+7aYrED4ga2wck4IHeciz8WiNqXY9H+h+&#10;DJWIIexTVGBCaFMpfWnIop+5ljhy/66zGCLsKqk77GO4beRPkiylxZpjg8GWCkPl9XizCuxtY+b+&#10;zxbzoumfW3l9LPlSKzX5Gja/IAIN4SN+u/dawSKOjV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rke+70AAADbAAAADwAAAAAAAAAAAAAAAACYAgAAZHJzL2Rvd25yZXYu&#10;eG1sUEsFBgAAAAAEAAQA9QAAAIID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88" o:spid="_x0000_s1034" style="position:absolute;left:1120591;top:1077251;width:677;height:677;visibility:visible;mso-wrap-style:square;v-text-anchor:top" coordsize="67770,67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MHtcMA&#10;AADbAAAADwAAAGRycy9kb3ducmV2LnhtbESPQWvCQBSE74L/YXlCb82ubag2dZUiFnqoB6P0/Mg+&#10;k9Ds25hdY/Lvu4WCx2FmvmFWm8E2oqfO1441zBMFgrhwpuZSw+n48bgE4QOywcYxaRjJw2Y9naww&#10;M+7GB+rzUIoIYZ+hhiqENpPSFxVZ9IlriaN3dp3FEGVXStPhLcJtI5+UepEWa44LFba0raj4ya9W&#10;w/5557/q8btfXM6Wt/tURZjS+mE2vL+BCDSEe/i//Wk0pK/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MHtcMAAADbAAAADwAAAAAAAAAAAAAAAACYAgAAZHJzL2Rv&#10;d25yZXYueG1sUEsFBgAAAAAEAAQA9QAAAIgDAAAAAA=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xe" fillcolor="#fffffe" strokecolor="#fffffe" strokeweight="0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89" o:spid="_x0000_s1035" style="position:absolute;left:1120591;top:1077251;width:677;height:677;visibility:visible;mso-wrap-style:square;v-text-anchor:top" coordsize="67770,67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tt8EA&#10;AADbAAAADwAAAGRycy9kb3ducmV2LnhtbERP3WrCMBS+F3yHcITdzXSCQ7tGGYIozE10PsCxOW2D&#10;zUlpomZ7+uVi4OXH918so23FjXpvHCt4GWcgiEunDdcKTt/r5xkIH5A1to5JwQ95WC6GgwJz7e58&#10;oNsx1CKFsM9RQRNCl0vpy4Ys+rHriBNXud5iSLCvpe7xnsJtKydZ9iotGk4NDXa0aqi8HK9WgYxf&#10;sZqcT5/73W4WftuNwfmHUeppFN/fQASK4SH+d2+1gmlan76kH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MrbfBAAAA2wAAAA8AAAAAAAAAAAAAAAAAmAIAAGRycy9kb3du&#10;cmV2LnhtbFBLBQYAAAAABAAEAPUAAACGAw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e" filled="f" fillcolor="#fffffe" strokecolor="#2e3640" strokeweight=".26564mm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90" o:spid="_x0000_s1036" style="position:absolute;left:1123672;top:1079186;width:1016;height:1017;visibility:visible;mso-wrap-style:square;v-text-anchor:top" coordsize="101654,101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4ccIA&#10;AADbAAAADwAAAGRycy9kb3ducmV2LnhtbESPQYvCMBSE7wv+h/CEva2pCytSjSKK4EFYWsXzo3m2&#10;1ealJFlb99cbQfA4zMw3zHzZm0bcyPnasoLxKAFBXFhdc6ngeNh+TUH4gKyxsUwK7uRhuRh8zDHV&#10;tuOMbnkoRYSwT1FBFUKbSumLigz6kW2Jo3e2zmCI0pVSO+wi3DTyO0km0mDNcaHCltYVFdf8zyjI&#10;tqGVv8d7dtln1lHOm256+lfqc9ivZiAC9eEdfrV3WsHPG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jzhxwgAAANsAAAAPAAAAAAAAAAAAAAAAAJgCAABkcnMvZG93&#10;bnJldi54bWxQSwUGAAAAAAQABAD1AAAAhwMAAAAA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xe" fillcolor="#b7c134" strokecolor="#b7c134" strokeweight="0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v:shape id="Freeform 91" o:spid="_x0000_s1037" style="position:absolute;left:1123672;top:1079186;width:1016;height:1017;visibility:visible;mso-wrap-style:square;v-text-anchor:top" coordsize="101654,101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BRsQA&#10;AADbAAAADwAAAGRycy9kb3ducmV2LnhtbESPQWvCQBSE7wX/w/IKvRTdaFqVmI2UFql4axS8Pnaf&#10;SWj2bchuY/rvu4LQ4zAz3zD5drStGKj3jWMF81kCglg703Cl4HTcTdcgfEA22DomBb/kYVtMHnLM&#10;jLvyFw1lqESEsM9QQR1Cl0npdU0W/cx1xNG7uN5iiLKvpOnxGuG2lYskWUqLDceFGjt6r0l/lz9W&#10;weehHFK9O2K6+njen/X4ktrSKfX0OL5tQAQaw3/43t4bBa8L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3QUbEAAAA2wAAAA8AAAAAAAAAAAAAAAAAmAIAAGRycy9k&#10;b3ducmV2LnhtbFBLBQYAAAAABAAEAPUAAACJAwAAAAA=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e" filled="f" fillcolor="#fffffe" strokecolor="#2e3640" strokeweight=".26564mm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D379B"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6833235</wp:posOffset>
                </wp:positionH>
                <wp:positionV relativeFrom="page">
                  <wp:posOffset>2412365</wp:posOffset>
                </wp:positionV>
                <wp:extent cx="501015" cy="470535"/>
                <wp:effectExtent l="13335" t="12065" r="9525" b="12700"/>
                <wp:wrapNone/>
                <wp:docPr id="2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470535"/>
                          <a:chOff x="111947163" y="108711381"/>
                          <a:chExt cx="500971" cy="470764"/>
                        </a:xfrm>
                      </wpg:grpSpPr>
                      <wps:wsp>
                        <wps:cNvPr id="28" name="Freeform 68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9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0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1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2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3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4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5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6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7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8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9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538.05pt;margin-top:189.95pt;width:39.45pt;height:37.05pt;z-index:251679232;mso-position-horizontal-relative:page;mso-position-vertical-relative:page" coordorigin="1119471,1087113" coordsize="5009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">
                <v:shape id="Freeform 68" o:spid="_x0000_s1027" style="position:absolute;left:1119471;top:1090748;width:5010;height:1073;visibility:visible;mso-wrap-style:square;v-text-anchor:top" coordsize="500971,10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10sEA&#10;AADbAAAADwAAAGRycy9kb3ducmV2LnhtbERPz2vCMBS+D/wfwhvsNtNZZqWaFt0Y7DZWBT0+m2db&#10;bF5KktX63y+HwY4f3+9NOZlejOR8Z1nByzwBQVxb3XGj4LD/eF6B8AFZY2+ZFNzJQ1nMHjaYa3vj&#10;bxqr0IgYwj5HBW0IQy6lr1sy6Od2II7cxTqDIULXSO3wFsNNLxdJspQGO44NLQ701lJ9rX6MgtPy&#10;km2PPhne3VdqU9plr/fDWamnx2m7BhFoCv/iP/enVrCI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YddLBAAAA2wAAAA8AAAAAAAAAAAAAAAAAmAIAAGRycy9kb3du&#10;cmV2LnhtbFBLBQYAAAAABAAEAPUAAACGAw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69" o:spid="_x0000_s1028" style="position:absolute;left:1119474;top:1087113;width:4997;height:3324;visibility:visible;mso-wrap-style:square;v-text-anchor:top" coordsize="499708,332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fPMIA&#10;AADbAAAADwAAAGRycy9kb3ducmV2LnhtbESPzWoCMRSF9wXfIVzBXc3oQtrRKKKVSjelow9wnVwz&#10;wcnNMIk6+vSmILg8nJ+PM1t0rhYXaoP1rGA0zEAQl15bNgr2u837B4gQkTXWnknBjQIs5r23Geba&#10;X/mPLkU0Io1wyFFBFWOTSxnKihyGoW+Ik3f0rcOYZGukbvGaxl0tx1k2kQ4tJ0KFDa0qKk/F2SWu&#10;+fqpv+1qd7pvJtEUh9v6/GuVGvS75RREpC6+ws/2VisYf8L/l/Q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V88wgAAANsAAAAPAAAAAAAAAAAAAAAAAJgCAABkcnMvZG93&#10;bnJldi54bWxQSwUGAAAAAAQABAD1AAAAhwMAAAAA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70" o:spid="_x0000_s1029" style="position:absolute;left:1119749;top:1087388;width:4448;height:2774;visibility:visible;mso-wrap-style:square;v-text-anchor:top" coordsize="444781,27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6Ub8A&#10;AADbAAAADwAAAGRycy9kb3ducmV2LnhtbERPy2oCMRTdF/yHcAV3NWOloqNRRKq0K/HxAZfJdTI6&#10;uRmSqOnfN4uCy8N5L1bJtuJBPjSOFYyGBQjiyumGawXn0/Z9CiJEZI2tY1LwSwFWy97bAkvtnnyg&#10;xzHWIodwKFGBibErpQyVIYth6DrizF2ctxgz9LXUHp853Lbyoygm0mLDucFgRxtD1e14twqSr8ym&#10;+7p+3n9uu2naG72fXWZKDfppPQcRKcWX+N/9rRWM8/r8Jf8A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2LpRvwAAANsAAAAPAAAAAAAAAAAAAAAAAJgCAABkcnMvZG93bnJl&#10;di54bWxQSwUGAAAAAAQABAD1AAAAhAM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71" o:spid="_x0000_s1030" style="position:absolute;left:1119749;top:1087388;width:4448;height:2774;visibility:visible;mso-wrap-style:square;v-text-anchor:top" coordsize="444781,27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1cMMA&#10;AADbAAAADwAAAGRycy9kb3ducmV2LnhtbESPzYrCMBSF9wO+Q7iCuzHVyqDVKCKMuJiN2oXLa3Nt&#10;q81NaTI2vv1kYGCWh/PzcVabYBrxpM7VlhVMxgkI4sLqmksF+fnzfQ7CeWSNjWVS8CIHm/XgbYWZ&#10;tj0f6XnypYgj7DJUUHnfZlK6oiKDbmxb4ujdbGfQR9mVUnfYx3HTyGmSfEiDNUdChS3tKioep28T&#10;uV/59Zqms0Xo9/eQH8+zJuwuSo2GYbsE4Sn4//Bf+6AVpB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T1cMMAAADbAAAADwAAAAAAAAAAAAAAAACYAgAAZHJzL2Rv&#10;d25yZXYueG1sUEsFBgAAAAAEAAQA9QAAAIgD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72" o:spid="_x0000_s1031" style="position:absolute;left:1122315;top:1088049;width:1247;height:1247;visibility:visible;mso-wrap-style:square;v-text-anchor:top" coordsize="124691,124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ofcUA&#10;AADbAAAADwAAAGRycy9kb3ducmV2LnhtbESPzWrDMBCE74G8g9hAb4kcF0pwo4SSUGgvhTrBTW6L&#10;tbFNrZVtyT99+6pQyHGYnW92tvvJ1GKgzlWWFaxXEQji3OqKCwXn0+tyA8J5ZI21ZVLwQw72u/ls&#10;i4m2I3/SkPpCBAi7BBWU3jeJlC4vyaBb2YY4eDfbGfRBdoXUHY4BbmoZR9GTNFhxaCixoUNJ+Xfa&#10;m/BGhoeLbt1H3vZp9uWOV9Ne3pV6WEwvzyA8Tf5+/J9+0woeY/jbEgA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eh9xQAAANsAAAAPAAAAAAAAAAAAAAAAAJgCAABkcnMv&#10;ZG93bnJldi54bWxQSwUGAAAAAAQABAD1AAAAigMAAAAA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73" o:spid="_x0000_s1032" style="position:absolute;left:1122315;top:1088049;width:1247;height:1247;visibility:visible;mso-wrap-style:square;v-text-anchor:top" coordsize="124691,124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ciL8A&#10;AADbAAAADwAAAGRycy9kb3ducmV2LnhtbESPSwvCMBCE74L/IazgTVMfiFSjSEFQ8OIDz0uzttVm&#10;U5qo1V9vBMHjMDPfMPNlY0rxoNoVlhUM+hEI4tTqgjMFp+O6NwXhPLLG0jIpeJGD5aLdmmOs7ZP3&#10;9Dj4TAQIuxgV5N5XsZQuzcmg69uKOHgXWxv0QdaZ1DU+A9yUchhFE2mw4LCQY0VJTuntcDcKrrxK&#10;zu9Bcnc+S8a7aPuaDm2hVLfTrGYgPDX+H/61N1rBaAT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qpyIvwAAANsAAAAPAAAAAAAAAAAAAAAAAJgCAABkcnMvZG93bnJl&#10;di54bWxQSwUGAAAAAAQABAD1AAAAhAMAAAAA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74" o:spid="_x0000_s1033" style="position:absolute;left:1119471;top:1090748;width:5010;height:1073;visibility:visible;mso-wrap-style:square;v-text-anchor:top" coordsize="500971,10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zpCsUA&#10;AADbAAAADwAAAGRycy9kb3ducmV2LnhtbESPT2vCQBTE7wW/w/IEb3XTpv4hZiPWUuhNmgr1+Mw+&#10;k9Ds27C71fjtu4LQ4zAzv2Hy9WA6cSbnW8sKnqYJCOLK6pZrBfuv98clCB+QNXaWScGVPKyL0UOO&#10;mbYX/qRzGWoRIewzVNCE0GdS+qohg35qe+LonawzGKJ0tdQOLxFuOvmcJHNpsOW40GBP24aqn/LX&#10;KDjMT4vNt0/6N7dLbUqvi9l1f1RqMh42KxCBhvAfvrc/tIL0BW5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OkKxQAAANsAAAAPAAAAAAAAAAAAAAAAAJgCAABkcnMv&#10;ZG93bnJldi54bWxQSwUGAAAAAAQABAD1AAAAigMAAAAA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75" o:spid="_x0000_s1034" style="position:absolute;left:1119474;top:1087113;width:4997;height:3324;visibility:visible;mso-wrap-style:square;v-text-anchor:top" coordsize="499708,332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XD5MMA&#10;AADbAAAADwAAAGRycy9kb3ducmV2LnhtbESP32rCMBTG7wd7h3CE3WnqhjK6piJuMvFGrHuAs+aY&#10;BpuT0kSte3ozGOzy4/vz4ysWg2vFhfpgPSuYTjIQxLXXlo2Cr8N6/AoiRGSNrWdScKMAi/LxocBc&#10;+yvv6VJFI9IIhxwVNDF2uZShbshhmPiOOHlH3zuMSfZG6h6vady18jnL5tKh5URosKNVQ/WpOrvE&#10;NR/b9tOuDqef9Tya6vv2ft5ZpZ5Gw/INRKQh/of/2hut4GUGv1/S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XD5MMAAADbAAAADwAAAAAAAAAAAAAAAACYAgAAZHJzL2Rv&#10;d25yZXYueG1sUEsFBgAAAAAEAAQA9QAAAIgD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76" o:spid="_x0000_s1035" style="position:absolute;left:1119749;top:1087388;width:4448;height:2774;visibility:visible;mso-wrap-style:square;v-text-anchor:top" coordsize="444781,27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2HvsIA&#10;AADbAAAADwAAAGRycy9kb3ducmV2LnhtbESP3WoCMRSE74W+QzgF7zRbS0W3RilipV6JPw9w2Bw3&#10;WzcnSxI1fftGELwcZuYbZrZIthVX8qFxrOBtWIAgrpxuuFZwPHwPJiBCRNbYOiYFfxRgMX/pzbDU&#10;7sY7uu5jLTKEQ4kKTIxdKWWoDFkMQ9cRZ+/kvMWYpa+l9njLcNvKUVGMpcWG84LBjpaGqvP+YhUk&#10;X5llt/r9uGzO60naGr2dnqZK9V/T1yeISCk+w4/2j1bwPob7l/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Ye+wgAAANsAAAAPAAAAAAAAAAAAAAAAAJgCAABkcnMvZG93&#10;bnJldi54bWxQSwUGAAAAAAQABAD1AAAAhwM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77" o:spid="_x0000_s1036" style="position:absolute;left:1119749;top:1087388;width:4448;height:2774;visibility:visible;mso-wrap-style:square;v-text-anchor:top" coordsize="444781,27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HIn8QA&#10;AADbAAAADwAAAGRycy9kb3ducmV2LnhtbESPS2vCQBSF9wX/w3CF7upEIz6io4jQ0kU3ahYur5lr&#10;kjZzJ2RGM/33nYLg8nAeH2e9DaYRd+pcbVnBeJSAIC6srrlUkJ/e3xYgnEfW2FgmBb/kYLsZvKwx&#10;07bnA92PvhRxhF2GCirv20xKV1Rk0I1sSxy9q+0M+ii7UuoO+zhuGjlJkpk0WHMkVNjSvqLi53gz&#10;kfuVXy5pOl2G/uM75IfTtAn7s1Kvw7BbgfAU/DP8aH9qBekc/r/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hyJ/EAAAA2wAAAA8AAAAAAAAAAAAAAAAAmAIAAGRycy9k&#10;b3ducmV2LnhtbFBLBQYAAAAABAAEAPUAAACJAwAAAAA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78" o:spid="_x0000_s1037" style="position:absolute;left:1122315;top:1088049;width:1247;height:1247;visibility:visible;mso-wrap-style:square;v-text-anchor:top" coordsize="124691,124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fl8QA&#10;AADbAAAADwAAAGRycy9kb3ducmV2LnhtbESPwWrCQBCG70LfYZmCN93UQpHUVUpKwV4Eo6i9Ddlp&#10;EpqdTbIbjW/fORR6HP75v/lmtRldo67Uh9qzgad5Aoq48Lbm0sDx8DFbggoR2WLjmQzcKcBm/TBZ&#10;YWr9jfd0zWOpBMIhRQNVjG2qdSgqchjmviWW7Nv3DqOMfaltjzeBu0YvkuRFO6xZLlTYUlZR8ZMP&#10;TjROmF1sF3ZFN+Snc3j/ct3l05jp4/j2CirSGP+X/9pba+BZZOUXAY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h35fEAAAA2wAAAA8AAAAAAAAAAAAAAAAAmAIAAGRycy9k&#10;b3ducmV2LnhtbFBLBQYAAAAABAAEAPUAAACJAwAAAAA=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79" o:spid="_x0000_s1038" style="position:absolute;left:1122315;top:1088049;width:1247;height:1247;visibility:visible;mso-wrap-style:square;v-text-anchor:top" coordsize="124691,124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KrYsMA&#10;AADbAAAADwAAAGRycy9kb3ducmV2LnhtbESPT4vCMBTE78J+h/AWvGlaFelWU5HCwgpe/MOeH82z&#10;7W7zUpqo1U9vBMHjMDO/YZar3jTiQp2rLSuIxxEI4sLqmksFx8P3KAHhPLLGxjIpuJGDVfYxWGKq&#10;7ZV3dNn7UgQIuxQVVN63qZSuqMigG9uWOHgn2xn0QXal1B1eA9w0chJFc2mw5rBQYUt5RcX//mwU&#10;/PE6/73H+dn5Mp9to80tmdhaqeFnv16A8NT7d/jV/tEKpl/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KrYsMAAADbAAAADwAAAAAAAAAAAAAAAACYAgAAZHJzL2Rv&#10;d25yZXYueG1sUEsFBgAAAAAEAAQA9QAAAIgD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w10:wrap anchorx="page" anchory="page"/>
              </v:group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>
                <wp:simplePos x="0" y="0"/>
                <wp:positionH relativeFrom="page">
                  <wp:posOffset>4498340</wp:posOffset>
                </wp:positionH>
                <wp:positionV relativeFrom="page">
                  <wp:posOffset>3701415</wp:posOffset>
                </wp:positionV>
                <wp:extent cx="2014220" cy="1973580"/>
                <wp:effectExtent l="2540" t="0" r="2540" b="1905"/>
                <wp:wrapNone/>
                <wp:docPr id="2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Arial" w:hAnsi="Arial" w:cs="Arial"/>
                                    <w:color w:val="EF792F"/>
                                    <w:spacing w:val="20"/>
                                    <w:w w:val="90"/>
                                    <w:sz w:val="18"/>
                                    <w:szCs w:val="18"/>
                                    <w:lang w:val="en"/>
                                  </w:rPr>
                                  <w:t>ENTERPRISE</w:t>
                                </w:r>
                              </w:smartTag>
                            </w:smartTag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MANAGEMENT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Uxor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at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indoles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Cui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singularis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cui,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ulciscor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Jus,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abbas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6" type="#_x0000_t202" style="position:absolute;margin-left:354.2pt;margin-top:291.45pt;width:158.6pt;height:155.4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rFonts w:ascii="Arial" w:hAnsi="Arial" w:cs="Arial"/>
                              <w:color w:val="EF792F"/>
                              <w:spacing w:val="20"/>
                              <w:w w:val="90"/>
                              <w:sz w:val="18"/>
                              <w:szCs w:val="18"/>
                              <w:lang w:val="en"/>
                            </w:rPr>
                            <w:t>ENTERPRISE</w:t>
                          </w:r>
                        </w:smartTag>
                      </w:smartTag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MANAGEMENT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Uxor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at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esca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esca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adsum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indoles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esca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Cui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singularis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cui,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Nimis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eros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ulciscor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Jus,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abbas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odi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>
                <wp:simplePos x="0" y="0"/>
                <wp:positionH relativeFrom="page">
                  <wp:posOffset>2194560</wp:posOffset>
                </wp:positionH>
                <wp:positionV relativeFrom="page">
                  <wp:posOffset>3701415</wp:posOffset>
                </wp:positionV>
                <wp:extent cx="2096770" cy="1859280"/>
                <wp:effectExtent l="3810" t="0" r="4445" b="1905"/>
                <wp:wrapNone/>
                <wp:docPr id="2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APPLICATION MANAGEMENT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rusticus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decet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typicus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abbas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vindico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metuo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nobis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7" type="#_x0000_t202" style="position:absolute;margin-left:172.8pt;margin-top:291.45pt;width:165.1pt;height:146.4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APPLICATION MANAGEMENT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mara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rusticus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decet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typicus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abbas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valde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Ymo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vindico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metuo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nobis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>
                <wp:simplePos x="0" y="0"/>
                <wp:positionH relativeFrom="page">
                  <wp:posOffset>2194560</wp:posOffset>
                </wp:positionH>
                <wp:positionV relativeFrom="page">
                  <wp:posOffset>2874645</wp:posOffset>
                </wp:positionV>
                <wp:extent cx="2857500" cy="676275"/>
                <wp:effectExtent l="3810" t="0" r="0" b="1905"/>
                <wp:wrapNone/>
                <wp:docPr id="2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flexible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solutions for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business needs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172.8pt;margin-top:226.35pt;width:225pt;height:53.25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flexible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solutions for</w:t>
                      </w:r>
                    </w:p>
                    <w:p w:rsidR="006A2125" w:rsidRDefault="006A2125" w:rsidP="006A2125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your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business needs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>
                <wp:simplePos x="0" y="0"/>
                <wp:positionH relativeFrom="page">
                  <wp:posOffset>2194560</wp:posOffset>
                </wp:positionH>
                <wp:positionV relativeFrom="page">
                  <wp:posOffset>1719580</wp:posOffset>
                </wp:positionV>
                <wp:extent cx="4382770" cy="1159510"/>
                <wp:effectExtent l="3810" t="0" r="4445" b="0"/>
                <wp:wrapNone/>
                <wp:docPr id="2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77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bene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gilvus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Quae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sagaciter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virtus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vulpes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defui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sit.Nonummy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jus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bene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ne 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huic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9" type="#_x0000_t202" style="position:absolute;margin-left:172.8pt;margin-top:135.4pt;width:345.1pt;height:91.3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bene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gilvus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Quae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ludus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conventio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sagaciter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Camur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virtus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vulpes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defui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oppeto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sit.Nonummy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jus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bene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ne 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et</w:t>
                      </w:r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huic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342900</wp:posOffset>
                </wp:positionV>
                <wp:extent cx="3714750" cy="1257300"/>
                <wp:effectExtent l="0" t="0" r="0" b="0"/>
                <wp:wrapNone/>
                <wp:docPr id="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IT solutions that work for your business.</w:t>
                            </w:r>
                            <w:proofErr w:type="gramEnd"/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Obruo tum luctus dolus transverbero consequat.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ipsumes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0" type="#_x0000_t202" style="position:absolute;margin-left:36pt;margin-top:27pt;width:292.5pt;height:99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  <w:t>IT solutions that work for your business.</w:t>
                      </w:r>
                      <w:proofErr w:type="gramEnd"/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Obruo tum luctus dolus transverbero consequat.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ipsumes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>
                <wp:simplePos x="0" y="0"/>
                <wp:positionH relativeFrom="page">
                  <wp:posOffset>320675</wp:posOffset>
                </wp:positionH>
                <wp:positionV relativeFrom="page">
                  <wp:posOffset>2211705</wp:posOffset>
                </wp:positionV>
                <wp:extent cx="1828800" cy="1709420"/>
                <wp:effectExtent l="0" t="1905" r="3175" b="3175"/>
                <wp:wrapNone/>
                <wp:docPr id="2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IT SUPPORT SOLUTIONS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Enim iriure accumsan epulae.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Molior vicis feugiat.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Quadrum quidem nisl ea.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Haero ut nutus accumsan.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Genitus, te vero, erat.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1" type="#_x0000_t202" style="position:absolute;margin-left:25.25pt;margin-top:174.15pt;width:2in;height:134.6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IT SUPPORT SOLUTIONS</w:t>
                      </w:r>
                    </w:p>
                    <w:p w:rsidR="006A2125" w:rsidRDefault="006A2125" w:rsidP="006A2125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Enim iriure accumsan epulae.</w:t>
                      </w:r>
                    </w:p>
                    <w:p w:rsidR="006A2125" w:rsidRDefault="006A2125" w:rsidP="006A2125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Molior vicis feugiat.</w:t>
                      </w:r>
                    </w:p>
                    <w:p w:rsidR="006A2125" w:rsidRDefault="006A2125" w:rsidP="006A2125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Quadrum quidem nisl ea.</w:t>
                      </w:r>
                    </w:p>
                    <w:p w:rsidR="006A2125" w:rsidRDefault="006A2125" w:rsidP="006A2125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Haero ut nutus accumsan.</w:t>
                      </w:r>
                    </w:p>
                    <w:p w:rsidR="006A2125" w:rsidRDefault="006A2125" w:rsidP="006A2125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Genitus, te vero, erat.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934720</wp:posOffset>
                </wp:positionV>
                <wp:extent cx="9601200" cy="1299210"/>
                <wp:effectExtent l="9525" t="10795" r="9525" b="13970"/>
                <wp:wrapNone/>
                <wp:docPr id="2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299210"/>
                        </a:xfrm>
                        <a:custGeom>
                          <a:avLst/>
                          <a:gdLst>
                            <a:gd name="T0" fmla="*/ 0 w 3171"/>
                            <a:gd name="T1" fmla="*/ 427 h 427"/>
                            <a:gd name="T2" fmla="*/ 3171 w 3171"/>
                            <a:gd name="T3" fmla="*/ 52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1" h="427">
                              <a:moveTo>
                                <a:pt x="0" y="427"/>
                              </a:moveTo>
                              <a:cubicBezTo>
                                <a:pt x="1369" y="0"/>
                                <a:pt x="2702" y="25"/>
                                <a:pt x="3171" y="52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18pt;margin-top:73.6pt;width:756pt;height:102.3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71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" path="m,427c1369,,2702,25,3171,52e" filled="f" fillcolor="#fffffe" strokecolor="#efb32f" strokeweight=".17711mm">
                <v:stroke joinstyle="miter"/>
                <v:shadow color="#8c8682"/>
                <v:path arrowok="t" o:connecttype="custom" o:connectlocs="0,1299210;9601200,158218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834390</wp:posOffset>
                </wp:positionV>
                <wp:extent cx="9601200" cy="1286510"/>
                <wp:effectExtent l="9525" t="5715" r="9525" b="12700"/>
                <wp:wrapNone/>
                <wp:docPr id="1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286510"/>
                        </a:xfrm>
                        <a:custGeom>
                          <a:avLst/>
                          <a:gdLst>
                            <a:gd name="T0" fmla="*/ 0 w 3171"/>
                            <a:gd name="T1" fmla="*/ 423 h 423"/>
                            <a:gd name="T2" fmla="*/ 3171 w 3171"/>
                            <a:gd name="T3" fmla="*/ 57 h 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1" h="423">
                              <a:moveTo>
                                <a:pt x="0" y="423"/>
                              </a:moveTo>
                              <a:cubicBezTo>
                                <a:pt x="1374" y="0"/>
                                <a:pt x="2711" y="30"/>
                                <a:pt x="3171" y="57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18pt;margin-top:65.7pt;width:756pt;height:101.3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71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" path="m,423c1374,,2711,30,3171,57e" filled="f" fillcolor="#fffffe" strokecolor="#fffffe" strokeweight=".17711mm">
                <v:stroke joinstyle="miter"/>
                <v:shadow color="#8c8682"/>
                <v:path arrowok="t" o:connecttype="custom" o:connectlocs="0,1286510;9601200,173360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730885</wp:posOffset>
                </wp:positionV>
                <wp:extent cx="9601200" cy="1296035"/>
                <wp:effectExtent l="9525" t="6985" r="9525" b="11430"/>
                <wp:wrapNone/>
                <wp:docPr id="1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296035"/>
                        </a:xfrm>
                        <a:custGeom>
                          <a:avLst/>
                          <a:gdLst>
                            <a:gd name="T0" fmla="*/ 0 w 3171"/>
                            <a:gd name="T1" fmla="*/ 426 h 426"/>
                            <a:gd name="T2" fmla="*/ 3171 w 3171"/>
                            <a:gd name="T3" fmla="*/ 56 h 4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1" h="426">
                              <a:moveTo>
                                <a:pt x="0" y="426"/>
                              </a:moveTo>
                              <a:cubicBezTo>
                                <a:pt x="1377" y="0"/>
                                <a:pt x="2716" y="29"/>
                                <a:pt x="3171" y="56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18pt;margin-top:57.55pt;width:756pt;height:102.0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7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" path="m,426c1377,,2716,29,3171,56e" filled="f" fillcolor="#fffffe" strokecolor="#efb32f" strokeweight=".17711mm">
                <v:stroke joinstyle="miter"/>
                <v:shadow color="#8c8682"/>
                <v:path arrowok="t" o:connecttype="custom" o:connectlocs="0,1296035;9601200,170371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836930</wp:posOffset>
                </wp:positionV>
                <wp:extent cx="9601200" cy="1342390"/>
                <wp:effectExtent l="9525" t="8255" r="9525" b="11430"/>
                <wp:wrapNone/>
                <wp:docPr id="1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342390"/>
                        </a:xfrm>
                        <a:custGeom>
                          <a:avLst/>
                          <a:gdLst>
                            <a:gd name="T0" fmla="*/ 0 w 3171"/>
                            <a:gd name="T1" fmla="*/ 441 h 441"/>
                            <a:gd name="T2" fmla="*/ 3171 w 3171"/>
                            <a:gd name="T3" fmla="*/ 37 h 4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1" h="441">
                              <a:moveTo>
                                <a:pt x="0" y="441"/>
                              </a:moveTo>
                              <a:cubicBezTo>
                                <a:pt x="1372" y="0"/>
                                <a:pt x="2713" y="16"/>
                                <a:pt x="3171" y="37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18pt;margin-top:65.9pt;width:756pt;height:105.7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7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" path="m,441c1372,,2713,16,3171,37e" filled="f" fillcolor="#fffffe" strokecolor="#fffffe" strokeweight=".17711mm">
                <v:stroke joinstyle="miter"/>
                <v:shadow color="#8c8682"/>
                <v:path arrowok="t" o:connecttype="custom" o:connectlocs="0,1342390;9601200,112627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904240</wp:posOffset>
                </wp:positionV>
                <wp:extent cx="9601200" cy="1219835"/>
                <wp:effectExtent l="9525" t="8890" r="9525" b="9525"/>
                <wp:wrapNone/>
                <wp:docPr id="1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219835"/>
                        </a:xfrm>
                        <a:custGeom>
                          <a:avLst/>
                          <a:gdLst>
                            <a:gd name="T0" fmla="*/ 0 w 3171"/>
                            <a:gd name="T1" fmla="*/ 401 h 401"/>
                            <a:gd name="T2" fmla="*/ 3171 w 3171"/>
                            <a:gd name="T3" fmla="*/ 92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71" h="401">
                              <a:moveTo>
                                <a:pt x="0" y="401"/>
                              </a:moveTo>
                              <a:cubicBezTo>
                                <a:pt x="1397" y="0"/>
                                <a:pt x="2738" y="59"/>
                                <a:pt x="3171" y="92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18pt;margin-top:71.2pt;width:756pt;height:96.0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7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" path="m,401c1397,,2738,59,3171,92e" filled="f" fillcolor="#fffffe" strokecolor="#fffffe" strokeweight=".17711mm">
                <v:stroke joinstyle="miter"/>
                <v:shadow color="#8c8682"/>
                <v:path arrowok="t" o:connecttype="custom" o:connectlocs="0,1219835;9601200,279862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601200" cy="1908175"/>
                <wp:effectExtent l="0" t="0" r="0" b="6350"/>
                <wp:wrapNone/>
                <wp:docPr id="1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908175"/>
                        </a:xfrm>
                        <a:custGeom>
                          <a:avLst/>
                          <a:gdLst>
                            <a:gd name="T0" fmla="*/ 0 w 3168"/>
                            <a:gd name="T1" fmla="*/ 0 h 627"/>
                            <a:gd name="T2" fmla="*/ 0 w 3168"/>
                            <a:gd name="T3" fmla="*/ 627 h 627"/>
                            <a:gd name="T4" fmla="*/ 2168 w 3168"/>
                            <a:gd name="T5" fmla="*/ 276 h 627"/>
                            <a:gd name="T6" fmla="*/ 3168 w 3168"/>
                            <a:gd name="T7" fmla="*/ 242 h 627"/>
                            <a:gd name="T8" fmla="*/ 3168 w 3168"/>
                            <a:gd name="T9" fmla="*/ 0 h 627"/>
                            <a:gd name="T10" fmla="*/ 0 w 3168"/>
                            <a:gd name="T11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627">
                              <a:moveTo>
                                <a:pt x="0" y="0"/>
                              </a:moveTo>
                              <a:cubicBezTo>
                                <a:pt x="0" y="627"/>
                                <a:pt x="0" y="627"/>
                                <a:pt x="0" y="627"/>
                              </a:cubicBezTo>
                              <a:cubicBezTo>
                                <a:pt x="731" y="409"/>
                                <a:pt x="1853" y="296"/>
                                <a:pt x="2168" y="276"/>
                              </a:cubicBezTo>
                              <a:cubicBezTo>
                                <a:pt x="2610" y="249"/>
                                <a:pt x="2951" y="243"/>
                                <a:pt x="3168" y="242"/>
                              </a:cubicBezTo>
                              <a:cubicBezTo>
                                <a:pt x="3168" y="0"/>
                                <a:pt x="3168" y="0"/>
                                <a:pt x="316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18pt;margin-top:18pt;width:756pt;height:150.2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8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" path="m,c,627,,627,,627,731,409,1853,296,2168,276v442,-27,783,-33,1000,-34c3168,,3168,,3168,l,xe" fillcolor="#2e3640" stroked="f" strokecolor="#212120">
                <v:shadow color="#8c8682"/>
                <v:path arrowok="t" o:connecttype="custom" o:connectlocs="0,0;0,1908175;6570518,839962;9601200,736489;9601200,0;0,0" o:connectangles="0,0,0,0,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523240</wp:posOffset>
                </wp:positionH>
                <wp:positionV relativeFrom="page">
                  <wp:posOffset>6779260</wp:posOffset>
                </wp:positionV>
                <wp:extent cx="449580" cy="487680"/>
                <wp:effectExtent l="8890" t="6985" r="8255" b="635"/>
                <wp:wrapNone/>
                <wp:docPr id="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487680"/>
                          <a:chOff x="114379548" y="106280986"/>
                          <a:chExt cx="450000" cy="487500"/>
                        </a:xfrm>
                      </wpg:grpSpPr>
                      <wps:wsp>
                        <wps:cNvPr id="104" name="Freeform 4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5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3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41.2pt;margin-top:533.8pt;width:35.4pt;height:38.4pt;z-index:251665920;mso-position-horizontal-relative:page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">
                <v:shape id="Freeform 4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R98MA&#10;AADcAAAADwAAAGRycy9kb3ducmV2LnhtbERPTWvCQBC9C/6HZQq9SN1tIlJSV4liwYsHo3gestMk&#10;NDsbstsk7a/vFgq9zeN9zmY32VYM1PvGsYbnpQJBXDrTcKXhdn17egHhA7LB1jFp+CIPu+18tsHM&#10;uJEvNBShEjGEfYYa6hC6TEpf1mTRL11HHLl311sMEfaVND2OMdy2MlFqLS02HBtq7OhQU/lRfFoN&#10;3yd7Tu7nTu3H/LhILykPqzLV+vFhyl9BBJrCv/jPfTJxvlrB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IR98MAAADcAAAADwAAAAAAAAAAAAAAAACYAgAAZHJzL2Rv&#10;d25yZXYueG1sUEsFBgAAAAAEAAQA9QAAAIgDAAAAAA=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5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qscEA&#10;AADcAAAADwAAAGRycy9kb3ducmV2LnhtbERP32vCMBB+F/wfwgm+aaLQ0XVGGYI4EQbrxp6P5mzq&#10;mkttMq3//TIY7O0+vp+32gyuFVfqQ+NZw2KuQBBX3jRca/h4381yECEiG2w9k4Y7Bdisx6MVFsbf&#10;+I2uZaxFCuFQoAYbY1dIGSpLDsPcd8SJO/neYUywr6Xp8ZbCXSuXSj1Ihw2nBosdbS1VX+W30/B6&#10;sDZXO8rKz2X+mPnjpTzvUevpZHh+AhFpiP/iP/eLSfNVBr/Pp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arHBAAAA3AAAAA8AAAAAAAAAAAAAAAAAmAIAAGRycy9kb3du&#10;cmV2LnhtbFBLBQYAAAAABAAEAPUAAACGAw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5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zNcEA&#10;AADcAAAADwAAAGRycy9kb3ducmV2LnhtbERPTYvCMBC9L/gfwgje1lRdilSjiKDoSdetB29DM7bF&#10;ZlKaaKu/fiMs7G0e73Pmy85U4kGNKy0rGA0jEMSZ1SXnCtKfzecUhPPIGivLpOBJDpaL3sccE21b&#10;/qbHyecihLBLUEHhfZ1I6bKCDLqhrYkDd7WNQR9gk0vdYBvCTSXHURRLgyWHhgJrWheU3U53o+D4&#10;yi64xa/4GbdyP9l3Mk3PB6UG/W41A+Gp8//iP/dOh/lRDO9nw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GczXBAAAA3AAAAA8AAAAAAAAAAAAAAAAAmAIAAGRycy9kb3du&#10;cmV2LnhtbFBLBQYAAAAABAAEAPUAAACG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5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A9MIA&#10;AADcAAAADwAAAGRycy9kb3ducmV2LnhtbERPTWsCMRC9F/wPYYTeaqIHW1ajqChaSilVL96GZNxd&#10;3EzCJur675tCobd5vM+ZzjvXiBu1sfasYThQIIiNtzWXGo6HzcsbiJiQLTaeScODIsxnvacpFtbf&#10;+Ztu+1SKHMKxQA1VSqGQMpqKHMaBD8SZO/vWYcqwLaVt8Z7DXSNHSo2lw5pzQ4WBVhWZy/7qNCy3&#10;tlHBbFbvD/M1XH/uTvXHImj93O8WExCJuvQv/nPvbJ6vXuH3mXyB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ID0wgAAANwAAAAPAAAAAAAAAAAAAAAAAJgCAABkcnMvZG93&#10;bnJldi54bWxQSwUGAAAAAAQABAD1AAAAhwM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5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xEsQA&#10;AADcAAAADwAAAGRycy9kb3ducmV2LnhtbESPQUvDQBCF70L/wzIFL2J346FI7LaUFkWFHmwUr0N2&#10;TEKzsyE7tvHfOwfB2wzvzXvfrDZT7M2Zxtwl9lAsHBjiOoWOGw/v1ePtPZgsyAH7xOThhzJs1rOr&#10;FZYhXfiNzkdpjIZwLtFDKzKU1ua6pYh5kQZi1b7SGFF0HRsbRrxoeOztnXNLG7FjbWhxoF1L9en4&#10;HT24/Wd1eJokLD+qmyK/vB4KEvH+ej5tH8AITfJv/rt+DorvlFa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bMRLEAAAA3AAAAA8AAAAAAAAAAAAAAAAAmAIAAGRycy9k&#10;b3ducmV2LnhtbFBLBQYAAAAABAAEAPUAAACJAw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5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92cMA&#10;AADcAAAADwAAAGRycy9kb3ducmV2LnhtbERPS27CMBDdI3EHa5DYgVMWFU0xKEVURdAFvwOM4mkc&#10;iMdR7ELg9BgJid08ve9MZq2txJkaXzpW8DZMQBDnTpdcKDjsvwdjED4ga6wck4IreZhNu50Jptpd&#10;eEvnXShEDGGfogITQp1K6XNDFv3Q1cSR+3ONxRBhU0jd4CWG20qOkuRdWiw5NhisaW4oP+3+rYKV&#10;Xx/3i82vK37Khbl+3bLNYZsp1e+12SeIQG14iZ/upY7zkw94PB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c92cMAAADcAAAADwAAAAAAAAAAAAAAAACYAgAAZHJzL2Rv&#10;d25yZXYueG1sUEsFBgAAAAAEAAQA9QAAAIgDAAAAAA=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x="page" anchory="page"/>
              </v:group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6800850</wp:posOffset>
                </wp:positionV>
                <wp:extent cx="5429250" cy="457200"/>
                <wp:effectExtent l="0" t="0" r="0" b="0"/>
                <wp:wrapNone/>
                <wp:docPr id="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B7C134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WE’VE WORKED WITH A DIVERSE CUSTOMER BASE. HOW CAN WE HELP YOU?</w:t>
                            </w:r>
                          </w:p>
                          <w:p w:rsidR="006A2125" w:rsidRDefault="006A2125" w:rsidP="006A212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bene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gilvus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Quae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ludus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90pt;margin-top:535.5pt;width:427.5pt;height:36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B7C134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WE’VE WORKED WITH A DIVERSE CUSTOMER BASE. HOW CAN WE HELP YOU?</w:t>
                      </w:r>
                    </w:p>
                    <w:p w:rsidR="006A2125" w:rsidRDefault="006A2125" w:rsidP="006A212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bene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gilvus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Quae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ludus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os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conventio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5812155</wp:posOffset>
                </wp:positionV>
                <wp:extent cx="6565900" cy="520700"/>
                <wp:effectExtent l="9525" t="11430" r="6350" b="10795"/>
                <wp:wrapNone/>
                <wp:docPr id="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520700"/>
                        </a:xfrm>
                        <a:custGeom>
                          <a:avLst/>
                          <a:gdLst>
                            <a:gd name="T0" fmla="*/ 2128 w 2128"/>
                            <a:gd name="T1" fmla="*/ 0 h 169"/>
                            <a:gd name="T2" fmla="*/ 0 w 2128"/>
                            <a:gd name="T3" fmla="*/ 149 h 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8" h="169">
                              <a:moveTo>
                                <a:pt x="2128" y="0"/>
                              </a:moveTo>
                              <a:cubicBezTo>
                                <a:pt x="1209" y="169"/>
                                <a:pt x="404" y="166"/>
                                <a:pt x="0" y="149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18pt;margin-top:457.65pt;width:517pt;height:41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8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" path="m2128,c1209,169,404,166,,149e" filled="f" fillcolor="#fffffe" strokecolor="#efb32f" strokeweight=".17711mm">
                <v:stroke joinstyle="miter"/>
                <v:shadow color="#8c8682"/>
                <v:path arrowok="t" o:connecttype="custom" o:connectlocs="6565900,0;0,459079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5916930</wp:posOffset>
                </wp:positionV>
                <wp:extent cx="6565900" cy="511175"/>
                <wp:effectExtent l="9525" t="11430" r="6350" b="10795"/>
                <wp:wrapNone/>
                <wp:docPr id="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511175"/>
                        </a:xfrm>
                        <a:custGeom>
                          <a:avLst/>
                          <a:gdLst>
                            <a:gd name="T0" fmla="*/ 2128 w 2128"/>
                            <a:gd name="T1" fmla="*/ 0 h 166"/>
                            <a:gd name="T2" fmla="*/ 0 w 2128"/>
                            <a:gd name="T3" fmla="*/ 143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8" h="166">
                              <a:moveTo>
                                <a:pt x="2128" y="0"/>
                              </a:moveTo>
                              <a:cubicBezTo>
                                <a:pt x="1206" y="166"/>
                                <a:pt x="400" y="161"/>
                                <a:pt x="0" y="143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18pt;margin-top:465.9pt;width:517pt;height:40.2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8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" path="m2128,c1206,166,400,161,,143e" filled="f" fillcolor="#fffffe" strokecolor="#fffffe" strokeweight=".17711mm">
                <v:stroke joinstyle="miter"/>
                <v:shadow color="#8c8682"/>
                <v:path arrowok="t" o:connecttype="custom" o:connectlocs="6565900,0;0,440350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6015355</wp:posOffset>
                </wp:positionV>
                <wp:extent cx="6565900" cy="517525"/>
                <wp:effectExtent l="9525" t="5080" r="6350" b="10795"/>
                <wp:wrapNone/>
                <wp:docPr id="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517525"/>
                        </a:xfrm>
                        <a:custGeom>
                          <a:avLst/>
                          <a:gdLst>
                            <a:gd name="T0" fmla="*/ 2128 w 2128"/>
                            <a:gd name="T1" fmla="*/ 0 h 168"/>
                            <a:gd name="T2" fmla="*/ 0 w 2128"/>
                            <a:gd name="T3" fmla="*/ 146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8" h="168">
                              <a:moveTo>
                                <a:pt x="2128" y="0"/>
                              </a:moveTo>
                              <a:cubicBezTo>
                                <a:pt x="1205" y="168"/>
                                <a:pt x="397" y="164"/>
                                <a:pt x="0" y="146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8pt;margin-top:473.65pt;width:517pt;height:40.7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" path="m2128,c1205,168,397,164,,146e" filled="f" fillcolor="#fffffe" strokecolor="#efb32f" strokeweight=".17711mm">
                <v:stroke joinstyle="miter"/>
                <v:shadow color="#8c8682"/>
                <v:path arrowok="t" o:connecttype="custom" o:connectlocs="6565900,0;0,449754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5895340</wp:posOffset>
                </wp:positionV>
                <wp:extent cx="6565900" cy="557530"/>
                <wp:effectExtent l="9525" t="8890" r="6350" b="5080"/>
                <wp:wrapNone/>
                <wp:docPr id="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557530"/>
                        </a:xfrm>
                        <a:custGeom>
                          <a:avLst/>
                          <a:gdLst>
                            <a:gd name="T0" fmla="*/ 2128 w 2128"/>
                            <a:gd name="T1" fmla="*/ 0 h 181"/>
                            <a:gd name="T2" fmla="*/ 0 w 2128"/>
                            <a:gd name="T3" fmla="*/ 168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8" h="181">
                              <a:moveTo>
                                <a:pt x="2128" y="0"/>
                              </a:moveTo>
                              <a:cubicBezTo>
                                <a:pt x="1207" y="178"/>
                                <a:pt x="398" y="181"/>
                                <a:pt x="0" y="168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18pt;margin-top:464.2pt;width:517pt;height:43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8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" path="m2128,c1207,178,398,181,,168e" filled="f" fillcolor="#fffffe" strokecolor="#fffffe" strokeweight=".17711mm">
                <v:stroke joinstyle="miter"/>
                <v:shadow color="#8c8682"/>
                <v:path arrowok="t" o:connecttype="custom" o:connectlocs="6565900,0;0,517486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5857875</wp:posOffset>
                </wp:positionV>
                <wp:extent cx="6565900" cy="465455"/>
                <wp:effectExtent l="9525" t="9525" r="6350" b="10795"/>
                <wp:wrapNone/>
                <wp:docPr id="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465455"/>
                        </a:xfrm>
                        <a:custGeom>
                          <a:avLst/>
                          <a:gdLst>
                            <a:gd name="T0" fmla="*/ 2128 w 2128"/>
                            <a:gd name="T1" fmla="*/ 0 h 151"/>
                            <a:gd name="T2" fmla="*/ 0 w 2128"/>
                            <a:gd name="T3" fmla="*/ 106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8" h="151">
                              <a:moveTo>
                                <a:pt x="2128" y="0"/>
                              </a:moveTo>
                              <a:cubicBezTo>
                                <a:pt x="1195" y="151"/>
                                <a:pt x="387" y="130"/>
                                <a:pt x="0" y="106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18pt;margin-top:461.25pt;width:517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8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" path="m2128,c1195,151,387,130,,106e" filled="f" fillcolor="#fffffe" strokecolor="#fffffe" strokeweight=".17711mm">
                <v:stroke joinstyle="miter"/>
                <v:shadow color="#8c8682"/>
                <v:path arrowok="t" o:connecttype="custom" o:connectlocs="6565900,0;0,326743" o:connectangles="0,0"/>
                <w10:wrap anchorx="page" anchory="page"/>
              </v:shape>
            </w:pict>
          </mc:Fallback>
        </mc:AlternateContent>
      </w:r>
      <w:r w:rsidR="00DD379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5871210</wp:posOffset>
                </wp:positionV>
                <wp:extent cx="6572250" cy="1672590"/>
                <wp:effectExtent l="0" t="3810" r="0" b="9525"/>
                <wp:wrapNone/>
                <wp:docPr id="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0" cy="1672590"/>
                        </a:xfrm>
                        <a:custGeom>
                          <a:avLst/>
                          <a:gdLst>
                            <a:gd name="T0" fmla="*/ 2131 w 2131"/>
                            <a:gd name="T1" fmla="*/ 0 h 545"/>
                            <a:gd name="T2" fmla="*/ 1148 w 2131"/>
                            <a:gd name="T3" fmla="*/ 109 h 545"/>
                            <a:gd name="T4" fmla="*/ 0 w 2131"/>
                            <a:gd name="T5" fmla="*/ 144 h 545"/>
                            <a:gd name="T6" fmla="*/ 0 w 2131"/>
                            <a:gd name="T7" fmla="*/ 545 h 545"/>
                            <a:gd name="T8" fmla="*/ 2131 w 2131"/>
                            <a:gd name="T9" fmla="*/ 545 h 545"/>
                            <a:gd name="T10" fmla="*/ 2131 w 2131"/>
                            <a:gd name="T11" fmla="*/ 0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31" h="545">
                              <a:moveTo>
                                <a:pt x="2131" y="0"/>
                              </a:moveTo>
                              <a:cubicBezTo>
                                <a:pt x="1697" y="63"/>
                                <a:pt x="1312" y="98"/>
                                <a:pt x="1148" y="109"/>
                              </a:cubicBezTo>
                              <a:cubicBezTo>
                                <a:pt x="588" y="144"/>
                                <a:pt x="189" y="143"/>
                                <a:pt x="0" y="14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2131" y="545"/>
                                <a:pt x="2131" y="545"/>
                                <a:pt x="2131" y="545"/>
                              </a:cubicBezTo>
                              <a:lnTo>
                                <a:pt x="2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18pt;margin-top:462.3pt;width:517.5pt;height:131.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1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" path="m2131,c1697,63,1312,98,1148,109,588,144,189,143,,144,,545,,545,,545v2131,,2131,,2131,l2131,xe" fillcolor="#2e3640" stroked="f" strokecolor="#212120">
                <v:shadow color="#8c8682"/>
                <v:path arrowok="t" o:connecttype="custom" o:connectlocs="6572250,0;3540565,334518;0,441932;0,1672590;6572250,1672590;6572250,0" o:connectangles="0,0,0,0,0,0"/>
                <w10:wrap anchorx="page" anchory="page"/>
              </v:shape>
            </w:pict>
          </mc:Fallback>
        </mc:AlternateContent>
      </w:r>
      <w:r w:rsidR="00DD379B">
        <w:rPr>
          <w:noProof/>
        </w:rPr>
        <w:drawing>
          <wp:anchor distT="36576" distB="36576" distL="36576" distR="36576" simplePos="0" relativeHeight="251657728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3657600</wp:posOffset>
            </wp:positionV>
            <wp:extent cx="1797050" cy="2886075"/>
            <wp:effectExtent l="0" t="0" r="0" b="9525"/>
            <wp:wrapNone/>
            <wp:docPr id="40" name="Picture 40" descr="C:\Documents and Settings\tamic\Desktop\TC999D\TC9990102D-PB\TC9990102-IM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tamic\Desktop\TC999D\TC9990102D-PB\TC9990102-IMG0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5" r="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0E4" w:rsidSect="009A093F">
      <w:pgSz w:w="15840" w:h="12240" w:orient="landscape" w:code="1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9B"/>
    <w:rsid w:val="000D247E"/>
    <w:rsid w:val="00194B1B"/>
    <w:rsid w:val="001B326D"/>
    <w:rsid w:val="00324CD3"/>
    <w:rsid w:val="003532DC"/>
    <w:rsid w:val="003A41A3"/>
    <w:rsid w:val="003B7DE5"/>
    <w:rsid w:val="003E10D8"/>
    <w:rsid w:val="0046207B"/>
    <w:rsid w:val="0054068C"/>
    <w:rsid w:val="005F70E4"/>
    <w:rsid w:val="00606D3B"/>
    <w:rsid w:val="00624405"/>
    <w:rsid w:val="006A2125"/>
    <w:rsid w:val="00904EDB"/>
    <w:rsid w:val="00917D36"/>
    <w:rsid w:val="009A093F"/>
    <w:rsid w:val="00AA22E6"/>
    <w:rsid w:val="00B024DE"/>
    <w:rsid w:val="00BF7EA0"/>
    <w:rsid w:val="00DD379B"/>
    <w:rsid w:val="00E65CBA"/>
    <w:rsid w:val="00E93961"/>
    <w:rsid w:val="00F01175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EA0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17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D36"/>
    <w:rPr>
      <w:rFonts w:ascii="Tahoma" w:hAnsi="Tahoma" w:cs="Tahoma"/>
      <w:color w:val="212120"/>
      <w:kern w:val="28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3961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EA0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17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D36"/>
    <w:rPr>
      <w:rFonts w:ascii="Tahoma" w:hAnsi="Tahoma" w:cs="Tahoma"/>
      <w:color w:val="212120"/>
      <w:kern w:val="28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3961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file:///C:\Documents%20and%20Settings\tamic\Desktop\TC999D\TC9990102D-PB\TC9990102-IMG04.jpg" TargetMode="External"/><Relationship Id="rId12" Type="http://schemas.openxmlformats.org/officeDocument/2006/relationships/image" Target="file:///C:\Documents%20and%20Settings\tamic\Desktop\TC999D\TC9990102D-PB\TC9990102-IMG03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file:///C:\Documents%20and%20Settings\tamic\Desktop\TC999D\TC9990102D-PB\TC9990102-IMG02.jpg" TargetMode="External"/><Relationship Id="rId14" Type="http://schemas.openxmlformats.org/officeDocument/2006/relationships/image" Target="file:///C:\Documents%20and%20Settings\tamic\Desktop\TC999D\TC9990102D-PB\TC9990102-IMG05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.poston\AppData\Roaming\Microsoft\Templates\Technology%20business%20broch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D1A7-F88E-4897-A6F6-879DA0B1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</Template>
  <TotalTime>4232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G. Poston Jr.</dc:creator>
  <cp:keywords/>
  <dc:description/>
  <cp:lastModifiedBy>Arthur G. Poston Jr.</cp:lastModifiedBy>
  <cp:revision>4</cp:revision>
  <cp:lastPrinted>2012-03-25T22:08:00Z</cp:lastPrinted>
  <dcterms:created xsi:type="dcterms:W3CDTF">2012-03-23T16:31:00Z</dcterms:created>
  <dcterms:modified xsi:type="dcterms:W3CDTF">2012-03-29T21:17:00Z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TC102580011033</vt:lpwstr>
  </property>
</Properties>
</file>