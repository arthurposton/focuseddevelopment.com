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13DBA" w:rsidTr="00613DBA">
        <w:trPr>
          <w:trHeight w:val="443"/>
        </w:trPr>
        <w:tc>
          <w:tcPr>
            <w:tcW w:w="5508" w:type="dxa"/>
            <w:vMerge w:val="restart"/>
            <w:shd w:val="clear" w:color="auto" w:fill="D9D9D9" w:themeFill="background1" w:themeFillShade="D9"/>
            <w:vAlign w:val="center"/>
          </w:tcPr>
          <w:p w:rsidR="00613DBA" w:rsidRPr="00915CB1" w:rsidRDefault="00613DBA" w:rsidP="00EF4ABD">
            <w:pPr>
              <w:rPr>
                <w:rFonts w:ascii="Baskerville Old Face" w:hAnsi="Baskerville Old Face"/>
                <w:sz w:val="44"/>
                <w:szCs w:val="44"/>
              </w:rPr>
            </w:pPr>
            <w:bookmarkStart w:id="0" w:name="_GoBack"/>
            <w:bookmarkEnd w:id="0"/>
            <w:r w:rsidRPr="00915CB1">
              <w:rPr>
                <w:rFonts w:ascii="Baskerville Old Face" w:hAnsi="Baskerville Old Face"/>
                <w:sz w:val="44"/>
                <w:szCs w:val="44"/>
              </w:rPr>
              <w:t>COMPUTER CHECK-IN</w:t>
            </w:r>
          </w:p>
        </w:tc>
        <w:tc>
          <w:tcPr>
            <w:tcW w:w="550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3DBA" w:rsidRPr="00915CB1" w:rsidRDefault="00613DBA" w:rsidP="00613DBA">
            <w:pPr>
              <w:jc w:val="center"/>
              <w:rPr>
                <w:rFonts w:ascii="Baskerville Old Face" w:hAnsi="Baskerville Old Face"/>
              </w:rPr>
            </w:pPr>
            <w:r w:rsidRPr="00915CB1">
              <w:rPr>
                <w:rFonts w:ascii="Baskerville Old Face" w:hAnsi="Baskerville Old Face"/>
              </w:rPr>
              <w:t>DATE</w:t>
            </w:r>
          </w:p>
        </w:tc>
      </w:tr>
      <w:tr w:rsidR="00613DBA" w:rsidTr="00613DBA">
        <w:trPr>
          <w:trHeight w:val="442"/>
        </w:trPr>
        <w:tc>
          <w:tcPr>
            <w:tcW w:w="5508" w:type="dxa"/>
            <w:vMerge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13DBA" w:rsidRPr="00915CB1" w:rsidRDefault="00613DBA" w:rsidP="00EF4ABD">
            <w:pPr>
              <w:rPr>
                <w:rFonts w:ascii="Baskerville Old Face" w:hAnsi="Baskerville Old Face"/>
                <w:sz w:val="44"/>
                <w:szCs w:val="44"/>
              </w:rPr>
            </w:pPr>
          </w:p>
        </w:tc>
        <w:tc>
          <w:tcPr>
            <w:tcW w:w="5508" w:type="dxa"/>
            <w:tcBorders>
              <w:bottom w:val="single" w:sz="4" w:space="0" w:color="000000" w:themeColor="text1"/>
            </w:tcBorders>
            <w:vAlign w:val="center"/>
          </w:tcPr>
          <w:p w:rsidR="00613DBA" w:rsidRPr="00915CB1" w:rsidRDefault="00613DBA" w:rsidP="00EF4ABD">
            <w:pPr>
              <w:jc w:val="right"/>
              <w:rPr>
                <w:rFonts w:ascii="Baskerville Old Face" w:hAnsi="Baskerville Old Face"/>
              </w:rPr>
            </w:pPr>
          </w:p>
        </w:tc>
      </w:tr>
      <w:tr w:rsidR="00EF4ABD" w:rsidTr="00915CB1">
        <w:trPr>
          <w:trHeight w:val="350"/>
        </w:trPr>
        <w:tc>
          <w:tcPr>
            <w:tcW w:w="5508" w:type="dxa"/>
            <w:tcBorders>
              <w:bottom w:val="single" w:sz="4" w:space="0" w:color="000000" w:themeColor="text1"/>
              <w:right w:val="nil"/>
            </w:tcBorders>
          </w:tcPr>
          <w:p w:rsidR="00EF4ABD" w:rsidRPr="00EF4ABD" w:rsidRDefault="00EF4ABD" w:rsidP="00EF4ABD">
            <w:pPr>
              <w:rPr>
                <w:rFonts w:ascii="Baskerville Old Face" w:hAnsi="Baskerville Old Face"/>
                <w:sz w:val="20"/>
                <w:szCs w:val="20"/>
              </w:rPr>
            </w:pPr>
          </w:p>
        </w:tc>
        <w:tc>
          <w:tcPr>
            <w:tcW w:w="5508" w:type="dxa"/>
            <w:tcBorders>
              <w:left w:val="nil"/>
              <w:bottom w:val="single" w:sz="4" w:space="0" w:color="000000" w:themeColor="text1"/>
            </w:tcBorders>
          </w:tcPr>
          <w:p w:rsidR="00EF4ABD" w:rsidRPr="00EF4ABD" w:rsidRDefault="00EF4ABD" w:rsidP="00EF4ABD">
            <w:pPr>
              <w:rPr>
                <w:sz w:val="20"/>
                <w:szCs w:val="20"/>
              </w:rPr>
            </w:pPr>
          </w:p>
        </w:tc>
      </w:tr>
      <w:tr w:rsidR="00EF4ABD" w:rsidTr="00915CB1">
        <w:trPr>
          <w:trHeight w:val="530"/>
        </w:trPr>
        <w:tc>
          <w:tcPr>
            <w:tcW w:w="5508" w:type="dxa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F4ABD" w:rsidRPr="00915CB1" w:rsidRDefault="00EF4ABD" w:rsidP="00915CB1">
            <w:pPr>
              <w:jc w:val="center"/>
              <w:rPr>
                <w:rFonts w:ascii="Baskerville Old Face" w:hAnsi="Baskerville Old Face"/>
              </w:rPr>
            </w:pPr>
            <w:r w:rsidRPr="00915CB1">
              <w:rPr>
                <w:rFonts w:ascii="Baskerville Old Face" w:hAnsi="Baskerville Old Face"/>
              </w:rPr>
              <w:t>EVALUATOR NAME</w:t>
            </w:r>
          </w:p>
        </w:tc>
        <w:tc>
          <w:tcPr>
            <w:tcW w:w="550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F4ABD" w:rsidRPr="00915CB1" w:rsidRDefault="00EF4ABD" w:rsidP="00915CB1">
            <w:pPr>
              <w:jc w:val="center"/>
              <w:rPr>
                <w:rFonts w:ascii="Baskerville Old Face" w:hAnsi="Baskerville Old Face"/>
              </w:rPr>
            </w:pPr>
            <w:r w:rsidRPr="00915CB1">
              <w:rPr>
                <w:rFonts w:ascii="Baskerville Old Face" w:hAnsi="Baskerville Old Face"/>
              </w:rPr>
              <w:t>COMPUTER NUMBER</w:t>
            </w:r>
          </w:p>
        </w:tc>
      </w:tr>
      <w:tr w:rsidR="00915CB1" w:rsidRPr="00EF4ABD" w:rsidTr="00915CB1">
        <w:trPr>
          <w:trHeight w:val="440"/>
        </w:trPr>
        <w:tc>
          <w:tcPr>
            <w:tcW w:w="5508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15CB1" w:rsidRPr="00EF4ABD" w:rsidRDefault="00915CB1" w:rsidP="00A81BCE">
            <w:pPr>
              <w:rPr>
                <w:sz w:val="6"/>
                <w:szCs w:val="6"/>
              </w:rPr>
            </w:pPr>
          </w:p>
        </w:tc>
        <w:tc>
          <w:tcPr>
            <w:tcW w:w="5508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915CB1" w:rsidRPr="00EF4ABD" w:rsidRDefault="00915CB1" w:rsidP="00EF4ABD">
            <w:pPr>
              <w:rPr>
                <w:sz w:val="6"/>
                <w:szCs w:val="6"/>
              </w:rPr>
            </w:pPr>
          </w:p>
        </w:tc>
      </w:tr>
      <w:tr w:rsidR="00915CB1" w:rsidRPr="00EF4ABD" w:rsidTr="00915CB1">
        <w:trPr>
          <w:trHeight w:val="170"/>
        </w:trPr>
        <w:tc>
          <w:tcPr>
            <w:tcW w:w="5508" w:type="dxa"/>
            <w:tcBorders>
              <w:bottom w:val="nil"/>
              <w:right w:val="nil"/>
            </w:tcBorders>
            <w:vAlign w:val="center"/>
          </w:tcPr>
          <w:p w:rsidR="00915CB1" w:rsidRPr="00EF4ABD" w:rsidRDefault="00915CB1" w:rsidP="00A81BCE">
            <w:pPr>
              <w:rPr>
                <w:sz w:val="6"/>
                <w:szCs w:val="6"/>
              </w:rPr>
            </w:pPr>
          </w:p>
        </w:tc>
        <w:tc>
          <w:tcPr>
            <w:tcW w:w="5508" w:type="dxa"/>
            <w:tcBorders>
              <w:left w:val="nil"/>
              <w:bottom w:val="nil"/>
            </w:tcBorders>
            <w:vAlign w:val="center"/>
          </w:tcPr>
          <w:p w:rsidR="00915CB1" w:rsidRPr="00EF4ABD" w:rsidRDefault="00915CB1" w:rsidP="00EF4ABD">
            <w:pPr>
              <w:rPr>
                <w:sz w:val="6"/>
                <w:szCs w:val="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930"/>
        <w:gridCol w:w="1998"/>
      </w:tblGrid>
      <w:tr w:rsidR="00915CB1" w:rsidTr="00915CB1">
        <w:trPr>
          <w:trHeight w:val="80"/>
        </w:trPr>
        <w:tc>
          <w:tcPr>
            <w:tcW w:w="2088" w:type="dxa"/>
            <w:tcBorders>
              <w:bottom w:val="single" w:sz="4" w:space="0" w:color="auto"/>
            </w:tcBorders>
          </w:tcPr>
          <w:p w:rsidR="00915CB1" w:rsidRDefault="00915CB1" w:rsidP="00915CB1"/>
        </w:tc>
        <w:tc>
          <w:tcPr>
            <w:tcW w:w="6930" w:type="dxa"/>
            <w:tcBorders>
              <w:bottom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bottom w:val="single" w:sz="4" w:space="0" w:color="auto"/>
            </w:tcBorders>
          </w:tcPr>
          <w:p w:rsidR="00915CB1" w:rsidRDefault="00915CB1" w:rsidP="00915CB1"/>
        </w:tc>
      </w:tr>
      <w:tr w:rsidR="00915CB1" w:rsidTr="00A803A3"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>
            <w:r>
              <w:t>ITEM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>
            <w:r>
              <w:t>DESCRIPTION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>
            <w:r>
              <w:t>OPERATIONAL</w:t>
            </w:r>
          </w:p>
        </w:tc>
      </w:tr>
      <w:tr w:rsidR="00915CB1" w:rsidTr="00915CB1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B1" w:rsidRDefault="00915CB1" w:rsidP="00915CB1">
            <w:r>
              <w:t>CASE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CB1" w:rsidRDefault="00915CB1" w:rsidP="00915CB1"/>
        </w:tc>
      </w:tr>
      <w:tr w:rsidR="00915CB1" w:rsidTr="00A803A3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5CB1" w:rsidRDefault="00915CB1" w:rsidP="00915CB1">
            <w:r>
              <w:t>MOTHERBOARD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</w:tr>
      <w:tr w:rsidR="00915CB1" w:rsidTr="00915CB1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B1" w:rsidRDefault="00915CB1" w:rsidP="00915CB1">
            <w:r>
              <w:t>CPU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CB1" w:rsidRDefault="00915CB1" w:rsidP="00915CB1"/>
        </w:tc>
      </w:tr>
      <w:tr w:rsidR="00915CB1" w:rsidTr="00A803A3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5CB1" w:rsidRDefault="00915CB1" w:rsidP="00915CB1">
            <w:r>
              <w:t>MEMORY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</w:tr>
      <w:tr w:rsidR="00915CB1" w:rsidTr="00915CB1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B1" w:rsidRDefault="00915CB1" w:rsidP="00915CB1">
            <w:r>
              <w:t>HARD DRIVE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CB1" w:rsidRDefault="00915CB1" w:rsidP="00915CB1"/>
        </w:tc>
      </w:tr>
      <w:tr w:rsidR="00915CB1" w:rsidTr="00A803A3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5CB1" w:rsidRDefault="00915CB1" w:rsidP="00915CB1">
            <w:r>
              <w:t>OPTICAL DRIVE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</w:tr>
      <w:tr w:rsidR="00915CB1" w:rsidTr="00915CB1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B1" w:rsidRDefault="00915CB1" w:rsidP="00915CB1">
            <w:r>
              <w:t>FLOPPY DRIVE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CB1" w:rsidRDefault="00915CB1" w:rsidP="00915CB1"/>
        </w:tc>
      </w:tr>
      <w:tr w:rsidR="00915CB1" w:rsidTr="00A803A3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5CB1" w:rsidRDefault="00915CB1" w:rsidP="00915CB1">
            <w:r>
              <w:t>GRAPHICS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</w:tr>
      <w:tr w:rsidR="00915CB1" w:rsidTr="00915CB1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B1" w:rsidRDefault="00915CB1" w:rsidP="00915CB1">
            <w:r>
              <w:t>SOUND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CB1" w:rsidRDefault="00915CB1" w:rsidP="00915CB1"/>
        </w:tc>
      </w:tr>
      <w:tr w:rsidR="00915CB1" w:rsidTr="00A803A3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5CB1" w:rsidRDefault="00915CB1" w:rsidP="00915CB1">
            <w:r>
              <w:t>POWER SUPPLY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</w:tr>
      <w:tr w:rsidR="00915CB1" w:rsidTr="00915CB1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B1" w:rsidRDefault="00915CB1" w:rsidP="00915CB1">
            <w:r>
              <w:t>OS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CB1" w:rsidRDefault="00915CB1" w:rsidP="00915CB1"/>
        </w:tc>
      </w:tr>
      <w:tr w:rsidR="00915CB1" w:rsidTr="00A803A3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5CB1" w:rsidRDefault="00915CB1" w:rsidP="00915CB1">
            <w:r>
              <w:t>ANTI VIRUS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</w:tr>
      <w:tr w:rsidR="00915CB1" w:rsidTr="00915CB1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CB1" w:rsidRDefault="00915CB1" w:rsidP="00915CB1">
            <w:r>
              <w:t>MONITOR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CB1" w:rsidRDefault="00915CB1" w:rsidP="00915CB1"/>
        </w:tc>
      </w:tr>
      <w:tr w:rsidR="00915CB1" w:rsidTr="00A803A3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15CB1" w:rsidRDefault="00915CB1" w:rsidP="00915CB1">
            <w:r>
              <w:t>MOUSE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15CB1" w:rsidRDefault="00915CB1" w:rsidP="00915CB1"/>
        </w:tc>
      </w:tr>
      <w:tr w:rsidR="00915CB1" w:rsidTr="00915CB1">
        <w:trPr>
          <w:trHeight w:val="422"/>
        </w:trPr>
        <w:tc>
          <w:tcPr>
            <w:tcW w:w="2088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915CB1" w:rsidRDefault="00915CB1" w:rsidP="00915CB1">
            <w:r>
              <w:t>KEYBOARD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15CB1" w:rsidRDefault="00915CB1" w:rsidP="00915CB1"/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915CB1" w:rsidRDefault="00915CB1" w:rsidP="00915CB1"/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6"/>
      </w:tblGrid>
      <w:tr w:rsidR="00915CB1" w:rsidTr="00A803A3">
        <w:trPr>
          <w:trHeight w:val="233"/>
          <w:jc w:val="center"/>
        </w:trPr>
        <w:tc>
          <w:tcPr>
            <w:tcW w:w="11016" w:type="dxa"/>
          </w:tcPr>
          <w:p w:rsidR="00915CB1" w:rsidRDefault="00915CB1"/>
        </w:tc>
      </w:tr>
      <w:tr w:rsidR="00915CB1" w:rsidTr="00A803A3">
        <w:trPr>
          <w:trHeight w:val="413"/>
          <w:jc w:val="center"/>
        </w:trPr>
        <w:tc>
          <w:tcPr>
            <w:tcW w:w="11016" w:type="dxa"/>
            <w:shd w:val="clear" w:color="auto" w:fill="D9D9D9" w:themeFill="background1" w:themeFillShade="D9"/>
            <w:vAlign w:val="center"/>
          </w:tcPr>
          <w:p w:rsidR="00915CB1" w:rsidRDefault="00915CB1" w:rsidP="00915CB1">
            <w:pPr>
              <w:jc w:val="center"/>
            </w:pPr>
            <w:r>
              <w:t>PROBLEMS REPORTED</w:t>
            </w: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042F65">
        <w:trPr>
          <w:cantSplit/>
          <w:trHeight w:val="377"/>
          <w:jc w:val="center"/>
        </w:trPr>
        <w:tc>
          <w:tcPr>
            <w:tcW w:w="11016" w:type="dxa"/>
            <w:shd w:val="clear" w:color="auto" w:fill="BFBFBF" w:themeFill="background1" w:themeFillShade="BF"/>
            <w:vAlign w:val="center"/>
          </w:tcPr>
          <w:p w:rsidR="00A803A3" w:rsidRPr="00A803A3" w:rsidRDefault="00A803A3" w:rsidP="00A803A3">
            <w:pPr>
              <w:jc w:val="center"/>
            </w:pPr>
            <w:r w:rsidRPr="00042F65">
              <w:rPr>
                <w:shd w:val="clear" w:color="auto" w:fill="BFBFBF" w:themeFill="background1" w:themeFillShade="BF"/>
              </w:rPr>
              <w:t>PROBLEMS</w:t>
            </w:r>
            <w:r w:rsidRPr="00A803A3">
              <w:t xml:space="preserve"> REPORTED CONTD.</w:t>
            </w: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  <w:tr w:rsidR="00A803A3" w:rsidTr="00A803A3">
        <w:trPr>
          <w:jc w:val="center"/>
        </w:trPr>
        <w:tc>
          <w:tcPr>
            <w:tcW w:w="11016" w:type="dxa"/>
          </w:tcPr>
          <w:p w:rsidR="00A803A3" w:rsidRDefault="00A803A3" w:rsidP="00915CB1">
            <w:pPr>
              <w:spacing w:line="480" w:lineRule="auto"/>
            </w:pPr>
          </w:p>
        </w:tc>
      </w:tr>
    </w:tbl>
    <w:p w:rsidR="00C10424" w:rsidRDefault="00C10424" w:rsidP="00C10424">
      <w:pPr>
        <w:tabs>
          <w:tab w:val="left" w:pos="6975"/>
        </w:tabs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C10424">
        <w:rPr>
          <w:rFonts w:ascii="Courier New" w:hAnsi="Courier New" w:cs="Courier New"/>
          <w:sz w:val="20"/>
          <w:szCs w:val="20"/>
        </w:rPr>
        <w:t xml:space="preserve">I agree with the statement below and acknowledge that </w:t>
      </w:r>
      <w:r w:rsidR="00042F65" w:rsidRPr="00C10424">
        <w:rPr>
          <w:rFonts w:ascii="Courier New" w:hAnsi="Courier New" w:cs="Courier New"/>
          <w:sz w:val="20"/>
          <w:szCs w:val="20"/>
        </w:rPr>
        <w:t xml:space="preserve">This </w:t>
      </w:r>
      <w:r>
        <w:rPr>
          <w:rFonts w:ascii="Courier New" w:hAnsi="Courier New" w:cs="Courier New"/>
          <w:sz w:val="20"/>
          <w:szCs w:val="20"/>
        </w:rPr>
        <w:t xml:space="preserve">documentation is </w:t>
      </w:r>
      <w:r w:rsidR="00042F65" w:rsidRPr="00C10424">
        <w:rPr>
          <w:rFonts w:ascii="Courier New" w:hAnsi="Courier New" w:cs="Courier New"/>
          <w:sz w:val="20"/>
          <w:szCs w:val="20"/>
        </w:rPr>
        <w:t>correct</w:t>
      </w:r>
    </w:p>
    <w:p w:rsidR="00042F65" w:rsidRDefault="00C10424" w:rsidP="00C10424">
      <w:pPr>
        <w:tabs>
          <w:tab w:val="left" w:pos="6975"/>
        </w:tabs>
        <w:spacing w:line="240" w:lineRule="auto"/>
        <w:jc w:val="center"/>
      </w:pPr>
      <w:r>
        <w:t>X</w:t>
      </w:r>
      <w:r w:rsidR="00042F65">
        <w:t>__________________________________________________</w:t>
      </w:r>
    </w:p>
    <w:p w:rsidR="00C10424" w:rsidRDefault="00C10424" w:rsidP="00C10424">
      <w:pPr>
        <w:tabs>
          <w:tab w:val="left" w:pos="6975"/>
        </w:tabs>
        <w:spacing w:line="240" w:lineRule="auto"/>
        <w:jc w:val="center"/>
      </w:pPr>
      <w:r w:rsidRPr="00C10424">
        <w:rPr>
          <w:sz w:val="18"/>
          <w:szCs w:val="18"/>
        </w:rPr>
        <w:t>(your company name) is not responsible for any damage done to computer systems after/during repair or service</w:t>
      </w:r>
    </w:p>
    <w:sectPr w:rsidR="00C10424" w:rsidSect="00613DBA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3CE" w:rsidRDefault="00EC03CE" w:rsidP="00613DBA">
      <w:pPr>
        <w:spacing w:after="0" w:line="240" w:lineRule="auto"/>
      </w:pPr>
      <w:r>
        <w:separator/>
      </w:r>
    </w:p>
  </w:endnote>
  <w:endnote w:type="continuationSeparator" w:id="0">
    <w:p w:rsidR="00EC03CE" w:rsidRDefault="00EC03CE" w:rsidP="00613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8926"/>
      <w:docPartObj>
        <w:docPartGallery w:val="Page Numbers (Bottom of Page)"/>
        <w:docPartUnique/>
      </w:docPartObj>
    </w:sdtPr>
    <w:sdtEndPr/>
    <w:sdtContent>
      <w:p w:rsidR="00042F65" w:rsidRDefault="00EC03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8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2F65" w:rsidRDefault="00042F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3CE" w:rsidRDefault="00EC03CE" w:rsidP="00613DBA">
      <w:pPr>
        <w:spacing w:after="0" w:line="240" w:lineRule="auto"/>
      </w:pPr>
      <w:r>
        <w:separator/>
      </w:r>
    </w:p>
  </w:footnote>
  <w:footnote w:type="continuationSeparator" w:id="0">
    <w:p w:rsidR="00EC03CE" w:rsidRDefault="00EC03CE" w:rsidP="00613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83D"/>
    <w:rsid w:val="0000183D"/>
    <w:rsid w:val="00042F65"/>
    <w:rsid w:val="00533EAC"/>
    <w:rsid w:val="00587AB9"/>
    <w:rsid w:val="00613DBA"/>
    <w:rsid w:val="007C7EFB"/>
    <w:rsid w:val="00915CB1"/>
    <w:rsid w:val="00A803A3"/>
    <w:rsid w:val="00B90C48"/>
    <w:rsid w:val="00C10424"/>
    <w:rsid w:val="00C76556"/>
    <w:rsid w:val="00CC059C"/>
    <w:rsid w:val="00E51A31"/>
    <w:rsid w:val="00EC03CE"/>
    <w:rsid w:val="00E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A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DBA"/>
  </w:style>
  <w:style w:type="paragraph" w:styleId="Footer">
    <w:name w:val="footer"/>
    <w:basedOn w:val="Normal"/>
    <w:link w:val="FooterChar"/>
    <w:uiPriority w:val="99"/>
    <w:unhideWhenUsed/>
    <w:rsid w:val="0061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DBA"/>
  </w:style>
  <w:style w:type="paragraph" w:styleId="BalloonText">
    <w:name w:val="Balloon Text"/>
    <w:basedOn w:val="Normal"/>
    <w:link w:val="BalloonTextChar"/>
    <w:uiPriority w:val="99"/>
    <w:semiHidden/>
    <w:unhideWhenUsed/>
    <w:rsid w:val="0061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A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DBA"/>
  </w:style>
  <w:style w:type="paragraph" w:styleId="Footer">
    <w:name w:val="footer"/>
    <w:basedOn w:val="Normal"/>
    <w:link w:val="FooterChar"/>
    <w:uiPriority w:val="99"/>
    <w:unhideWhenUsed/>
    <w:rsid w:val="00613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DBA"/>
  </w:style>
  <w:style w:type="paragraph" w:styleId="BalloonText">
    <w:name w:val="Balloon Text"/>
    <w:basedOn w:val="Normal"/>
    <w:link w:val="BalloonTextChar"/>
    <w:uiPriority w:val="99"/>
    <w:semiHidden/>
    <w:unhideWhenUsed/>
    <w:rsid w:val="00613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r.poston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92FFB-6DD4-4B67-A8D8-39CE35ECC7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DF5424-502A-45E3-8769-EEF5830C1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Focused Development, LLC</Company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G. Poston Jr.</dc:creator>
  <cp:lastModifiedBy>Arthur G. Poston Jr.</cp:lastModifiedBy>
  <cp:revision>1</cp:revision>
  <cp:lastPrinted>2010-03-30T06:02:00Z</cp:lastPrinted>
  <dcterms:created xsi:type="dcterms:W3CDTF">2012-03-23T16:26:00Z</dcterms:created>
  <dcterms:modified xsi:type="dcterms:W3CDTF">2012-03-24T01:03:00Z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TC300097119990</vt:lpwstr>
  </property>
</Properties>
</file>